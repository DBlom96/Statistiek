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758" w:rsidRDefault="008B464A">
      <w:r>
        <w:rPr>
          <w:noProof/>
          <w:lang w:eastAsia="nl-NL"/>
        </w:rPr>
        <mc:AlternateContent>
          <mc:Choice Requires="wpc">
            <w:drawing>
              <wp:inline distT="0" distB="0" distL="0" distR="0">
                <wp:extent cx="6470000" cy="9690100"/>
                <wp:effectExtent l="95250" t="95250" r="7620" b="0"/>
                <wp:docPr id="10"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13" name="Picture 13"/>
                          <pic:cNvPicPr/>
                        </pic:nvPicPr>
                        <pic:blipFill>
                          <a:blip r:embed="rId8">
                            <a:extLst>
                              <a:ext uri="{e35f732c-89e7-46b9-9aa9-a7ed18f8574d}"/>
                            </a:extLst>
                          </a:blip>
                          <a:stretch>
                            <a:fillRect/>
                          </a:stretch>
                        </pic:blipFill>
                        <pic:spPr>
                          <a:xfrm>
                            <a:off x="4051300" y="6172200"/>
                            <a:ext cx="1143000" cy="711200"/>
                          </a:xfrm>
                          <a:prstGeom prst="rect">
                            <a:avLst/>
                          </a:prstGeom>
                        </pic:spPr>
                      </pic:pic>
                      <wps:wsp>
                        <wps:cNvPr id="14" name="Straight connector"/>
                        <wps:cNvCnPr/>
                        <wps:spPr>
                          <a:xfrm>
                            <a:off x="-101600" y="-101600"/>
                            <a:ext cx="0" cy="9258300"/>
                          </a:xfrm>
                          <a:prstGeom prst="line">
                            <a:avLst/>
                          </a:prstGeom>
                          <a:ln w="12700">
                            <a:solidFill>
                              <a:srgbClr val="00B4DF"/>
                            </a:solidFill>
                          </a:ln>
                        </wps:spPr>
                        <wps:bodyPr/>
                      </wps:wsp>
                      <wps:wsp>
                        <wps:cNvPr id="15" name="Straight connector"/>
                        <wps:cNvCnPr/>
                        <wps:spPr>
                          <a:xfrm>
                            <a:off x="-101600" y="9156700"/>
                            <a:ext cx="6489700" cy="0"/>
                          </a:xfrm>
                          <a:prstGeom prst="line">
                            <a:avLst/>
                          </a:prstGeom>
                          <a:ln w="12700">
                            <a:solidFill>
                              <a:srgbClr val="00B4DF"/>
                            </a:solidFill>
                          </a:ln>
                        </wps:spPr>
                        <wps:bodyPr/>
                      </wps:wsp>
                      <wps:wsp>
                        <wps:cNvPr id="16" name="Straight connector"/>
                        <wps:cNvCnPr/>
                        <wps:spPr>
                          <a:xfrm>
                            <a:off x="6388100" y="7620000"/>
                            <a:ext cx="0" cy="1536700"/>
                          </a:xfrm>
                          <a:prstGeom prst="line">
                            <a:avLst/>
                          </a:prstGeom>
                          <a:ln w="12700">
                            <a:solidFill>
                              <a:srgbClr val="00B4DF"/>
                            </a:solidFill>
                          </a:ln>
                        </wps:spPr>
                        <wps:bodyPr/>
                      </wps:wsp>
                      <wps:wsp>
                        <wps:cNvPr id="17" name="Straight connector"/>
                        <wps:cNvCnPr/>
                        <wps:spPr>
                          <a:xfrm>
                            <a:off x="3860800" y="7620000"/>
                            <a:ext cx="2527300" cy="0"/>
                          </a:xfrm>
                          <a:prstGeom prst="line">
                            <a:avLst/>
                          </a:prstGeom>
                          <a:ln w="12700">
                            <a:solidFill>
                              <a:srgbClr val="00B4DF"/>
                            </a:solidFill>
                          </a:ln>
                        </wps:spPr>
                        <wps:bodyPr/>
                      </wps:wsp>
                      <wps:wsp>
                        <wps:cNvPr id="18" name="Straight connector"/>
                        <wps:cNvCnPr/>
                        <wps:spPr>
                          <a:xfrm>
                            <a:off x="3860800" y="6007100"/>
                            <a:ext cx="0" cy="1612900"/>
                          </a:xfrm>
                          <a:prstGeom prst="line">
                            <a:avLst/>
                          </a:prstGeom>
                          <a:ln w="12700">
                            <a:solidFill>
                              <a:srgbClr val="00B4DF"/>
                            </a:solidFill>
                          </a:ln>
                        </wps:spPr>
                        <wps:bodyPr/>
                      </wps:wsp>
                      <wps:wsp>
                        <wps:cNvPr id="19" name="Straight connector"/>
                        <wps:cNvCnPr/>
                        <wps:spPr>
                          <a:xfrm>
                            <a:off x="3860800" y="6007100"/>
                            <a:ext cx="2527300" cy="0"/>
                          </a:xfrm>
                          <a:prstGeom prst="line">
                            <a:avLst/>
                          </a:prstGeom>
                          <a:ln w="12700">
                            <a:solidFill>
                              <a:srgbClr val="00B4DF"/>
                            </a:solidFill>
                          </a:ln>
                        </wps:spPr>
                        <wps:bodyPr/>
                      </wps:wsp>
                      <wps:wsp>
                        <wps:cNvPr id="20" name="Straight connector"/>
                        <wps:cNvCnPr/>
                        <wps:spPr>
                          <a:xfrm>
                            <a:off x="6388100" y="-101600"/>
                            <a:ext cx="0" cy="6108700"/>
                          </a:xfrm>
                          <a:prstGeom prst="line">
                            <a:avLst/>
                          </a:prstGeom>
                          <a:ln w="12700">
                            <a:solidFill>
                              <a:srgbClr val="00B4DF"/>
                            </a:solidFill>
                          </a:ln>
                        </wps:spPr>
                        <wps:bodyPr/>
                      </wps:wsp>
                      <wps:wsp>
                        <wps:cNvPr id="21" name="Straight connector"/>
                        <wps:cNvCnPr/>
                        <wps:spPr>
                          <a:xfrm>
                            <a:off x="-101600" y="-101600"/>
                            <a:ext cx="6489700" cy="0"/>
                          </a:xfrm>
                          <a:prstGeom prst="line">
                            <a:avLst/>
                          </a:prstGeom>
                          <a:ln w="12700">
                            <a:solidFill>
                              <a:srgbClr val="00B4DF"/>
                            </a:solidFill>
                          </a:ln>
                        </wps:spPr>
                        <wps:bodyPr/>
                      </wps:wsp>
                      <wps:wsp>
                        <wps:cNvPr id="22" name="Rectangle"/>
                        <wps:cNvSpPr/>
                        <wps:spPr>
                          <a:xfrm>
                            <a:off x="1701637" y="2017420"/>
                            <a:ext cx="4035247" cy="1068680"/>
                          </a:xfrm>
                          <a:prstGeom prst="rect">
                            <a:avLst/>
                          </a:prstGeom>
                          <a:noFill/>
                          <a:ln w="12700">
                            <a:noFill/>
                          </a:ln>
                        </wps:spPr>
                        <wps:txbx>
                          <w:txbxContent>
                            <w:p w:rsidR="00FF2188" w:rsidRDefault="008B464A">
                              <w:pPr>
                                <w:pStyle w:val="Title2"/>
                              </w:pPr>
                              <w:r>
                                <w:t xml:space="preserve">Statistiek MBW en KW </w:t>
                              </w:r>
                              <w:r w:rsidR="00B86A4A">
                                <w:t>20</w:t>
                              </w:r>
                              <w:r>
                                <w:t>19</w:t>
                              </w:r>
                              <w:r w:rsidR="00B86A4A">
                                <w:t>/2020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Rectangle"/>
                        <wps:cNvSpPr/>
                        <wps:spPr>
                          <a:xfrm>
                            <a:off x="4051300" y="7396327"/>
                            <a:ext cx="562864" cy="182879"/>
                          </a:xfrm>
                          <a:prstGeom prst="rect">
                            <a:avLst/>
                          </a:prstGeom>
                          <a:noFill/>
                          <a:ln w="12700">
                            <a:noFill/>
                          </a:ln>
                        </wps:spPr>
                        <wps:txbx>
                          <w:txbxContent>
                            <w:p w:rsidR="00FF2188" w:rsidRDefault="008B464A">
                              <w:pPr>
                                <w:pStyle w:val="TitleUnit"/>
                              </w:pPr>
                              <w:r>
                                <w:t>FMW MBW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Rectangle"/>
                        <wps:cNvSpPr/>
                        <wps:spPr>
                          <a:xfrm>
                            <a:off x="4051300" y="7171639"/>
                            <a:ext cx="2000250" cy="228600"/>
                          </a:xfrm>
                          <a:prstGeom prst="rect">
                            <a:avLst/>
                          </a:prstGeom>
                          <a:noFill/>
                          <a:ln w="12700">
                            <a:noFill/>
                          </a:ln>
                        </wps:spPr>
                        <wps:txbx>
                          <w:txbxContent>
                            <w:p w:rsidR="00FF2188" w:rsidRDefault="008B464A">
                              <w:pPr>
                                <w:pStyle w:val="TitleCluster"/>
                              </w:pPr>
                              <w:r>
                                <w:t>Nederlandse Defensie Academie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Rectangle"/>
                        <wps:cNvSpPr/>
                        <wps:spPr>
                          <a:xfrm>
                            <a:off x="1701800" y="3017774"/>
                            <a:ext cx="1224178" cy="365759"/>
                          </a:xfrm>
                          <a:prstGeom prst="rect">
                            <a:avLst/>
                          </a:prstGeom>
                          <a:noFill/>
                          <a:ln w="12700">
                            <a:noFill/>
                          </a:ln>
                        </wps:spPr>
                        <wps:txbx>
                          <w:txbxContent>
                            <w:p w:rsidR="00FF2188" w:rsidRDefault="008B464A">
                              <w:pPr>
                                <w:pStyle w:val="Subtitle3"/>
                              </w:pPr>
                              <w:r>
                                <w:t>oktober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509.45pt;height:763pt;mso-position-horizontal-relative:char;mso-position-vertical-relative:line" coordsize="64693,96901"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693;height:96901;visibility:visible;mso-wrap-style:square">
                  <v:fill o:detectmouseclick="t"/>
                  <v:path o:connecttype="none"/>
                </v:shape>
                <v:shape id="Picture 13" o:spid="_x0000_s1028" type="#_x0000_t75" style="position:absolute;left:40513;top:61722;width:11430;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">
                  <v:imagedata r:id="rId9" o:title=""/>
                </v:shape>
                <v:line id="Straight connector" o:spid="_x0000_s1029" style="position:absolute;visibility:visible;mso-wrap-style:square" from="-1016,-1016" to="-1016,9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" strokecolor="#00b4df" strokeweight="1pt"/>
                <v:line id="Straight connector" o:spid="_x0000_s1030" style="position:absolute;visibility:visible;mso-wrap-style:square" from="-1016,91567" to="63881,9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" strokecolor="#00b4df" strokeweight="1pt"/>
                <v:line id="Straight connector" o:spid="_x0000_s1031" style="position:absolute;visibility:visible;mso-wrap-style:square" from="63881,76200" to="63881,9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" strokecolor="#00b4df" strokeweight="1pt"/>
                <v:line id="Straight connector" o:spid="_x0000_s1032" style="position:absolute;visibility:visible;mso-wrap-style:square" from="38608,76200" to="63881,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" strokecolor="#00b4df" strokeweight="1pt"/>
                <v:line id="Straight connector" o:spid="_x0000_s1033" style="position:absolute;visibility:visible;mso-wrap-style:square" from="38608,60071" to="38608,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" strokecolor="#00b4df" strokeweight="1pt"/>
                <v:line id="Straight connector" o:spid="_x0000_s1034" style="position:absolute;visibility:visible;mso-wrap-style:square" from="38608,60071" to="63881,60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" strokecolor="#00b4df" strokeweight="1pt"/>
                <v:line id="Straight connector" o:spid="_x0000_s1035" style="position:absolute;visibility:visible;mso-wrap-style:square" from="63881,-1016" to="63881,60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" strokecolor="#00b4df" strokeweight="1pt"/>
                <v:line id="Straight connector" o:spid="_x0000_s1036" style="position:absolute;visibility:visible;mso-wrap-style:square" from="-1016,-1016" to="63881,-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" strokecolor="#00b4df" strokeweight="1pt"/>
                <v:rect id="Rectangle" o:spid="_x0000_s1037" style="position:absolute;left:17016;top:20174;width:40352;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" filled="f" stroked="f" strokeweight="1pt">
                  <v:textbox inset="0,0,0,0">
                    <w:txbxContent>
                      <w:p w:rsidR="00FF2188" w:rsidRDefault="008B464A">
                        <w:pPr>
                          <w:pStyle w:val="Title2"/>
                        </w:pPr>
                        <w:r>
                          <w:t xml:space="preserve">Statistiek MBW en KW </w:t>
                        </w:r>
                        <w:r w:rsidR="00B86A4A">
                          <w:t>20</w:t>
                        </w:r>
                        <w:r>
                          <w:t>19</w:t>
                        </w:r>
                        <w:r w:rsidR="00B86A4A">
                          <w:t>/2020</w:t>
                        </w:r>
                      </w:p>
                    </w:txbxContent>
                  </v:textbox>
                </v:rect>
                <v:rect id="Rectangle" o:spid="_x0000_s1038" style="position:absolute;left:40513;top:73963;width:5628;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" filled="f" stroked="f" strokeweight="1pt">
                  <v:textbox inset="0,0,0,0">
                    <w:txbxContent>
                      <w:p w:rsidR="00FF2188" w:rsidRDefault="008B464A">
                        <w:pPr>
                          <w:pStyle w:val="TitleUnit"/>
                        </w:pPr>
                        <w:r>
                          <w:t>FMW MBW</w:t>
                        </w:r>
                      </w:p>
                    </w:txbxContent>
                  </v:textbox>
                </v:rect>
                <v:rect id="Rectangle" o:spid="_x0000_s1039" style="position:absolute;left:40513;top:71716;width:20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" filled="f" stroked="f" strokeweight="1pt">
                  <v:textbox inset="0,0,0,0">
                    <w:txbxContent>
                      <w:p w:rsidR="00FF2188" w:rsidRDefault="008B464A">
                        <w:pPr>
                          <w:pStyle w:val="TitleCluster"/>
                        </w:pPr>
                        <w:r>
                          <w:t>Nederlandse Defensie Academie</w:t>
                        </w:r>
                      </w:p>
                    </w:txbxContent>
                  </v:textbox>
                </v:rect>
                <v:rect id="Rectangle" o:spid="_x0000_s1040" style="position:absolute;left:17018;top:30177;width:12241;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" filled="f" stroked="f" strokeweight="1pt">
                  <v:textbox inset="0,0,0,0">
                    <w:txbxContent>
                      <w:p w:rsidR="00FF2188" w:rsidRDefault="008B464A">
                        <w:pPr>
                          <w:pStyle w:val="Subtitle3"/>
                        </w:pPr>
                        <w:r>
                          <w:t>oktober 2020</w:t>
                        </w:r>
                      </w:p>
                    </w:txbxContent>
                  </v:textbox>
                </v:rect>
                <w10:anchorlock/>
              </v:group>
            </w:pict>
          </mc:Fallback>
        </mc:AlternateContent>
      </w:r>
    </w:p>
    <w:p w:rsidR="00251A3C" w:rsidRDefault="00251A3C" w:rsidP="007A5EB4">
      <w:pPr>
        <w:sectPr w:rsidR="00251A3C" w:rsidSect="00186FC8">
          <w:headerReference w:type="even" r:id="rId10"/>
          <w:headerReference w:type="default" r:id="rId11"/>
          <w:footerReference w:type="even" r:id="rId12"/>
          <w:footerReference w:type="default" r:id="rId13"/>
          <w:headerReference w:type="first" r:id="rId14"/>
          <w:footerReference w:type="first" r:id="rId15"/>
          <w:pgSz w:w="11907" w:h="16840" w:code="9"/>
          <w:pgMar w:top="1021" w:right="1021" w:bottom="1021" w:left="1021" w:header="454" w:footer="454" w:gutter="0"/>
          <w:cols w:space="720"/>
          <w:docGrid w:linePitch="360"/>
        </w:sectPr>
      </w:pPr>
    </w:p>
    <w:p w:rsidR="00FF2188" w:rsidRDefault="008B464A">
      <w:pPr>
        <w:pStyle w:val="Chapter"/>
      </w:pPr>
      <w:r>
        <w:t>Algemeen</w:t>
      </w:r>
    </w:p>
    <w:p w:rsidR="00592758" w:rsidRDefault="008B464A">
      <w:r>
        <w:rPr>
          <w:noProof/>
          <w:lang w:eastAsia="nl-NL"/>
        </w:rPr>
        <mc:AlternateContent>
          <mc:Choice Requires="wpc">
            <w:drawing>
              <wp:inline distT="0" distB="0" distL="0" distR="0">
                <wp:extent cx="6470000" cy="1143000"/>
                <wp:effectExtent l="0" t="0" r="20000" b="15000"/>
                <wp:docPr id="26"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7" name="Rectangle"/>
                        <wps:cNvSpPr/>
                        <wps:spPr>
                          <a:xfrm>
                            <a:off x="0" y="44983"/>
                            <a:ext cx="1283512" cy="205740"/>
                          </a:xfrm>
                          <a:prstGeom prst="rect">
                            <a:avLst/>
                          </a:prstGeom>
                          <a:noFill/>
                          <a:ln w="12700">
                            <a:noFill/>
                          </a:ln>
                        </wps:spPr>
                        <wps:txbx>
                          <w:txbxContent>
                            <w:p w:rsidR="00FF2188" w:rsidRDefault="008B464A">
                              <w:r>
                                <w:t>Eigenschappen Enquête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Rectangle"/>
                        <wps:cNvSpPr/>
                        <wps:spPr>
                          <a:xfrm>
                            <a:off x="2413000" y="413283"/>
                            <a:ext cx="476211" cy="205740"/>
                          </a:xfrm>
                          <a:prstGeom prst="rect">
                            <a:avLst/>
                          </a:prstGeom>
                          <a:noFill/>
                          <a:ln w="12700">
                            <a:noFill/>
                          </a:ln>
                        </wps:spPr>
                        <wps:txbx>
                          <w:txbxContent>
                            <w:p w:rsidR="00FF2188" w:rsidRDefault="008B464A">
                              <w:r>
                                <w:t>Nummer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Rectangle"/>
                        <wps:cNvSpPr/>
                        <wps:spPr>
                          <a:xfrm>
                            <a:off x="2946400" y="413283"/>
                            <a:ext cx="667092" cy="205740"/>
                          </a:xfrm>
                          <a:prstGeom prst="rect">
                            <a:avLst/>
                          </a:prstGeom>
                          <a:noFill/>
                          <a:ln w="12700">
                            <a:noFill/>
                          </a:ln>
                        </wps:spPr>
                        <wps:txbx>
                          <w:txbxContent>
                            <w:p w:rsidR="00FF2188" w:rsidRDefault="008B464A">
                              <w:r>
                                <w:t>ENQ192753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wps:cNvSpPr/>
                        <wps:spPr>
                          <a:xfrm>
                            <a:off x="2540000" y="603783"/>
                            <a:ext cx="342938" cy="205740"/>
                          </a:xfrm>
                          <a:prstGeom prst="rect">
                            <a:avLst/>
                          </a:prstGeom>
                          <a:noFill/>
                          <a:ln w="12700">
                            <a:noFill/>
                          </a:ln>
                        </wps:spPr>
                        <wps:txbx>
                          <w:txbxContent>
                            <w:p w:rsidR="00FF2188" w:rsidRDefault="008B464A">
                              <w:r>
                                <w:t>Naam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Rectangle"/>
                        <wps:cNvSpPr/>
                        <wps:spPr>
                          <a:xfrm>
                            <a:off x="2946400" y="603783"/>
                            <a:ext cx="1473708" cy="205740"/>
                          </a:xfrm>
                          <a:prstGeom prst="rect">
                            <a:avLst/>
                          </a:prstGeom>
                          <a:noFill/>
                          <a:ln w="12700">
                            <a:noFill/>
                          </a:ln>
                        </wps:spPr>
                        <wps:txbx>
                          <w:txbxContent>
                            <w:p w:rsidR="00FF2188" w:rsidRDefault="008B464A">
                              <w:r>
                                <w:t>Statistiek MBW en KW 1920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Rectangle"/>
                        <wps:cNvSpPr/>
                        <wps:spPr>
                          <a:xfrm>
                            <a:off x="2400300" y="794283"/>
                            <a:ext cx="489127" cy="205740"/>
                          </a:xfrm>
                          <a:prstGeom prst="rect">
                            <a:avLst/>
                          </a:prstGeom>
                          <a:noFill/>
                          <a:ln w="12700">
                            <a:noFill/>
                          </a:ln>
                        </wps:spPr>
                        <wps:txbx>
                          <w:txbxContent>
                            <w:p w:rsidR="00FF2188" w:rsidRDefault="008B464A">
                              <w:r>
                                <w:t>Instelling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Rectangle"/>
                        <wps:cNvSpPr/>
                        <wps:spPr>
                          <a:xfrm>
                            <a:off x="2946400" y="794283"/>
                            <a:ext cx="1708823" cy="205740"/>
                          </a:xfrm>
                          <a:prstGeom prst="rect">
                            <a:avLst/>
                          </a:prstGeom>
                          <a:noFill/>
                          <a:ln w="12700">
                            <a:noFill/>
                          </a:ln>
                        </wps:spPr>
                        <wps:txbx>
                          <w:txbxContent>
                            <w:p w:rsidR="00FF2188" w:rsidRDefault="008B464A">
                              <w:r>
                                <w:t>Nederlandse Defensie Academie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Rectangle"/>
                        <wps:cNvSpPr/>
                        <wps:spPr>
                          <a:xfrm>
                            <a:off x="2641600" y="984783"/>
                            <a:ext cx="241325" cy="205740"/>
                          </a:xfrm>
                          <a:prstGeom prst="rect">
                            <a:avLst/>
                          </a:prstGeom>
                          <a:noFill/>
                          <a:ln w="12700">
                            <a:noFill/>
                          </a:ln>
                        </wps:spPr>
                        <wps:txbx>
                          <w:txbxContent>
                            <w:p w:rsidR="00FF2188" w:rsidRDefault="008B464A">
                              <w:r>
                                <w:t>Unit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Rectangle"/>
                        <wps:cNvSpPr/>
                        <wps:spPr>
                          <a:xfrm>
                            <a:off x="2946400" y="984783"/>
                            <a:ext cx="622173" cy="205740"/>
                          </a:xfrm>
                          <a:prstGeom prst="rect">
                            <a:avLst/>
                          </a:prstGeom>
                          <a:noFill/>
                          <a:ln w="12700">
                            <a:noFill/>
                          </a:ln>
                        </wps:spPr>
                        <wps:txbx>
                          <w:txbxContent>
                            <w:p w:rsidR="00FF2188" w:rsidRDefault="008B464A">
                              <w:r>
                                <w:t>FMW MBW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Rectangle"/>
                        <wps:cNvSpPr/>
                        <wps:spPr>
                          <a:xfrm>
                            <a:off x="1930400" y="1175283"/>
                            <a:ext cx="959357" cy="205740"/>
                          </a:xfrm>
                          <a:prstGeom prst="rect">
                            <a:avLst/>
                          </a:prstGeom>
                          <a:noFill/>
                          <a:ln w="12700">
                            <a:noFill/>
                          </a:ln>
                        </wps:spPr>
                        <wps:txbx>
                          <w:txbxContent>
                            <w:p w:rsidR="00FF2188" w:rsidRDefault="008B464A">
                              <w:r>
                                <w:t>Enquête Gemaakt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Rectangle"/>
                        <wps:cNvSpPr/>
                        <wps:spPr>
                          <a:xfrm>
                            <a:off x="2946400" y="1175283"/>
                            <a:ext cx="622630" cy="205740"/>
                          </a:xfrm>
                          <a:prstGeom prst="rect">
                            <a:avLst/>
                          </a:prstGeom>
                          <a:noFill/>
                          <a:ln w="12700">
                            <a:noFill/>
                          </a:ln>
                        </wps:spPr>
                        <wps:txbx>
                          <w:txbxContent>
                            <w:p w:rsidR="00FF2188" w:rsidRDefault="008B464A">
                              <w:r>
                                <w:t>09-07-2020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Rectangle"/>
                        <wps:cNvSpPr/>
                        <wps:spPr>
                          <a:xfrm>
                            <a:off x="2120900" y="1365783"/>
                            <a:ext cx="768819" cy="205740"/>
                          </a:xfrm>
                          <a:prstGeom prst="rect">
                            <a:avLst/>
                          </a:prstGeom>
                          <a:noFill/>
                          <a:ln w="12700">
                            <a:noFill/>
                          </a:ln>
                        </wps:spPr>
                        <wps:txbx>
                          <w:txbxContent>
                            <w:p w:rsidR="00FF2188" w:rsidRDefault="008B464A">
                              <w:r>
                                <w:t>Enquête  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Rectangle"/>
                        <wps:cNvSpPr/>
                        <wps:spPr>
                          <a:xfrm>
                            <a:off x="2946400" y="1365783"/>
                            <a:ext cx="622630" cy="205740"/>
                          </a:xfrm>
                          <a:prstGeom prst="rect">
                            <a:avLst/>
                          </a:prstGeom>
                          <a:noFill/>
                          <a:ln w="12700">
                            <a:noFill/>
                          </a:ln>
                        </wps:spPr>
                        <wps:txbx>
                          <w:txbxContent>
                            <w:p w:rsidR="00FF2188" w:rsidRDefault="008B464A">
                              <w:r>
                                <w:t>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Rectangle"/>
                        <wps:cNvSpPr/>
                        <wps:spPr>
                          <a:xfrm>
                            <a:off x="2070100" y="1556283"/>
                            <a:ext cx="819683" cy="205740"/>
                          </a:xfrm>
                          <a:prstGeom prst="rect">
                            <a:avLst/>
                          </a:prstGeom>
                          <a:noFill/>
                          <a:ln w="12700">
                            <a:noFill/>
                          </a:ln>
                        </wps:spPr>
                        <wps:txbx>
                          <w:txbxContent>
                            <w:p w:rsidR="00FF2188" w:rsidRDefault="008B464A">
                              <w:r>
                                <w:t>Enquête  Einde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Rectangle"/>
                        <wps:cNvSpPr/>
                        <wps:spPr>
                          <a:xfrm>
                            <a:off x="2946400" y="1556283"/>
                            <a:ext cx="622630" cy="205740"/>
                          </a:xfrm>
                          <a:prstGeom prst="rect">
                            <a:avLst/>
                          </a:prstGeom>
                          <a:noFill/>
                          <a:ln w="12700">
                            <a:noFill/>
                          </a:ln>
                        </wps:spPr>
                        <wps:txbx>
                          <w:txbxContent>
                            <w:p w:rsidR="00FF2188" w:rsidRDefault="008B464A">
                              <w:r>
                                <w:t>05-10-2020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_x0000_s1041" editas="canvas" style="width:509.45pt;height:90pt;mso-position-horizontal-relative:char;mso-position-vertical-relative:line" coordsize="646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">
                <v:shape id="_x0000_s1042" type="#_x0000_t75" style="position:absolute;width:64693;height:11430;visibility:visible;mso-wrap-style:square">
                  <v:fill o:detectmouseclick="t"/>
                  <v:path o:connecttype="none"/>
                </v:shape>
                <v:rect id="Rectangle" o:spid="_x0000_s1043" style="position:absolute;top:449;width:1283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" filled="f" stroked="f" strokeweight="1pt">
                  <v:textbox inset="0,0,0,0">
                    <w:txbxContent>
                      <w:p w:rsidR="00FF2188" w:rsidRDefault="008B464A">
                        <w:r>
                          <w:t>Eigenschappen Enquête</w:t>
                        </w:r>
                      </w:p>
                    </w:txbxContent>
                  </v:textbox>
                </v:rect>
                <v:rect id="Rectangle" o:spid="_x0000_s1044" style="position:absolute;left:24130;top:4132;width:476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" filled="f" stroked="f" strokeweight="1pt">
                  <v:textbox inset="0,0,0,0">
                    <w:txbxContent>
                      <w:p w:rsidR="00FF2188" w:rsidRDefault="008B464A">
                        <w:r>
                          <w:t>Nummer</w:t>
                        </w:r>
                      </w:p>
                    </w:txbxContent>
                  </v:textbox>
                </v:rect>
                <v:rect id="Rectangle" o:spid="_x0000_s1045" style="position:absolute;left:29464;top:4132;width:667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" filled="f" stroked="f" strokeweight="1pt">
                  <v:textbox inset="0,0,0,0">
                    <w:txbxContent>
                      <w:p w:rsidR="00FF2188" w:rsidRDefault="008B464A">
                        <w:r>
                          <w:t>ENQ192753</w:t>
                        </w:r>
                      </w:p>
                    </w:txbxContent>
                  </v:textbox>
                </v:rect>
                <v:rect id="Rectangle" o:spid="_x0000_s1046" style="position:absolute;left:25400;top:6037;width:342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" filled="f" stroked="f" strokeweight="1pt">
                  <v:textbox inset="0,0,0,0">
                    <w:txbxContent>
                      <w:p w:rsidR="00FF2188" w:rsidRDefault="008B464A">
                        <w:r>
                          <w:t>Naam</w:t>
                        </w:r>
                      </w:p>
                    </w:txbxContent>
                  </v:textbox>
                </v:rect>
                <v:rect id="Rectangle" o:spid="_x0000_s1047" style="position:absolute;left:29464;top:6037;width:1473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" filled="f" stroked="f" strokeweight="1pt">
                  <v:textbox inset="0,0,0,0">
                    <w:txbxContent>
                      <w:p w:rsidR="00FF2188" w:rsidRDefault="008B464A">
                        <w:r>
                          <w:t>Statistiek MBW en KW 1920</w:t>
                        </w:r>
                      </w:p>
                    </w:txbxContent>
                  </v:textbox>
                </v:rect>
                <v:rect id="Rectangle" o:spid="_x0000_s1048" style="position:absolute;left:24003;top:7942;width:489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" filled="f" stroked="f" strokeweight="1pt">
                  <v:textbox inset="0,0,0,0">
                    <w:txbxContent>
                      <w:p w:rsidR="00FF2188" w:rsidRDefault="008B464A">
                        <w:r>
                          <w:t>Instelling</w:t>
                        </w:r>
                      </w:p>
                    </w:txbxContent>
                  </v:textbox>
                </v:rect>
                <v:rect id="Rectangle" o:spid="_x0000_s1049" style="position:absolute;left:29464;top:7942;width:170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" filled="f" stroked="f" strokeweight="1pt">
                  <v:textbox inset="0,0,0,0">
                    <w:txbxContent>
                      <w:p w:rsidR="00FF2188" w:rsidRDefault="008B464A">
                        <w:r>
                          <w:t>Nederlandse Defensie Academie</w:t>
                        </w:r>
                      </w:p>
                    </w:txbxContent>
                  </v:textbox>
                </v:rect>
                <v:rect id="Rectangle" o:spid="_x0000_s1050" style="position:absolute;left:26416;top:9847;width:241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" filled="f" stroked="f" strokeweight="1pt">
                  <v:textbox inset="0,0,0,0">
                    <w:txbxContent>
                      <w:p w:rsidR="00FF2188" w:rsidRDefault="008B464A">
                        <w:r>
                          <w:t>Unit</w:t>
                        </w:r>
                      </w:p>
                    </w:txbxContent>
                  </v:textbox>
                </v:rect>
                <v:rect id="Rectangle" o:spid="_x0000_s1051" style="position:absolute;left:29464;top:9847;width:62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" filled="f" stroked="f" strokeweight="1pt">
                  <v:textbox inset="0,0,0,0">
                    <w:txbxContent>
                      <w:p w:rsidR="00FF2188" w:rsidRDefault="008B464A">
                        <w:r>
                          <w:t>FMW MBW</w:t>
                        </w:r>
                      </w:p>
                    </w:txbxContent>
                  </v:textbox>
                </v:rect>
                <v:rect id="Rectangle" o:spid="_x0000_s1052" style="position:absolute;left:19304;top:11752;width:959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" filled="f" stroked="f" strokeweight="1pt">
                  <v:textbox inset="0,0,0,0">
                    <w:txbxContent>
                      <w:p w:rsidR="00FF2188" w:rsidRDefault="008B464A">
                        <w:r>
                          <w:t>Enquête Gemaakt</w:t>
                        </w:r>
                      </w:p>
                    </w:txbxContent>
                  </v:textbox>
                </v:rect>
                <v:rect id="Rectangle" o:spid="_x0000_s1053" style="position:absolute;left:29464;top:11752;width:622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" filled="f" stroked="f" strokeweight="1pt">
                  <v:textbox inset="0,0,0,0">
                    <w:txbxContent>
                      <w:p w:rsidR="00FF2188" w:rsidRDefault="008B464A">
                        <w:r>
                          <w:t>09-07-2020</w:t>
                        </w:r>
                      </w:p>
                    </w:txbxContent>
                  </v:textbox>
                </v:rect>
                <v:rect id="Rectangle" o:spid="_x0000_s1054" style="position:absolute;left:21209;top:13657;width:76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" filled="f" stroked="f" strokeweight="1pt">
                  <v:textbox inset="0,0,0,0">
                    <w:txbxContent>
                      <w:p w:rsidR="00FF2188" w:rsidRDefault="008B464A">
                        <w:r>
                          <w:t>Enquête  Start</w:t>
                        </w:r>
                      </w:p>
                    </w:txbxContent>
                  </v:textbox>
                </v:rect>
                <v:rect id="Rectangle" o:spid="_x0000_s1055" style="position:absolute;left:29464;top:13657;width:622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" filled="f" stroked="f" strokeweight="1pt">
                  <v:textbox inset="0,0,0,0">
                    <w:txbxContent>
                      <w:p w:rsidR="00FF2188" w:rsidRDefault="008B464A">
                        <w:r>
                          <w:t>20-07-2020</w:t>
                        </w:r>
                      </w:p>
                    </w:txbxContent>
                  </v:textbox>
                </v:rect>
                <v:rect id="Rectangle" o:spid="_x0000_s1056" style="position:absolute;left:20701;top:15562;width:819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" filled="f" stroked="f" strokeweight="1pt">
                  <v:textbox inset="0,0,0,0">
                    <w:txbxContent>
                      <w:p w:rsidR="00FF2188" w:rsidRDefault="008B464A">
                        <w:r>
                          <w:t>Enquête  Einde</w:t>
                        </w:r>
                      </w:p>
                    </w:txbxContent>
                  </v:textbox>
                </v:rect>
                <v:rect id="Rectangle" o:spid="_x0000_s1057" style="position:absolute;left:29464;top:15562;width:622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" filled="f" stroked="f" strokeweight="1pt">
                  <v:textbox inset="0,0,0,0">
                    <w:txbxContent>
                      <w:p w:rsidR="00FF2188" w:rsidRDefault="008B464A">
                        <w:r>
                          <w:t>05-10-2020</w:t>
                        </w:r>
                      </w:p>
                    </w:txbxContent>
                  </v:textbox>
                </v:rect>
                <w10:anchorlock/>
              </v:group>
            </w:pict>
          </mc:Fallback>
        </mc:AlternateContent>
      </w:r>
    </w:p>
    <w:p w:rsidR="00592758" w:rsidRDefault="008B464A">
      <w:r>
        <w:rPr>
          <w:noProof/>
          <w:lang w:eastAsia="nl-NL"/>
        </w:rPr>
        <mc:AlternateContent>
          <mc:Choice Requires="wpc">
            <w:drawing>
              <wp:inline distT="0" distB="0" distL="0" distR="0">
                <wp:extent cx="6470000" cy="1511300"/>
                <wp:effectExtent l="0" t="0" r="20000" b="15000"/>
                <wp:docPr id="42"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3" name="Rectangle"/>
                        <wps:cNvSpPr/>
                        <wps:spPr>
                          <a:xfrm>
                            <a:off x="2400300" y="603783"/>
                            <a:ext cx="482841" cy="205740"/>
                          </a:xfrm>
                          <a:prstGeom prst="rect">
                            <a:avLst/>
                          </a:prstGeom>
                          <a:noFill/>
                          <a:ln w="12700">
                            <a:noFill/>
                          </a:ln>
                        </wps:spPr>
                        <wps:txbx>
                          <w:txbxContent>
                            <w:p w:rsidR="00FF2188" w:rsidRDefault="008B464A">
                              <w:r>
                                <w:t>Groepen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Rectangle"/>
                        <wps:cNvSpPr/>
                        <wps:spPr>
                          <a:xfrm>
                            <a:off x="2946400" y="603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Rectangle"/>
                        <wps:cNvSpPr/>
                        <wps:spPr>
                          <a:xfrm>
                            <a:off x="2374900" y="794283"/>
                            <a:ext cx="514616" cy="205740"/>
                          </a:xfrm>
                          <a:prstGeom prst="rect">
                            <a:avLst/>
                          </a:prstGeom>
                          <a:noFill/>
                          <a:ln w="12700">
                            <a:noFill/>
                          </a:ln>
                        </wps:spPr>
                        <wps:txbx>
                          <w:txbxContent>
                            <w:p w:rsidR="00FF2188" w:rsidRDefault="008B464A">
                              <w:r>
                                <w:t>Populatie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 name="Rectangle"/>
                        <wps:cNvSpPr/>
                        <wps:spPr>
                          <a:xfrm>
                            <a:off x="2946400" y="794283"/>
                            <a:ext cx="165201" cy="205740"/>
                          </a:xfrm>
                          <a:prstGeom prst="rect">
                            <a:avLst/>
                          </a:prstGeom>
                          <a:noFill/>
                          <a:ln w="12700">
                            <a:noFill/>
                          </a:ln>
                        </wps:spPr>
                        <wps:txbx>
                          <w:txbxContent>
                            <w:p w:rsidR="00FF2188" w:rsidRDefault="008B464A">
                              <w:r>
                                <w:t>89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Rectangle"/>
                        <wps:cNvSpPr/>
                        <wps:spPr>
                          <a:xfrm>
                            <a:off x="2108200" y="984783"/>
                            <a:ext cx="781507" cy="205740"/>
                          </a:xfrm>
                          <a:prstGeom prst="rect">
                            <a:avLst/>
                          </a:prstGeom>
                          <a:noFill/>
                          <a:ln w="12700">
                            <a:noFill/>
                          </a:ln>
                        </wps:spPr>
                        <wps:txbx>
                          <w:txbxContent>
                            <w:p w:rsidR="00FF2188" w:rsidRDefault="00FF21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Rectangle"/>
                        <wps:cNvSpPr/>
                        <wps:spPr>
                          <a:xfrm>
                            <a:off x="2946400" y="984783"/>
                            <a:ext cx="165201" cy="205740"/>
                          </a:xfrm>
                          <a:prstGeom prst="rect">
                            <a:avLst/>
                          </a:prstGeom>
                          <a:noFill/>
                          <a:ln w="12700">
                            <a:noFill/>
                          </a:ln>
                        </wps:spPr>
                        <wps:txbx>
                          <w:txbxContent>
                            <w:p w:rsidR="00FF2188" w:rsidRDefault="00FF21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Rectangle"/>
                        <wps:cNvSpPr/>
                        <wps:spPr>
                          <a:xfrm>
                            <a:off x="1968500" y="1175283"/>
                            <a:ext cx="914781" cy="205740"/>
                          </a:xfrm>
                          <a:prstGeom prst="rect">
                            <a:avLst/>
                          </a:prstGeom>
                          <a:noFill/>
                          <a:ln w="12700">
                            <a:noFill/>
                          </a:ln>
                        </wps:spPr>
                        <wps:txbx>
                          <w:txbxContent>
                            <w:p w:rsidR="00FF2188" w:rsidRDefault="008B464A">
                              <w:r>
                                <w:t>Respons Periode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Rectangle"/>
                        <wps:cNvSpPr/>
                        <wps:spPr>
                          <a:xfrm>
                            <a:off x="2946400" y="1175283"/>
                            <a:ext cx="1238935" cy="205740"/>
                          </a:xfrm>
                          <a:prstGeom prst="rect">
                            <a:avLst/>
                          </a:prstGeom>
                          <a:noFill/>
                          <a:ln w="12700">
                            <a:noFill/>
                          </a:ln>
                        </wps:spPr>
                        <wps:txbx>
                          <w:txbxContent>
                            <w:p w:rsidR="00FF2188" w:rsidRDefault="008B464A">
                              <w:r>
                                <w:t>20-07-2020 23-09-2020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wps:cNvSpPr/>
                        <wps:spPr>
                          <a:xfrm>
                            <a:off x="1841500" y="1365783"/>
                            <a:ext cx="1041882" cy="205740"/>
                          </a:xfrm>
                          <a:prstGeom prst="rect">
                            <a:avLst/>
                          </a:prstGeom>
                          <a:noFill/>
                          <a:ln w="12700">
                            <a:noFill/>
                          </a:ln>
                        </wps:spPr>
                        <wps:txbx>
                          <w:txbxContent>
                            <w:p w:rsidR="00FF2188" w:rsidRDefault="008B464A">
                              <w:r>
                                <w:t>Enquêtes Compleet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Rectangle"/>
                        <wps:cNvSpPr/>
                        <wps:spPr>
                          <a:xfrm>
                            <a:off x="2946400" y="13657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_x0000_s1058" editas="canvas" style="width:509.45pt;height:119pt;mso-position-horizontal-relative:char;mso-position-vertical-relative:line" coordsize="64693,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">
                <v:shape id="_x0000_s1059" type="#_x0000_t75" style="position:absolute;width:64693;height:15113;visibility:visible;mso-wrap-style:square">
                  <v:fill o:detectmouseclick="t"/>
                  <v:path o:connecttype="none"/>
                </v:shape>
                <v:rect id="Rectangle" o:spid="_x0000_s1060" style="position:absolute;left:24003;top:6037;width:482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" filled="f" stroked="f" strokeweight="1pt">
                  <v:textbox inset="0,0,0,0">
                    <w:txbxContent>
                      <w:p w:rsidR="00FF2188" w:rsidRDefault="008B464A">
                        <w:r>
                          <w:t>Groepen</w:t>
                        </w:r>
                      </w:p>
                    </w:txbxContent>
                  </v:textbox>
                </v:rect>
                <v:rect id="Rectangle" o:spid="_x0000_s1061" style="position:absolute;left:29464;top:603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" filled="f" stroked="f" strokeweight="1pt">
                  <v:textbox inset="0,0,0,0">
                    <w:txbxContent>
                      <w:p w:rsidR="00FF2188" w:rsidRDefault="008B464A">
                        <w:r>
                          <w:t>1</w:t>
                        </w:r>
                      </w:p>
                    </w:txbxContent>
                  </v:textbox>
                </v:rect>
                <v:rect id="Rectangle" o:spid="_x0000_s1062" style="position:absolute;left:23749;top:7942;width:514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" filled="f" stroked="f" strokeweight="1pt">
                  <v:textbox inset="0,0,0,0">
                    <w:txbxContent>
                      <w:p w:rsidR="00FF2188" w:rsidRDefault="008B464A">
                        <w:r>
                          <w:t>Populatie</w:t>
                        </w:r>
                      </w:p>
                    </w:txbxContent>
                  </v:textbox>
                </v:rect>
                <v:rect id="Rectangle" o:spid="_x0000_s1063" style="position:absolute;left:29464;top:794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" filled="f" stroked="f" strokeweight="1pt">
                  <v:textbox inset="0,0,0,0">
                    <w:txbxContent>
                      <w:p w:rsidR="00FF2188" w:rsidRDefault="008B464A">
                        <w:r>
                          <w:t>89</w:t>
                        </w:r>
                      </w:p>
                    </w:txbxContent>
                  </v:textbox>
                </v:rect>
                <v:rect id="Rectangle" o:spid="_x0000_s1064" style="position:absolute;left:21082;top:9847;width:781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" filled="f" stroked="f" strokeweight="1pt">
                  <v:textbox inset="0,0,0,0">
                    <w:txbxContent>
                      <w:p w:rsidR="00FF2188" w:rsidRDefault="00FF2188"/>
                    </w:txbxContent>
                  </v:textbox>
                </v:rect>
                <v:rect id="Rectangle" o:spid="_x0000_s1065" style="position:absolute;left:29464;top:984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" filled="f" stroked="f" strokeweight="1pt">
                  <v:textbox inset="0,0,0,0">
                    <w:txbxContent>
                      <w:p w:rsidR="00FF2188" w:rsidRDefault="00FF2188"/>
                    </w:txbxContent>
                  </v:textbox>
                </v:rect>
                <v:rect id="Rectangle" o:spid="_x0000_s1066" style="position:absolute;left:19685;top:11752;width:914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" filled="f" stroked="f" strokeweight="1pt">
                  <v:textbox inset="0,0,0,0">
                    <w:txbxContent>
                      <w:p w:rsidR="00FF2188" w:rsidRDefault="008B464A">
                        <w:r>
                          <w:t>Respons Periode</w:t>
                        </w:r>
                      </w:p>
                    </w:txbxContent>
                  </v:textbox>
                </v:rect>
                <v:rect id="Rectangle" o:spid="_x0000_s1067" style="position:absolute;left:29464;top:11752;width:1238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" filled="f" stroked="f" strokeweight="1pt">
                  <v:textbox inset="0,0,0,0">
                    <w:txbxContent>
                      <w:p w:rsidR="00FF2188" w:rsidRDefault="008B464A">
                        <w:r>
                          <w:t>20-07-2020 23-09-2020</w:t>
                        </w:r>
                      </w:p>
                    </w:txbxContent>
                  </v:textbox>
                </v:rect>
                <v:rect id="Rectangle" o:spid="_x0000_s1068" style="position:absolute;left:18415;top:13657;width:1041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" filled="f" stroked="f" strokeweight="1pt">
                  <v:textbox inset="0,0,0,0">
                    <w:txbxContent>
                      <w:p w:rsidR="00FF2188" w:rsidRDefault="008B464A">
                        <w:r>
                          <w:t>Enquêtes Compleet</w:t>
                        </w:r>
                      </w:p>
                    </w:txbxContent>
                  </v:textbox>
                </v:rect>
                <v:rect id="Rectangle" o:spid="_x0000_s1069" style="position:absolute;left:29464;top:1365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" filled="f" stroked="f" strokeweight="1pt">
                  <v:textbox inset="0,0,0,0">
                    <w:txbxContent>
                      <w:p w:rsidR="00FF2188" w:rsidRDefault="008B464A">
                        <w:r>
                          <w:t>45</w:t>
                        </w:r>
                      </w:p>
                    </w:txbxContent>
                  </v:textbox>
                </v:rect>
                <w10:anchorlock/>
              </v:group>
            </w:pict>
          </mc:Fallback>
        </mc:AlternateContent>
      </w:r>
    </w:p>
    <w:p w:rsidR="00FF2188" w:rsidRDefault="008B464A">
      <w:pPr>
        <w:pStyle w:val="Chapter"/>
      </w:pPr>
      <w:r>
        <w:t>Leeswijzer</w:t>
      </w:r>
    </w:p>
    <w:p w:rsidR="00FF2188" w:rsidRDefault="008B464A">
      <w:pPr>
        <w:pStyle w:val="Section"/>
      </w:pPr>
      <w:r>
        <w:t>Voorbeeld vraag met score en spreiding</w:t>
      </w:r>
    </w:p>
    <w:p w:rsidR="00592758" w:rsidRDefault="008B464A">
      <w:r>
        <w:rPr>
          <w:noProof/>
          <w:lang w:eastAsia="nl-NL"/>
        </w:rPr>
        <mc:AlternateContent>
          <mc:Choice Requires="wpc">
            <w:drawing>
              <wp:inline distT="0" distB="0" distL="0" distR="0">
                <wp:extent cx="6470000" cy="2273300"/>
                <wp:effectExtent l="0" t="0" r="20000" b="15000"/>
                <wp:docPr id="53"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4" name="Rectangle"/>
                        <wps:cNvSpPr/>
                        <wps:spPr>
                          <a:xfrm>
                            <a:off x="177800" y="514883"/>
                            <a:ext cx="133426"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Rectangle"/>
                        <wps:cNvSpPr/>
                        <wps:spPr>
                          <a:xfrm>
                            <a:off x="317500" y="514883"/>
                            <a:ext cx="1105319" cy="205740"/>
                          </a:xfrm>
                          <a:prstGeom prst="rect">
                            <a:avLst/>
                          </a:prstGeom>
                          <a:noFill/>
                          <a:ln w="12700">
                            <a:noFill/>
                          </a:ln>
                        </wps:spPr>
                        <wps:txbx>
                          <w:txbxContent>
                            <w:p w:rsidR="00FF2188" w:rsidRDefault="008B464A">
                              <w:r>
                                <w:t>Het rapport is helder.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Rectangle"/>
                        <wps:cNvSpPr/>
                        <wps:spPr>
                          <a:xfrm>
                            <a:off x="6273800" y="6926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Rectangle"/>
                        <wps:cNvSpPr/>
                        <wps:spPr>
                          <a:xfrm>
                            <a:off x="4965700" y="6926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Rectangle"/>
                        <wps:cNvSpPr/>
                        <wps:spPr>
                          <a:xfrm>
                            <a:off x="5676900" y="6926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Straight connector"/>
                        <wps:cNvCnPr/>
                        <wps:spPr>
                          <a:xfrm>
                            <a:off x="2946400" y="838200"/>
                            <a:ext cx="1905000" cy="0"/>
                          </a:xfrm>
                          <a:prstGeom prst="line">
                            <a:avLst/>
                          </a:prstGeom>
                          <a:ln w="12700">
                            <a:solidFill>
                              <a:srgbClr val="000000"/>
                            </a:solidFill>
                          </a:ln>
                        </wps:spPr>
                        <wps:bodyPr/>
                      </wps:wsp>
                      <wps:wsp>
                        <wps:cNvPr id="60" name="Straight connector"/>
                        <wps:cNvCnPr/>
                        <wps:spPr>
                          <a:xfrm>
                            <a:off x="2946400" y="838200"/>
                            <a:ext cx="0" cy="190500"/>
                          </a:xfrm>
                          <a:prstGeom prst="line">
                            <a:avLst/>
                          </a:prstGeom>
                          <a:ln w="12700">
                            <a:solidFill>
                              <a:srgbClr val="000000"/>
                            </a:solidFill>
                          </a:ln>
                        </wps:spPr>
                        <wps:bodyPr/>
                      </wps:wsp>
                      <wps:wsp>
                        <wps:cNvPr id="61" name="Straight connector"/>
                        <wps:cNvCnPr/>
                        <wps:spPr>
                          <a:xfrm>
                            <a:off x="4851400" y="838200"/>
                            <a:ext cx="0" cy="190500"/>
                          </a:xfrm>
                          <a:prstGeom prst="line">
                            <a:avLst/>
                          </a:prstGeom>
                          <a:ln w="12700">
                            <a:solidFill>
                              <a:srgbClr val="000000"/>
                            </a:solidFill>
                          </a:ln>
                        </wps:spPr>
                        <wps:bodyPr/>
                      </wps:wsp>
                      <wps:wsp>
                        <wps:cNvPr id="62" name="Straight connector"/>
                        <wps:cNvCnPr/>
                        <wps:spPr>
                          <a:xfrm>
                            <a:off x="2946400" y="1028700"/>
                            <a:ext cx="1905000" cy="0"/>
                          </a:xfrm>
                          <a:prstGeom prst="line">
                            <a:avLst/>
                          </a:prstGeom>
                          <a:ln w="12700">
                            <a:solidFill>
                              <a:srgbClr val="000000"/>
                            </a:solidFill>
                          </a:ln>
                        </wps:spPr>
                        <wps:bodyPr/>
                      </wps:wsp>
                      <wps:wsp>
                        <wps:cNvPr id="63" name="Rectangle"/>
                        <wps:cNvSpPr/>
                        <wps:spPr>
                          <a:xfrm>
                            <a:off x="3098800" y="6926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connector"/>
                        <wps:cNvCnPr/>
                        <wps:spPr>
                          <a:xfrm>
                            <a:off x="3136900" y="800100"/>
                            <a:ext cx="0" cy="228600"/>
                          </a:xfrm>
                          <a:prstGeom prst="line">
                            <a:avLst/>
                          </a:prstGeom>
                          <a:ln w="12700">
                            <a:solidFill>
                              <a:srgbClr val="000000"/>
                            </a:solidFill>
                          </a:ln>
                        </wps:spPr>
                        <wps:bodyPr/>
                      </wps:wsp>
                      <wps:wsp>
                        <wps:cNvPr id="65" name="Rectangle"/>
                        <wps:cNvSpPr/>
                        <wps:spPr>
                          <a:xfrm>
                            <a:off x="3479800" y="6926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Straight connector"/>
                        <wps:cNvCnPr/>
                        <wps:spPr>
                          <a:xfrm>
                            <a:off x="3517900" y="800100"/>
                            <a:ext cx="0" cy="228600"/>
                          </a:xfrm>
                          <a:prstGeom prst="line">
                            <a:avLst/>
                          </a:prstGeom>
                          <a:ln w="12700">
                            <a:solidFill>
                              <a:srgbClr val="000000"/>
                            </a:solidFill>
                          </a:ln>
                        </wps:spPr>
                        <wps:bodyPr/>
                      </wps:wsp>
                      <wps:wsp>
                        <wps:cNvPr id="67" name="Rectangle"/>
                        <wps:cNvSpPr/>
                        <wps:spPr>
                          <a:xfrm>
                            <a:off x="3860800" y="6926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Straight connector"/>
                        <wps:cNvCnPr/>
                        <wps:spPr>
                          <a:xfrm>
                            <a:off x="3898900" y="800100"/>
                            <a:ext cx="0" cy="228600"/>
                          </a:xfrm>
                          <a:prstGeom prst="line">
                            <a:avLst/>
                          </a:prstGeom>
                          <a:ln w="12700">
                            <a:solidFill>
                              <a:srgbClr val="000000"/>
                            </a:solidFill>
                          </a:ln>
                        </wps:spPr>
                        <wps:bodyPr/>
                      </wps:wsp>
                      <wps:wsp>
                        <wps:cNvPr id="69" name="Rectangle"/>
                        <wps:cNvSpPr/>
                        <wps:spPr>
                          <a:xfrm>
                            <a:off x="4241800" y="6926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 name="Straight connector"/>
                        <wps:cNvCnPr/>
                        <wps:spPr>
                          <a:xfrm>
                            <a:off x="4279900" y="800100"/>
                            <a:ext cx="0" cy="228600"/>
                          </a:xfrm>
                          <a:prstGeom prst="line">
                            <a:avLst/>
                          </a:prstGeom>
                          <a:ln w="12700">
                            <a:solidFill>
                              <a:srgbClr val="000000"/>
                            </a:solidFill>
                          </a:ln>
                        </wps:spPr>
                        <wps:bodyPr/>
                      </wps:wsp>
                      <wps:wsp>
                        <wps:cNvPr id="71" name="Rectangle"/>
                        <wps:cNvSpPr/>
                        <wps:spPr>
                          <a:xfrm>
                            <a:off x="4622800" y="6926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 name="Straight connector"/>
                        <wps:cNvCnPr/>
                        <wps:spPr>
                          <a:xfrm>
                            <a:off x="4660900" y="800100"/>
                            <a:ext cx="0" cy="228600"/>
                          </a:xfrm>
                          <a:prstGeom prst="line">
                            <a:avLst/>
                          </a:prstGeom>
                          <a:ln w="12700">
                            <a:solidFill>
                              <a:srgbClr val="000000"/>
                            </a:solidFill>
                          </a:ln>
                        </wps:spPr>
                        <wps:bodyPr/>
                      </wps:wsp>
                      <wps:wsp>
                        <wps:cNvPr id="73" name="Rectangle"/>
                        <wps:cNvSpPr/>
                        <wps:spPr>
                          <a:xfrm>
                            <a:off x="1930400" y="883183"/>
                            <a:ext cx="953071" cy="205740"/>
                          </a:xfrm>
                          <a:prstGeom prst="rect">
                            <a:avLst/>
                          </a:prstGeom>
                          <a:noFill/>
                          <a:ln w="12700">
                            <a:noFill/>
                          </a:ln>
                        </wps:spPr>
                        <wps:txbx>
                          <w:txbxContent>
                            <w:p w:rsidR="00FF2188" w:rsidRDefault="008B464A">
                              <w:r>
                                <w:t>5p: oneens -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4" name="Rectangle"/>
                        <wps:cNvSpPr/>
                        <wps:spPr>
                          <a:xfrm>
                            <a:off x="6146800" y="883183"/>
                            <a:ext cx="228752" cy="205740"/>
                          </a:xfrm>
                          <a:prstGeom prst="rect">
                            <a:avLst/>
                          </a:prstGeom>
                          <a:noFill/>
                          <a:ln w="12700">
                            <a:noFill/>
                          </a:ln>
                        </wps:spPr>
                        <wps:txbx>
                          <w:txbxContent>
                            <w:p w:rsidR="00FF2188" w:rsidRDefault="008B464A">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 name="Rectangle"/>
                        <wps:cNvSpPr/>
                        <wps:spPr>
                          <a:xfrm>
                            <a:off x="5067300" y="883183"/>
                            <a:ext cx="196976" cy="205740"/>
                          </a:xfrm>
                          <a:prstGeom prst="rect">
                            <a:avLst/>
                          </a:prstGeom>
                          <a:noFill/>
                          <a:ln w="12700">
                            <a:noFill/>
                          </a:ln>
                        </wps:spPr>
                        <wps:txbx>
                          <w:txbxContent>
                            <w:p w:rsidR="00FF2188" w:rsidRDefault="008B464A">
                              <w:r>
                                <w:t>3.6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 name="Rectangle"/>
                        <wps:cNvSpPr/>
                        <wps:spPr>
                          <a:xfrm>
                            <a:off x="5638800" y="883183"/>
                            <a:ext cx="196976" cy="205740"/>
                          </a:xfrm>
                          <a:prstGeom prst="rect">
                            <a:avLst/>
                          </a:prstGeom>
                          <a:noFill/>
                          <a:ln w="12700">
                            <a:noFill/>
                          </a:ln>
                        </wps:spPr>
                        <wps:txbx>
                          <w:txbxContent>
                            <w:p w:rsidR="00FF2188" w:rsidRDefault="008B464A">
                              <w:r>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 name="Straight connector"/>
                        <wps:cNvCnPr/>
                        <wps:spPr>
                          <a:xfrm>
                            <a:off x="3784600" y="939800"/>
                            <a:ext cx="685800" cy="0"/>
                          </a:xfrm>
                          <a:prstGeom prst="line">
                            <a:avLst/>
                          </a:prstGeom>
                          <a:ln w="19050">
                            <a:solidFill>
                              <a:srgbClr val="FF0000"/>
                            </a:solidFill>
                          </a:ln>
                        </wps:spPr>
                        <wps:bodyPr/>
                      </wps:wsp>
                      <wps:wsp>
                        <wps:cNvPr id="78" name="Straight connector"/>
                        <wps:cNvCnPr/>
                        <wps:spPr>
                          <a:xfrm>
                            <a:off x="3784600" y="901700"/>
                            <a:ext cx="0" cy="88900"/>
                          </a:xfrm>
                          <a:prstGeom prst="line">
                            <a:avLst/>
                          </a:prstGeom>
                          <a:ln w="19050">
                            <a:solidFill>
                              <a:srgbClr val="FF0000"/>
                            </a:solidFill>
                          </a:ln>
                        </wps:spPr>
                        <wps:bodyPr/>
                      </wps:wsp>
                      <wps:wsp>
                        <wps:cNvPr id="79" name="Straight connector"/>
                        <wps:cNvCnPr/>
                        <wps:spPr>
                          <a:xfrm>
                            <a:off x="4470400" y="901700"/>
                            <a:ext cx="0" cy="88900"/>
                          </a:xfrm>
                          <a:prstGeom prst="line">
                            <a:avLst/>
                          </a:prstGeom>
                          <a:ln w="19050">
                            <a:solidFill>
                              <a:srgbClr val="FF0000"/>
                            </a:solidFill>
                          </a:ln>
                        </wps:spPr>
                        <wps:bodyPr/>
                      </wps:wsp>
                      <wps:wsp>
                        <wps:cNvPr id="80" name="Straight connector"/>
                        <wps:cNvCnPr/>
                        <wps:spPr>
                          <a:xfrm>
                            <a:off x="222250" y="177800"/>
                            <a:ext cx="0" cy="241300"/>
                          </a:xfrm>
                          <a:prstGeom prst="line">
                            <a:avLst/>
                          </a:prstGeom>
                          <a:ln w="12700">
                            <a:solidFill>
                              <a:srgbClr val="007F00"/>
                            </a:solidFill>
                          </a:ln>
                        </wps:spPr>
                        <wps:bodyPr/>
                      </wps:wsp>
                      <wps:wsp>
                        <wps:cNvPr id="81" name="Straight connector"/>
                        <wps:cNvCnPr/>
                        <wps:spPr>
                          <a:xfrm>
                            <a:off x="222250" y="177800"/>
                            <a:ext cx="38100" cy="0"/>
                          </a:xfrm>
                          <a:prstGeom prst="line">
                            <a:avLst/>
                          </a:prstGeom>
                          <a:ln w="12700">
                            <a:solidFill>
                              <a:srgbClr val="007F00"/>
                            </a:solidFill>
                          </a:ln>
                        </wps:spPr>
                        <wps:bodyPr/>
                      </wps:wsp>
                      <wps:wsp>
                        <wps:cNvPr id="82" name="Rectangle"/>
                        <wps:cNvSpPr/>
                        <wps:spPr>
                          <a:xfrm>
                            <a:off x="292100" y="119227"/>
                            <a:ext cx="709980" cy="182879"/>
                          </a:xfrm>
                          <a:prstGeom prst="rect">
                            <a:avLst/>
                          </a:prstGeom>
                          <a:noFill/>
                          <a:ln w="12700">
                            <a:noFill/>
                          </a:ln>
                        </wps:spPr>
                        <wps:txbx>
                          <w:txbxContent>
                            <w:p w:rsidR="00FF2188" w:rsidRDefault="008B464A">
                              <w:pPr>
                                <w:pStyle w:val="Pointer"/>
                              </w:pPr>
                              <w:r>
                                <w:t>Vraag nummer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 name="Straight connector"/>
                        <wps:cNvCnPr/>
                        <wps:spPr>
                          <a:xfrm>
                            <a:off x="4127500" y="368300"/>
                            <a:ext cx="0" cy="495300"/>
                          </a:xfrm>
                          <a:prstGeom prst="line">
                            <a:avLst/>
                          </a:prstGeom>
                          <a:ln w="12700">
                            <a:solidFill>
                              <a:srgbClr val="007F00"/>
                            </a:solidFill>
                          </a:ln>
                        </wps:spPr>
                        <wps:bodyPr/>
                      </wps:wsp>
                      <wps:wsp>
                        <wps:cNvPr id="84" name="Straight connector"/>
                        <wps:cNvCnPr/>
                        <wps:spPr>
                          <a:xfrm>
                            <a:off x="4089400" y="368300"/>
                            <a:ext cx="38100" cy="0"/>
                          </a:xfrm>
                          <a:prstGeom prst="line">
                            <a:avLst/>
                          </a:prstGeom>
                          <a:ln w="12700">
                            <a:solidFill>
                              <a:srgbClr val="007F00"/>
                            </a:solidFill>
                          </a:ln>
                        </wps:spPr>
                        <wps:bodyPr/>
                      </wps:wsp>
                      <wps:wsp>
                        <wps:cNvPr id="85" name="Rectangle"/>
                        <wps:cNvSpPr/>
                        <wps:spPr>
                          <a:xfrm>
                            <a:off x="3225800" y="309727"/>
                            <a:ext cx="862482" cy="182879"/>
                          </a:xfrm>
                          <a:prstGeom prst="rect">
                            <a:avLst/>
                          </a:prstGeom>
                          <a:noFill/>
                          <a:ln w="12700">
                            <a:noFill/>
                          </a:ln>
                        </wps:spPr>
                        <wps:txbx>
                          <w:txbxContent>
                            <w:p w:rsidR="00FF2188" w:rsidRDefault="008B464A">
                              <w:pPr>
                                <w:pStyle w:val="Pointer"/>
                              </w:pPr>
                              <w:r>
                                <w:t>Gemiddelde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 name="Straight connector"/>
                        <wps:cNvCnPr/>
                        <wps:spPr>
                          <a:xfrm>
                            <a:off x="4384675" y="177800"/>
                            <a:ext cx="0" cy="723900"/>
                          </a:xfrm>
                          <a:prstGeom prst="line">
                            <a:avLst/>
                          </a:prstGeom>
                          <a:ln w="12700">
                            <a:solidFill>
                              <a:srgbClr val="007F00"/>
                            </a:solidFill>
                          </a:ln>
                        </wps:spPr>
                        <wps:bodyPr/>
                      </wps:wsp>
                      <wps:wsp>
                        <wps:cNvPr id="87" name="Straight connector"/>
                        <wps:cNvCnPr/>
                        <wps:spPr>
                          <a:xfrm>
                            <a:off x="4346575" y="177800"/>
                            <a:ext cx="38100" cy="0"/>
                          </a:xfrm>
                          <a:prstGeom prst="line">
                            <a:avLst/>
                          </a:prstGeom>
                          <a:ln w="12700">
                            <a:solidFill>
                              <a:srgbClr val="007F00"/>
                            </a:solidFill>
                          </a:ln>
                        </wps:spPr>
                        <wps:bodyPr/>
                      </wps:wsp>
                      <wps:wsp>
                        <wps:cNvPr id="88" name="Rectangle"/>
                        <wps:cNvSpPr/>
                        <wps:spPr>
                          <a:xfrm>
                            <a:off x="3390900" y="119227"/>
                            <a:ext cx="953008" cy="182879"/>
                          </a:xfrm>
                          <a:prstGeom prst="rect">
                            <a:avLst/>
                          </a:prstGeom>
                          <a:noFill/>
                          <a:ln w="12700">
                            <a:noFill/>
                          </a:ln>
                        </wps:spPr>
                        <wps:txbx>
                          <w:txbxContent>
                            <w:p w:rsidR="00FF2188" w:rsidRDefault="008B464A">
                              <w:pPr>
                                <w:pStyle w:val="Pointer"/>
                              </w:pPr>
                              <w:r>
                                <w:t>Standaard deviatie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 name="Straight connector"/>
                        <wps:cNvCnPr/>
                        <wps:spPr>
                          <a:xfrm>
                            <a:off x="1104900" y="660400"/>
                            <a:ext cx="0" cy="558800"/>
                          </a:xfrm>
                          <a:prstGeom prst="line">
                            <a:avLst/>
                          </a:prstGeom>
                          <a:ln w="12700">
                            <a:solidFill>
                              <a:srgbClr val="007F00"/>
                            </a:solidFill>
                          </a:ln>
                        </wps:spPr>
                        <wps:bodyPr/>
                      </wps:wsp>
                      <wps:wsp>
                        <wps:cNvPr id="90" name="Straight connector"/>
                        <wps:cNvCnPr/>
                        <wps:spPr>
                          <a:xfrm>
                            <a:off x="1066800" y="1219200"/>
                            <a:ext cx="38100" cy="0"/>
                          </a:xfrm>
                          <a:prstGeom prst="line">
                            <a:avLst/>
                          </a:prstGeom>
                          <a:ln w="12700">
                            <a:solidFill>
                              <a:srgbClr val="007F00"/>
                            </a:solidFill>
                          </a:ln>
                        </wps:spPr>
                        <wps:bodyPr/>
                      </wps:wsp>
                      <wps:wsp>
                        <wps:cNvPr id="91" name="Rectangle"/>
                        <wps:cNvSpPr/>
                        <wps:spPr>
                          <a:xfrm>
                            <a:off x="508000" y="1160627"/>
                            <a:ext cx="551992" cy="182879"/>
                          </a:xfrm>
                          <a:prstGeom prst="rect">
                            <a:avLst/>
                          </a:prstGeom>
                          <a:noFill/>
                          <a:ln w="12700">
                            <a:noFill/>
                          </a:ln>
                        </wps:spPr>
                        <wps:txbx>
                          <w:txbxContent>
                            <w:p w:rsidR="00FF2188" w:rsidRDefault="008B464A">
                              <w:pPr>
                                <w:pStyle w:val="Pointer"/>
                              </w:pPr>
                              <w:r>
                                <w:t>Vraag tekst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Straight connector"/>
                        <wps:cNvCnPr/>
                        <wps:spPr>
                          <a:xfrm>
                            <a:off x="2222500" y="1028700"/>
                            <a:ext cx="0" cy="381000"/>
                          </a:xfrm>
                          <a:prstGeom prst="line">
                            <a:avLst/>
                          </a:prstGeom>
                          <a:ln w="12700">
                            <a:solidFill>
                              <a:srgbClr val="007F00"/>
                            </a:solidFill>
                          </a:ln>
                        </wps:spPr>
                        <wps:bodyPr/>
                      </wps:wsp>
                      <wps:wsp>
                        <wps:cNvPr id="93" name="Straight connector"/>
                        <wps:cNvCnPr/>
                        <wps:spPr>
                          <a:xfrm>
                            <a:off x="2184400" y="1409700"/>
                            <a:ext cx="38100" cy="0"/>
                          </a:xfrm>
                          <a:prstGeom prst="line">
                            <a:avLst/>
                          </a:prstGeom>
                          <a:ln w="12700">
                            <a:solidFill>
                              <a:srgbClr val="007F00"/>
                            </a:solidFill>
                          </a:ln>
                        </wps:spPr>
                        <wps:bodyPr/>
                      </wps:wsp>
                      <wps:wsp>
                        <wps:cNvPr id="94" name="Rectangle"/>
                        <wps:cNvSpPr/>
                        <wps:spPr>
                          <a:xfrm>
                            <a:off x="1231900" y="1351127"/>
                            <a:ext cx="947013" cy="182879"/>
                          </a:xfrm>
                          <a:prstGeom prst="rect">
                            <a:avLst/>
                          </a:prstGeom>
                          <a:noFill/>
                          <a:ln w="12700">
                            <a:noFill/>
                          </a:ln>
                        </wps:spPr>
                        <wps:txbx>
                          <w:txbxContent>
                            <w:p w:rsidR="00FF2188" w:rsidRDefault="008B464A">
                              <w:pPr>
                                <w:pStyle w:val="Pointer"/>
                              </w:pPr>
                              <w:r>
                                <w:t>Omschrijving schaal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 name="Straight connector"/>
                        <wps:cNvCnPr/>
                        <wps:spPr>
                          <a:xfrm>
                            <a:off x="5133975" y="1028700"/>
                            <a:ext cx="0" cy="190500"/>
                          </a:xfrm>
                          <a:prstGeom prst="line">
                            <a:avLst/>
                          </a:prstGeom>
                          <a:ln w="12700">
                            <a:solidFill>
                              <a:srgbClr val="007F00"/>
                            </a:solidFill>
                          </a:ln>
                        </wps:spPr>
                        <wps:bodyPr/>
                      </wps:wsp>
                      <wps:wsp>
                        <wps:cNvPr id="96" name="Straight connector"/>
                        <wps:cNvCnPr/>
                        <wps:spPr>
                          <a:xfrm>
                            <a:off x="5095875" y="1219200"/>
                            <a:ext cx="38100" cy="0"/>
                          </a:xfrm>
                          <a:prstGeom prst="line">
                            <a:avLst/>
                          </a:prstGeom>
                          <a:ln w="12700">
                            <a:solidFill>
                              <a:srgbClr val="007F00"/>
                            </a:solidFill>
                          </a:ln>
                        </wps:spPr>
                        <wps:bodyPr/>
                      </wps:wsp>
                      <wps:wsp>
                        <wps:cNvPr id="97" name="Rectangle"/>
                        <wps:cNvSpPr/>
                        <wps:spPr>
                          <a:xfrm>
                            <a:off x="4229100" y="1160627"/>
                            <a:ext cx="862482" cy="182879"/>
                          </a:xfrm>
                          <a:prstGeom prst="rect">
                            <a:avLst/>
                          </a:prstGeom>
                          <a:noFill/>
                          <a:ln w="12700">
                            <a:noFill/>
                          </a:ln>
                        </wps:spPr>
                        <wps:txbx>
                          <w:txbxContent>
                            <w:p w:rsidR="00FF2188" w:rsidRDefault="008B464A">
                              <w:pPr>
                                <w:pStyle w:val="Pointer"/>
                              </w:pPr>
                              <w:r>
                                <w:t>Gemiddelde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 name="Straight connector"/>
                        <wps:cNvCnPr/>
                        <wps:spPr>
                          <a:xfrm>
                            <a:off x="5664200" y="1028700"/>
                            <a:ext cx="0" cy="381000"/>
                          </a:xfrm>
                          <a:prstGeom prst="line">
                            <a:avLst/>
                          </a:prstGeom>
                          <a:ln w="12700">
                            <a:solidFill>
                              <a:srgbClr val="007F00"/>
                            </a:solidFill>
                          </a:ln>
                        </wps:spPr>
                        <wps:bodyPr/>
                      </wps:wsp>
                      <wps:wsp>
                        <wps:cNvPr id="99" name="Straight connector"/>
                        <wps:cNvCnPr/>
                        <wps:spPr>
                          <a:xfrm>
                            <a:off x="5626100" y="1409700"/>
                            <a:ext cx="38100" cy="0"/>
                          </a:xfrm>
                          <a:prstGeom prst="line">
                            <a:avLst/>
                          </a:prstGeom>
                          <a:ln w="12700">
                            <a:solidFill>
                              <a:srgbClr val="007F00"/>
                            </a:solidFill>
                          </a:ln>
                        </wps:spPr>
                        <wps:bodyPr/>
                      </wps:wsp>
                      <wps:wsp>
                        <wps:cNvPr id="100" name="Rectangle"/>
                        <wps:cNvSpPr/>
                        <wps:spPr>
                          <a:xfrm>
                            <a:off x="4660900" y="1351127"/>
                            <a:ext cx="953008" cy="182879"/>
                          </a:xfrm>
                          <a:prstGeom prst="rect">
                            <a:avLst/>
                          </a:prstGeom>
                          <a:noFill/>
                          <a:ln w="12700">
                            <a:noFill/>
                          </a:ln>
                        </wps:spPr>
                        <wps:txbx>
                          <w:txbxContent>
                            <w:p w:rsidR="00FF2188" w:rsidRDefault="008B464A">
                              <w:pPr>
                                <w:pStyle w:val="Pointer"/>
                              </w:pPr>
                              <w:r>
                                <w:t>Standaard deviatie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 name="Straight connector"/>
                        <wps:cNvCnPr/>
                        <wps:spPr>
                          <a:xfrm>
                            <a:off x="6210300" y="1028700"/>
                            <a:ext cx="0" cy="571500"/>
                          </a:xfrm>
                          <a:prstGeom prst="line">
                            <a:avLst/>
                          </a:prstGeom>
                          <a:ln w="12700">
                            <a:solidFill>
                              <a:srgbClr val="007F00"/>
                            </a:solidFill>
                          </a:ln>
                        </wps:spPr>
                        <wps:bodyPr/>
                      </wps:wsp>
                      <wps:wsp>
                        <wps:cNvPr id="102" name="Straight connector"/>
                        <wps:cNvCnPr/>
                        <wps:spPr>
                          <a:xfrm>
                            <a:off x="6172200" y="1600200"/>
                            <a:ext cx="38100" cy="0"/>
                          </a:xfrm>
                          <a:prstGeom prst="line">
                            <a:avLst/>
                          </a:prstGeom>
                          <a:ln w="12700">
                            <a:solidFill>
                              <a:srgbClr val="007F00"/>
                            </a:solidFill>
                          </a:ln>
                        </wps:spPr>
                        <wps:bodyPr/>
                      </wps:wsp>
                      <wps:wsp>
                        <wps:cNvPr id="103" name="Rectangle"/>
                        <wps:cNvSpPr/>
                        <wps:spPr>
                          <a:xfrm>
                            <a:off x="5283200" y="1541627"/>
                            <a:ext cx="885240" cy="182879"/>
                          </a:xfrm>
                          <a:prstGeom prst="rect">
                            <a:avLst/>
                          </a:prstGeom>
                          <a:noFill/>
                          <a:ln w="12700">
                            <a:noFill/>
                          </a:ln>
                        </wps:spPr>
                        <wps:txbx>
                          <w:txbxContent>
                            <w:p w:rsidR="00FF2188" w:rsidRDefault="008B464A">
                              <w:pPr>
                                <w:pStyle w:val="Pointer"/>
                              </w:pPr>
                              <w:r>
                                <w:t>Aantal antwoorden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 name="Rectangle"/>
                        <wps:cNvSpPr/>
                        <wps:spPr>
                          <a:xfrm>
                            <a:off x="317500" y="1846427"/>
                            <a:ext cx="1918614" cy="182879"/>
                          </a:xfrm>
                          <a:prstGeom prst="rect">
                            <a:avLst/>
                          </a:prstGeom>
                          <a:noFill/>
                          <a:ln w="12700">
                            <a:noFill/>
                          </a:ln>
                        </wps:spPr>
                        <wps:txbx>
                          <w:txbxContent>
                            <w:p w:rsidR="00FF2188" w:rsidRDefault="008B464A">
                              <w:pPr>
                                <w:pStyle w:val="Pointer"/>
                              </w:pPr>
                              <w:r>
                                <w:t>* mate van spreiding rond het gemiddelde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 name="Rectangle"/>
                        <wps:cNvSpPr/>
                        <wps:spPr>
                          <a:xfrm>
                            <a:off x="4102100" y="8636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070" editas="canvas" style="width:509.45pt;height:179pt;mso-position-horizontal-relative:char;mso-position-vertical-relative:line" coordsize="64693,2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">
                <v:shape id="_x0000_s1071" type="#_x0000_t75" style="position:absolute;width:64693;height:22733;visibility:visible;mso-wrap-style:square">
                  <v:fill o:detectmouseclick="t"/>
                  <v:path o:connecttype="none"/>
                </v:shape>
                <v:rect id="Rectangle" o:spid="_x0000_s1072" style="position:absolute;left:1778;top:5148;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" filled="f" stroked="f" strokeweight="1pt">
                  <v:textbox inset="0,0,0,0">
                    <w:txbxContent>
                      <w:p w:rsidR="00FF2188" w:rsidRDefault="008B464A">
                        <w:r>
                          <w:t>1.</w:t>
                        </w:r>
                      </w:p>
                    </w:txbxContent>
                  </v:textbox>
                </v:rect>
                <v:rect id="Rectangle" o:spid="_x0000_s1073" style="position:absolute;left:3175;top:5148;width:1105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" filled="f" stroked="f" strokeweight="1pt">
                  <v:textbox inset="0,0,0,0">
                    <w:txbxContent>
                      <w:p w:rsidR="00FF2188" w:rsidRDefault="008B464A">
                        <w:r>
                          <w:t>Het rapport is helder.</w:t>
                        </w:r>
                      </w:p>
                    </w:txbxContent>
                  </v:textbox>
                </v:rect>
                <v:rect id="Rectangle" o:spid="_x0000_s1074" style="position:absolute;left:62738;top:6926;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" filled="f" stroked="f" strokeweight="1pt">
                  <v:textbox inset="0,0,0,0">
                    <w:txbxContent>
                      <w:p w:rsidR="00FF2188" w:rsidRDefault="008B464A">
                        <w:r>
                          <w:t>n</w:t>
                        </w:r>
                      </w:p>
                    </w:txbxContent>
                  </v:textbox>
                </v:rect>
                <v:rect id="Rectangle" o:spid="_x0000_s1075" style="position:absolute;left:49657;top:6926;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" filled="f" stroked="f" strokeweight="1pt">
                  <v:textbox inset="0,0,0,0">
                    <w:txbxContent>
                      <w:p w:rsidR="00FF2188" w:rsidRDefault="008B464A">
                        <w:r>
                          <w:t>gem.</w:t>
                        </w:r>
                      </w:p>
                    </w:txbxContent>
                  </v:textbox>
                </v:rect>
                <v:rect id="Rectangle" o:spid="_x0000_s1076" style="position:absolute;left:56769;top:6926;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" filled="f" stroked="f" strokeweight="1pt">
                  <v:textbox inset="0,0,0,0">
                    <w:txbxContent>
                      <w:p w:rsidR="00FF2188" w:rsidRDefault="008B464A">
                        <w:r>
                          <w:t>sd</w:t>
                        </w:r>
                      </w:p>
                    </w:txbxContent>
                  </v:textbox>
                </v:rect>
                <v:line id="Straight connector" o:spid="_x0000_s1077" style="position:absolute;visibility:visible;mso-wrap-style:square" from="29464,8382" to="485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Straight connector" o:spid="_x0000_s1078" style="position:absolute;visibility:visible;mso-wrap-style:square" from="29464,8382" to="29464,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Straight connector" o:spid="_x0000_s1079" style="position:absolute;visibility:visible;mso-wrap-style:square" from="48514,8382" to="48514,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line id="Straight connector" o:spid="_x0000_s1080" style="position:absolute;visibility:visible;mso-wrap-style:square" from="29464,10287" to="48514,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o:spid="_x0000_s1081" style="position:absolute;left:30988;top:6926;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" filled="f" stroked="f" strokeweight="1pt">
                  <v:textbox inset="0,0,0,0">
                    <w:txbxContent>
                      <w:p w:rsidR="00FF2188" w:rsidRDefault="008B464A">
                        <w:r>
                          <w:t>1</w:t>
                        </w:r>
                      </w:p>
                    </w:txbxContent>
                  </v:textbox>
                </v:rect>
                <v:line id="Straight connector" o:spid="_x0000_s1082" style="position:absolute;visibility:visible;mso-wrap-style:square" from="31369,8001" to="3136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o:spid="_x0000_s1083" style="position:absolute;left:34798;top:6926;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" filled="f" stroked="f" strokeweight="1pt">
                  <v:textbox inset="0,0,0,0">
                    <w:txbxContent>
                      <w:p w:rsidR="00FF2188" w:rsidRDefault="008B464A">
                        <w:r>
                          <w:t>2</w:t>
                        </w:r>
                      </w:p>
                    </w:txbxContent>
                  </v:textbox>
                </v:rect>
                <v:line id="Straight connector" o:spid="_x0000_s1084" style="position:absolute;visibility:visible;mso-wrap-style:square" from="35179,8001" to="3517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o:spid="_x0000_s1085" style="position:absolute;left:38608;top:6926;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" filled="f" stroked="f" strokeweight="1pt">
                  <v:textbox inset="0,0,0,0">
                    <w:txbxContent>
                      <w:p w:rsidR="00FF2188" w:rsidRDefault="008B464A">
                        <w:r>
                          <w:t>3</w:t>
                        </w:r>
                      </w:p>
                    </w:txbxContent>
                  </v:textbox>
                </v:rect>
                <v:line id="Straight connector" o:spid="_x0000_s1086" style="position:absolute;visibility:visible;mso-wrap-style:square" from="38989,8001" to="3898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rect id="Rectangle" o:spid="_x0000_s1087" style="position:absolute;left:42418;top:6926;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" filled="f" stroked="f" strokeweight="1pt">
                  <v:textbox inset="0,0,0,0">
                    <w:txbxContent>
                      <w:p w:rsidR="00FF2188" w:rsidRDefault="008B464A">
                        <w:r>
                          <w:t>4</w:t>
                        </w:r>
                      </w:p>
                    </w:txbxContent>
                  </v:textbox>
                </v:rect>
                <v:line id="Straight connector" o:spid="_x0000_s1088" style="position:absolute;visibility:visible;mso-wrap-style:square" from="42799,8001" to="4279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o:spid="_x0000_s1089" style="position:absolute;left:46228;top:6926;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" filled="f" stroked="f" strokeweight="1pt">
                  <v:textbox inset="0,0,0,0">
                    <w:txbxContent>
                      <w:p w:rsidR="00FF2188" w:rsidRDefault="008B464A">
                        <w:r>
                          <w:t>5</w:t>
                        </w:r>
                      </w:p>
                    </w:txbxContent>
                  </v:textbox>
                </v:rect>
                <v:line id="Straight connector" o:spid="_x0000_s1090" style="position:absolute;visibility:visible;mso-wrap-style:square" from="46609,8001" to="4660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o:spid="_x0000_s1091" style="position:absolute;left:19304;top:8831;width:953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" filled="f" stroked="f" strokeweight="1pt">
                  <v:textbox inset="0,0,0,0">
                    <w:txbxContent>
                      <w:p w:rsidR="00FF2188" w:rsidRDefault="008B464A">
                        <w:r>
                          <w:t>5p: oneens - eens</w:t>
                        </w:r>
                      </w:p>
                    </w:txbxContent>
                  </v:textbox>
                </v:rect>
                <v:rect id="Rectangle" o:spid="_x0000_s1092" style="position:absolute;left:61468;top:8831;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" filled="f" stroked="f" strokeweight="1pt">
                  <v:textbox inset="0,0,0,0">
                    <w:txbxContent>
                      <w:p w:rsidR="00FF2188" w:rsidRDefault="008B464A">
                        <w:r>
                          <w:t>100</w:t>
                        </w:r>
                      </w:p>
                    </w:txbxContent>
                  </v:textbox>
                </v:rect>
                <v:rect id="Rectangle" o:spid="_x0000_s1093" style="position:absolute;left:50673;top:8831;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" filled="f" stroked="f" strokeweight="1pt">
                  <v:textbox inset="0,0,0,0">
                    <w:txbxContent>
                      <w:p w:rsidR="00FF2188" w:rsidRDefault="008B464A">
                        <w:r>
                          <w:t>3.6</w:t>
                        </w:r>
                      </w:p>
                    </w:txbxContent>
                  </v:textbox>
                </v:rect>
                <v:rect id="Rectangle" o:spid="_x0000_s1094" style="position:absolute;left:56388;top:8831;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" filled="f" stroked="f" strokeweight="1pt">
                  <v:textbox inset="0,0,0,0">
                    <w:txbxContent>
                      <w:p w:rsidR="00FF2188" w:rsidRDefault="008B464A">
                        <w:r>
                          <w:t>0.9</w:t>
                        </w:r>
                      </w:p>
                    </w:txbxContent>
                  </v:textbox>
                </v:rect>
                <v:line id="Straight connector" o:spid="_x0000_s1095" style="position:absolute;visibility:visible;mso-wrap-style:square" from="37846,9398" to="44704,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" strokecolor="red" strokeweight="1.5pt"/>
                <v:line id="Straight connector" o:spid="_x0000_s1096" style="position:absolute;visibility:visible;mso-wrap-style:square" from="37846,9017" to="3784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" strokecolor="red" strokeweight="1.5pt"/>
                <v:line id="Straight connector" o:spid="_x0000_s1097" style="position:absolute;visibility:visible;mso-wrap-style:square" from="44704,9017" to="44704,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" strokecolor="red" strokeweight="1.5pt"/>
                <v:line id="Straight connector" o:spid="_x0000_s1098" style="position:absolute;visibility:visible;mso-wrap-style:square" from="2222,1778" to="2222,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" strokecolor="#007f00" strokeweight="1pt"/>
                <v:line id="Straight connector" o:spid="_x0000_s1099" style="position:absolute;visibility:visible;mso-wrap-style:square" from="2222,1778" to="2603,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" strokecolor="#007f00" strokeweight="1pt"/>
                <v:rect id="Rectangle" o:spid="_x0000_s1100" style="position:absolute;left:2921;top:1192;width:709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" filled="f" stroked="f" strokeweight="1pt">
                  <v:textbox inset="0,0,0,0">
                    <w:txbxContent>
                      <w:p w:rsidR="00FF2188" w:rsidRDefault="008B464A">
                        <w:pPr>
                          <w:pStyle w:val="Pointer"/>
                        </w:pPr>
                        <w:r>
                          <w:t>Vraag nummer</w:t>
                        </w:r>
                      </w:p>
                    </w:txbxContent>
                  </v:textbox>
                </v:rect>
                <v:line id="Straight connector" o:spid="_x0000_s1101" style="position:absolute;visibility:visible;mso-wrap-style:square" from="41275,3683" to="41275,8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" strokecolor="#007f00" strokeweight="1pt"/>
                <v:line id="Straight connector" o:spid="_x0000_s1102" style="position:absolute;visibility:visible;mso-wrap-style:square" from="40894,3683" to="41275,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" strokecolor="#007f00" strokeweight="1pt"/>
                <v:rect id="Rectangle" o:spid="_x0000_s1103" style="position:absolute;left:32258;top:3097;width:8624;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" filled="f" stroked="f" strokeweight="1pt">
                  <v:textbox inset="0,0,0,0">
                    <w:txbxContent>
                      <w:p w:rsidR="00FF2188" w:rsidRDefault="008B464A">
                        <w:pPr>
                          <w:pStyle w:val="Pointer"/>
                        </w:pPr>
                        <w:r>
                          <w:t>Gemiddelde score</w:t>
                        </w:r>
                      </w:p>
                    </w:txbxContent>
                  </v:textbox>
                </v:rect>
                <v:line id="Straight connector" o:spid="_x0000_s1104" style="position:absolute;visibility:visible;mso-wrap-style:square" from="43846,1778" to="43846,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" strokecolor="#007f00" strokeweight="1pt"/>
                <v:line id="Straight connector" o:spid="_x0000_s1105" style="position:absolute;visibility:visible;mso-wrap-style:square" from="43465,1778" to="43846,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" strokecolor="#007f00" strokeweight="1pt"/>
                <v:rect id="Rectangle" o:spid="_x0000_s1106" style="position:absolute;left:33909;top:1192;width:953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" filled="f" stroked="f" strokeweight="1pt">
                  <v:textbox inset="0,0,0,0">
                    <w:txbxContent>
                      <w:p w:rsidR="00FF2188" w:rsidRDefault="008B464A">
                        <w:pPr>
                          <w:pStyle w:val="Pointer"/>
                        </w:pPr>
                        <w:r>
                          <w:t>Standaard deviatie *</w:t>
                        </w:r>
                      </w:p>
                    </w:txbxContent>
                  </v:textbox>
                </v:rect>
                <v:line id="Straight connector" o:spid="_x0000_s1107" style="position:absolute;visibility:visible;mso-wrap-style:square" from="11049,6604" to="1104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" strokecolor="#007f00" strokeweight="1pt"/>
                <v:line id="Straight connector" o:spid="_x0000_s1108" style="position:absolute;visibility:visible;mso-wrap-style:square" from="10668,12192" to="1104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" strokecolor="#007f00" strokeweight="1pt"/>
                <v:rect id="Rectangle" o:spid="_x0000_s1109" style="position:absolute;left:5080;top:11606;width:551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" filled="f" stroked="f" strokeweight="1pt">
                  <v:textbox inset="0,0,0,0">
                    <w:txbxContent>
                      <w:p w:rsidR="00FF2188" w:rsidRDefault="008B464A">
                        <w:pPr>
                          <w:pStyle w:val="Pointer"/>
                        </w:pPr>
                        <w:r>
                          <w:t>Vraag tekst</w:t>
                        </w:r>
                      </w:p>
                    </w:txbxContent>
                  </v:textbox>
                </v:rect>
                <v:line id="Straight connector" o:spid="_x0000_s1110" style="position:absolute;visibility:visible;mso-wrap-style:square" from="22225,10287" to="22225,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" strokecolor="#007f00" strokeweight="1pt"/>
                <v:line id="Straight connector" o:spid="_x0000_s1111" style="position:absolute;visibility:visible;mso-wrap-style:square" from="21844,14097" to="22225,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" strokecolor="#007f00" strokeweight="1pt"/>
                <v:rect id="Rectangle" o:spid="_x0000_s1112" style="position:absolute;left:12319;top:13511;width:947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" filled="f" stroked="f" strokeweight="1pt">
                  <v:textbox inset="0,0,0,0">
                    <w:txbxContent>
                      <w:p w:rsidR="00FF2188" w:rsidRDefault="008B464A">
                        <w:pPr>
                          <w:pStyle w:val="Pointer"/>
                        </w:pPr>
                        <w:r>
                          <w:t>Omschrijving schaal</w:t>
                        </w:r>
                      </w:p>
                    </w:txbxContent>
                  </v:textbox>
                </v:rect>
                <v:line id="Straight connector" o:spid="_x0000_s1113" style="position:absolute;visibility:visible;mso-wrap-style:square" from="51339,10287" to="5133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" strokecolor="#007f00" strokeweight="1pt"/>
                <v:line id="Straight connector" o:spid="_x0000_s1114" style="position:absolute;visibility:visible;mso-wrap-style:square" from="50958,12192" to="5133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" strokecolor="#007f00" strokeweight="1pt"/>
                <v:rect id="Rectangle" o:spid="_x0000_s1115" style="position:absolute;left:42291;top:11606;width:8624;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" filled="f" stroked="f" strokeweight="1pt">
                  <v:textbox inset="0,0,0,0">
                    <w:txbxContent>
                      <w:p w:rsidR="00FF2188" w:rsidRDefault="008B464A">
                        <w:pPr>
                          <w:pStyle w:val="Pointer"/>
                        </w:pPr>
                        <w:r>
                          <w:t>Gemiddelde score</w:t>
                        </w:r>
                      </w:p>
                    </w:txbxContent>
                  </v:textbox>
                </v:rect>
                <v:line id="Straight connector" o:spid="_x0000_s1116" style="position:absolute;visibility:visible;mso-wrap-style:square" from="56642,10287" to="56642,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" strokecolor="#007f00" strokeweight="1pt"/>
                <v:line id="Straight connector" o:spid="_x0000_s1117" style="position:absolute;visibility:visible;mso-wrap-style:square" from="56261,14097" to="56642,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" strokecolor="#007f00" strokeweight="1pt"/>
                <v:rect id="Rectangle" o:spid="_x0000_s1118" style="position:absolute;left:46609;top:13511;width:953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" filled="f" stroked="f" strokeweight="1pt">
                  <v:textbox inset="0,0,0,0">
                    <w:txbxContent>
                      <w:p w:rsidR="00FF2188" w:rsidRDefault="008B464A">
                        <w:pPr>
                          <w:pStyle w:val="Pointer"/>
                        </w:pPr>
                        <w:r>
                          <w:t>Standaard deviatie *</w:t>
                        </w:r>
                      </w:p>
                    </w:txbxContent>
                  </v:textbox>
                </v:rect>
                <v:line id="Straight connector" o:spid="_x0000_s1119" style="position:absolute;visibility:visible;mso-wrap-style:square" from="62103,10287" to="62103,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" strokecolor="#007f00" strokeweight="1pt"/>
                <v:line id="Straight connector" o:spid="_x0000_s1120" style="position:absolute;visibility:visible;mso-wrap-style:square" from="61722,16002" to="62103,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" strokecolor="#007f00" strokeweight="1pt"/>
                <v:rect id="Rectangle" o:spid="_x0000_s1121" style="position:absolute;left:52832;top:15416;width:885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" filled="f" stroked="f" strokeweight="1pt">
                  <v:textbox inset="0,0,0,0">
                    <w:txbxContent>
                      <w:p w:rsidR="00FF2188" w:rsidRDefault="008B464A">
                        <w:pPr>
                          <w:pStyle w:val="Pointer"/>
                        </w:pPr>
                        <w:r>
                          <w:t>Aantal antwoorden</w:t>
                        </w:r>
                      </w:p>
                    </w:txbxContent>
                  </v:textbox>
                </v:rect>
                <v:rect id="Rectangle" o:spid="_x0000_s1122" style="position:absolute;left:3175;top:18464;width:19186;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" filled="f" stroked="f" strokeweight="1pt">
                  <v:textbox inset="0,0,0,0">
                    <w:txbxContent>
                      <w:p w:rsidR="00FF2188" w:rsidRDefault="008B464A">
                        <w:pPr>
                          <w:pStyle w:val="Pointer"/>
                        </w:pPr>
                        <w:r>
                          <w:t>* mate van spreiding rond het gemiddelde</w:t>
                        </w:r>
                      </w:p>
                    </w:txbxContent>
                  </v:textbox>
                </v:rect>
                <v:rect id="Rectangle" o:spid="_x0000_s1123" style="position:absolute;left:41021;top:8636;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" fillcolor="red" strokecolor="red" strokeweight="1pt"/>
                <w10:anchorlock/>
              </v:group>
            </w:pict>
          </mc:Fallback>
        </mc:AlternateContent>
      </w:r>
    </w:p>
    <w:p w:rsidR="00FF2188" w:rsidRDefault="008B464A">
      <w:pPr>
        <w:pStyle w:val="Section"/>
      </w:pPr>
      <w:r>
        <w:t>Voorbeeld vraag met frequentie verdeling</w:t>
      </w:r>
    </w:p>
    <w:p w:rsidR="00592758" w:rsidRDefault="008B464A">
      <w:r>
        <w:rPr>
          <w:noProof/>
          <w:lang w:eastAsia="nl-NL"/>
        </w:rPr>
        <mc:AlternateContent>
          <mc:Choice Requires="wpc">
            <w:drawing>
              <wp:inline distT="0" distB="0" distL="0" distR="0">
                <wp:extent cx="6470000" cy="1981200"/>
                <wp:effectExtent l="0" t="0" r="20000" b="15000"/>
                <wp:docPr id="106"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7" name="Rectangle"/>
                        <wps:cNvSpPr/>
                        <wps:spPr>
                          <a:xfrm>
                            <a:off x="177800" y="514883"/>
                            <a:ext cx="133426"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 name="Rectangle"/>
                        <wps:cNvSpPr/>
                        <wps:spPr>
                          <a:xfrm>
                            <a:off x="317500" y="514883"/>
                            <a:ext cx="1149896" cy="205740"/>
                          </a:xfrm>
                          <a:prstGeom prst="rect">
                            <a:avLst/>
                          </a:prstGeom>
                          <a:noFill/>
                          <a:ln w="12700">
                            <a:noFill/>
                          </a:ln>
                        </wps:spPr>
                        <wps:txbx>
                          <w:txbxContent>
                            <w:p w:rsidR="00FF2188" w:rsidRDefault="008B464A">
                              <w:r>
                                <w:t>Bent u man of vrouw?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 name="Rectangle"/>
                        <wps:cNvSpPr/>
                        <wps:spPr>
                          <a:xfrm>
                            <a:off x="6273800" y="6926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 name="Rectangle"/>
                        <wps:cNvSpPr/>
                        <wps:spPr>
                          <a:xfrm>
                            <a:off x="5118100" y="692683"/>
                            <a:ext cx="139712"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 name="Rectangle"/>
                        <wps:cNvSpPr/>
                        <wps:spPr>
                          <a:xfrm>
                            <a:off x="5765800" y="692683"/>
                            <a:ext cx="69875" cy="205740"/>
                          </a:xfrm>
                          <a:prstGeom prst="rect">
                            <a:avLst/>
                          </a:prstGeom>
                          <a:noFill/>
                          <a:ln w="12700">
                            <a:noFill/>
                          </a:ln>
                        </wps:spPr>
                        <wps:txbx>
                          <w:txbxContent>
                            <w:p w:rsidR="00FF2188" w:rsidRDefault="008B464A">
                              <w: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2" name="Rectangle"/>
                        <wps:cNvSpPr/>
                        <wps:spPr>
                          <a:xfrm>
                            <a:off x="2908300" y="6926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3" name="Straight connector"/>
                        <wps:cNvCnPr/>
                        <wps:spPr>
                          <a:xfrm>
                            <a:off x="2946400" y="800100"/>
                            <a:ext cx="0" cy="419100"/>
                          </a:xfrm>
                          <a:prstGeom prst="line">
                            <a:avLst/>
                          </a:prstGeom>
                          <a:ln w="12700">
                            <a:solidFill>
                              <a:srgbClr val="000000"/>
                            </a:solidFill>
                          </a:ln>
                        </wps:spPr>
                        <wps:bodyPr/>
                      </wps:wsp>
                      <wps:wsp>
                        <wps:cNvPr id="114" name="Rectangle"/>
                        <wps:cNvSpPr/>
                        <wps:spPr>
                          <a:xfrm>
                            <a:off x="3352800" y="692683"/>
                            <a:ext cx="165201" cy="205740"/>
                          </a:xfrm>
                          <a:prstGeom prst="rect">
                            <a:avLst/>
                          </a:prstGeom>
                          <a:noFill/>
                          <a:ln w="12700">
                            <a:noFill/>
                          </a:ln>
                        </wps:spPr>
                        <wps:txbx>
                          <w:txbxContent>
                            <w:p w:rsidR="00FF2188" w:rsidRDefault="008B464A">
                              <w: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5" name="Straight connector"/>
                        <wps:cNvCnPr/>
                        <wps:spPr>
                          <a:xfrm>
                            <a:off x="3422650" y="800100"/>
                            <a:ext cx="0" cy="419100"/>
                          </a:xfrm>
                          <a:prstGeom prst="line">
                            <a:avLst/>
                          </a:prstGeom>
                          <a:ln w="12700">
                            <a:solidFill>
                              <a:srgbClr val="000000"/>
                            </a:solidFill>
                          </a:ln>
                        </wps:spPr>
                        <wps:bodyPr/>
                      </wps:wsp>
                      <wps:wsp>
                        <wps:cNvPr id="116" name="Rectangle"/>
                        <wps:cNvSpPr/>
                        <wps:spPr>
                          <a:xfrm>
                            <a:off x="3822700" y="692683"/>
                            <a:ext cx="165201" cy="205740"/>
                          </a:xfrm>
                          <a:prstGeom prst="rect">
                            <a:avLst/>
                          </a:prstGeom>
                          <a:noFill/>
                          <a:ln w="12700">
                            <a:noFill/>
                          </a:ln>
                        </wps:spPr>
                        <wps:txbx>
                          <w:txbxContent>
                            <w:p w:rsidR="00FF2188" w:rsidRDefault="008B464A">
                              <w:r>
                                <w:t>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7" name="Straight connector"/>
                        <wps:cNvCnPr/>
                        <wps:spPr>
                          <a:xfrm>
                            <a:off x="3898900" y="800100"/>
                            <a:ext cx="0" cy="419100"/>
                          </a:xfrm>
                          <a:prstGeom prst="line">
                            <a:avLst/>
                          </a:prstGeom>
                          <a:ln w="12700">
                            <a:solidFill>
                              <a:srgbClr val="000000"/>
                            </a:solidFill>
                          </a:ln>
                        </wps:spPr>
                        <wps:bodyPr/>
                      </wps:wsp>
                      <wps:wsp>
                        <wps:cNvPr id="118" name="Rectangle"/>
                        <wps:cNvSpPr/>
                        <wps:spPr>
                          <a:xfrm>
                            <a:off x="4305300" y="692683"/>
                            <a:ext cx="165201" cy="205740"/>
                          </a:xfrm>
                          <a:prstGeom prst="rect">
                            <a:avLst/>
                          </a:prstGeom>
                          <a:noFill/>
                          <a:ln w="12700">
                            <a:noFill/>
                          </a:ln>
                        </wps:spPr>
                        <wps:txbx>
                          <w:txbxContent>
                            <w:p w:rsidR="00FF2188" w:rsidRDefault="008B464A">
                              <w: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9" name="Straight connector"/>
                        <wps:cNvCnPr/>
                        <wps:spPr>
                          <a:xfrm>
                            <a:off x="4375150" y="800100"/>
                            <a:ext cx="0" cy="419100"/>
                          </a:xfrm>
                          <a:prstGeom prst="line">
                            <a:avLst/>
                          </a:prstGeom>
                          <a:ln w="12700">
                            <a:solidFill>
                              <a:srgbClr val="000000"/>
                            </a:solidFill>
                          </a:ln>
                        </wps:spPr>
                        <wps:bodyPr/>
                      </wps:wsp>
                      <wps:wsp>
                        <wps:cNvPr id="120" name="Rectangle"/>
                        <wps:cNvSpPr/>
                        <wps:spPr>
                          <a:xfrm>
                            <a:off x="4749800" y="692683"/>
                            <a:ext cx="228752" cy="205740"/>
                          </a:xfrm>
                          <a:prstGeom prst="rect">
                            <a:avLst/>
                          </a:prstGeom>
                          <a:noFill/>
                          <a:ln w="12700">
                            <a:noFill/>
                          </a:ln>
                        </wps:spPr>
                        <wps:txbx>
                          <w:txbxContent>
                            <w:p w:rsidR="00FF2188" w:rsidRDefault="008B464A">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1" name="Straight connector"/>
                        <wps:cNvCnPr/>
                        <wps:spPr>
                          <a:xfrm>
                            <a:off x="4851400" y="800100"/>
                            <a:ext cx="0" cy="419100"/>
                          </a:xfrm>
                          <a:prstGeom prst="line">
                            <a:avLst/>
                          </a:prstGeom>
                          <a:ln w="12700">
                            <a:solidFill>
                              <a:srgbClr val="000000"/>
                            </a:solidFill>
                          </a:ln>
                        </wps:spPr>
                        <wps:bodyPr/>
                      </wps:wsp>
                      <wps:wsp>
                        <wps:cNvPr id="122" name="Rectangle"/>
                        <wps:cNvSpPr/>
                        <wps:spPr>
                          <a:xfrm>
                            <a:off x="6146800" y="883183"/>
                            <a:ext cx="228752" cy="205740"/>
                          </a:xfrm>
                          <a:prstGeom prst="rect">
                            <a:avLst/>
                          </a:prstGeom>
                          <a:noFill/>
                          <a:ln w="12700">
                            <a:noFill/>
                          </a:ln>
                        </wps:spPr>
                        <wps:txbx>
                          <w:txbxContent>
                            <w:p w:rsidR="00FF2188" w:rsidRDefault="008B464A">
                              <w:r>
                                <w:t>250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3" name="Rectangle"/>
                        <wps:cNvSpPr/>
                        <wps:spPr>
                          <a:xfrm>
                            <a:off x="2628900" y="883183"/>
                            <a:ext cx="260413" cy="205740"/>
                          </a:xfrm>
                          <a:prstGeom prst="rect">
                            <a:avLst/>
                          </a:prstGeom>
                          <a:noFill/>
                          <a:ln w="12700">
                            <a:noFill/>
                          </a:ln>
                        </wps:spPr>
                        <wps:txbx>
                          <w:txbxContent>
                            <w:p w:rsidR="00FF2188" w:rsidRDefault="008B464A">
                              <w:r>
                                <w:t>Man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4" name="Rectangle"/>
                        <wps:cNvSpPr/>
                        <wps:spPr>
                          <a:xfrm>
                            <a:off x="5092700" y="883183"/>
                            <a:ext cx="165201" cy="205740"/>
                          </a:xfrm>
                          <a:prstGeom prst="rect">
                            <a:avLst/>
                          </a:prstGeom>
                          <a:noFill/>
                          <a:ln w="12700">
                            <a:noFill/>
                          </a:ln>
                        </wps:spPr>
                        <wps:txbx>
                          <w:txbxContent>
                            <w:p w:rsidR="00FF2188" w:rsidRDefault="008B464A">
                              <w:r>
                                <w:t>48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5" name="Rectangle"/>
                        <wps:cNvSpPr/>
                        <wps:spPr>
                          <a:xfrm>
                            <a:off x="5600700" y="883183"/>
                            <a:ext cx="228752" cy="205740"/>
                          </a:xfrm>
                          <a:prstGeom prst="rect">
                            <a:avLst/>
                          </a:prstGeom>
                          <a:noFill/>
                          <a:ln w="12700">
                            <a:noFill/>
                          </a:ln>
                        </wps:spPr>
                        <wps:txbx>
                          <w:txbxContent>
                            <w:p w:rsidR="00FF2188" w:rsidRDefault="008B464A">
                              <w:r>
                                <w:t>120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6" name="Rectangle"/>
                        <wps:cNvSpPr/>
                        <wps:spPr>
                          <a:xfrm>
                            <a:off x="2946400" y="901700"/>
                            <a:ext cx="914400" cy="88900"/>
                          </a:xfrm>
                          <a:prstGeom prst="rect">
                            <a:avLst/>
                          </a:prstGeom>
                          <a:solidFill>
                            <a:srgbClr val="FFCCCC"/>
                          </a:solidFill>
                          <a:ln w="12700">
                            <a:solidFill>
                              <a:srgbClr val="FF0000"/>
                            </a:solidFill>
                          </a:ln>
                        </wps:spPr>
                        <wps:bodyPr/>
                      </wps:wsp>
                      <wps:wsp>
                        <wps:cNvPr id="127" name="Rectangle"/>
                        <wps:cNvSpPr/>
                        <wps:spPr>
                          <a:xfrm>
                            <a:off x="2527300" y="1073683"/>
                            <a:ext cx="362026" cy="205740"/>
                          </a:xfrm>
                          <a:prstGeom prst="rect">
                            <a:avLst/>
                          </a:prstGeom>
                          <a:noFill/>
                          <a:ln w="12700">
                            <a:noFill/>
                          </a:ln>
                        </wps:spPr>
                        <wps:txbx>
                          <w:txbxContent>
                            <w:p w:rsidR="00FF2188" w:rsidRDefault="008B464A">
                              <w:r>
                                <w:t>Vrouw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8" name="Rectangle"/>
                        <wps:cNvSpPr/>
                        <wps:spPr>
                          <a:xfrm>
                            <a:off x="5092700" y="1073683"/>
                            <a:ext cx="165201" cy="205740"/>
                          </a:xfrm>
                          <a:prstGeom prst="rect">
                            <a:avLst/>
                          </a:prstGeom>
                          <a:noFill/>
                          <a:ln w="12700">
                            <a:noFill/>
                          </a:ln>
                        </wps:spPr>
                        <wps:txbx>
                          <w:txbxContent>
                            <w:p w:rsidR="00FF2188" w:rsidRDefault="008B464A">
                              <w:r>
                                <w:t>52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 name="Rectangle"/>
                        <wps:cNvSpPr/>
                        <wps:spPr>
                          <a:xfrm>
                            <a:off x="5600700" y="1073683"/>
                            <a:ext cx="228752" cy="205740"/>
                          </a:xfrm>
                          <a:prstGeom prst="rect">
                            <a:avLst/>
                          </a:prstGeom>
                          <a:noFill/>
                          <a:ln w="12700">
                            <a:noFill/>
                          </a:ln>
                        </wps:spPr>
                        <wps:txbx>
                          <w:txbxContent>
                            <w:p w:rsidR="00FF2188" w:rsidRDefault="008B464A">
                              <w:r>
                                <w:t>130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0" name="Rectangle"/>
                        <wps:cNvSpPr/>
                        <wps:spPr>
                          <a:xfrm>
                            <a:off x="2946400" y="1092200"/>
                            <a:ext cx="990600" cy="88900"/>
                          </a:xfrm>
                          <a:prstGeom prst="rect">
                            <a:avLst/>
                          </a:prstGeom>
                          <a:solidFill>
                            <a:srgbClr val="FFCCCC"/>
                          </a:solidFill>
                          <a:ln w="12700">
                            <a:solidFill>
                              <a:srgbClr val="FF0000"/>
                            </a:solidFill>
                          </a:ln>
                        </wps:spPr>
                        <wps:bodyPr/>
                      </wps:wsp>
                      <wps:wsp>
                        <wps:cNvPr id="131" name="Straight connector"/>
                        <wps:cNvCnPr/>
                        <wps:spPr>
                          <a:xfrm>
                            <a:off x="2946400" y="838200"/>
                            <a:ext cx="1905000" cy="0"/>
                          </a:xfrm>
                          <a:prstGeom prst="line">
                            <a:avLst/>
                          </a:prstGeom>
                          <a:ln w="12700">
                            <a:solidFill>
                              <a:srgbClr val="191919"/>
                            </a:solidFill>
                          </a:ln>
                        </wps:spPr>
                        <wps:bodyPr/>
                      </wps:wsp>
                      <wps:wsp>
                        <wps:cNvPr id="132" name="Straight connector"/>
                        <wps:cNvCnPr/>
                        <wps:spPr>
                          <a:xfrm>
                            <a:off x="2946400" y="838200"/>
                            <a:ext cx="0" cy="381000"/>
                          </a:xfrm>
                          <a:prstGeom prst="line">
                            <a:avLst/>
                          </a:prstGeom>
                          <a:ln w="12700">
                            <a:solidFill>
                              <a:srgbClr val="191919"/>
                            </a:solidFill>
                          </a:ln>
                        </wps:spPr>
                        <wps:bodyPr/>
                      </wps:wsp>
                      <wps:wsp>
                        <wps:cNvPr id="133" name="Straight connector"/>
                        <wps:cNvCnPr/>
                        <wps:spPr>
                          <a:xfrm>
                            <a:off x="4851400" y="838200"/>
                            <a:ext cx="0" cy="381000"/>
                          </a:xfrm>
                          <a:prstGeom prst="line">
                            <a:avLst/>
                          </a:prstGeom>
                          <a:ln w="12700">
                            <a:solidFill>
                              <a:srgbClr val="191919"/>
                            </a:solidFill>
                          </a:ln>
                        </wps:spPr>
                        <wps:bodyPr/>
                      </wps:wsp>
                      <wps:wsp>
                        <wps:cNvPr id="134" name="Straight connector"/>
                        <wps:cNvCnPr/>
                        <wps:spPr>
                          <a:xfrm>
                            <a:off x="2946400" y="1219200"/>
                            <a:ext cx="1905000" cy="0"/>
                          </a:xfrm>
                          <a:prstGeom prst="line">
                            <a:avLst/>
                          </a:prstGeom>
                          <a:ln w="12700">
                            <a:solidFill>
                              <a:srgbClr val="191919"/>
                            </a:solidFill>
                          </a:ln>
                        </wps:spPr>
                        <wps:bodyPr/>
                      </wps:wsp>
                      <wps:wsp>
                        <wps:cNvPr id="135" name="Straight connector"/>
                        <wps:cNvCnPr/>
                        <wps:spPr>
                          <a:xfrm>
                            <a:off x="222250" y="177800"/>
                            <a:ext cx="0" cy="241300"/>
                          </a:xfrm>
                          <a:prstGeom prst="line">
                            <a:avLst/>
                          </a:prstGeom>
                          <a:ln w="12700">
                            <a:solidFill>
                              <a:srgbClr val="007F00"/>
                            </a:solidFill>
                          </a:ln>
                        </wps:spPr>
                        <wps:bodyPr/>
                      </wps:wsp>
                      <wps:wsp>
                        <wps:cNvPr id="136" name="Straight connector"/>
                        <wps:cNvCnPr/>
                        <wps:spPr>
                          <a:xfrm>
                            <a:off x="222250" y="177800"/>
                            <a:ext cx="38100" cy="0"/>
                          </a:xfrm>
                          <a:prstGeom prst="line">
                            <a:avLst/>
                          </a:prstGeom>
                          <a:ln w="12700">
                            <a:solidFill>
                              <a:srgbClr val="007F00"/>
                            </a:solidFill>
                          </a:ln>
                        </wps:spPr>
                        <wps:bodyPr/>
                      </wps:wsp>
                      <wps:wsp>
                        <wps:cNvPr id="137" name="Rectangle"/>
                        <wps:cNvSpPr/>
                        <wps:spPr>
                          <a:xfrm>
                            <a:off x="292100" y="119227"/>
                            <a:ext cx="709980" cy="182879"/>
                          </a:xfrm>
                          <a:prstGeom prst="rect">
                            <a:avLst/>
                          </a:prstGeom>
                          <a:noFill/>
                          <a:ln w="12700">
                            <a:noFill/>
                          </a:ln>
                        </wps:spPr>
                        <wps:txbx>
                          <w:txbxContent>
                            <w:p w:rsidR="00FF2188" w:rsidRDefault="008B464A">
                              <w:pPr>
                                <w:pStyle w:val="Pointer"/>
                              </w:pPr>
                              <w:r>
                                <w:t>Vraag nummer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8" name="Straight connector"/>
                        <wps:cNvCnPr/>
                        <wps:spPr>
                          <a:xfrm>
                            <a:off x="3670300" y="368300"/>
                            <a:ext cx="0" cy="508000"/>
                          </a:xfrm>
                          <a:prstGeom prst="line">
                            <a:avLst/>
                          </a:prstGeom>
                          <a:ln w="12700">
                            <a:solidFill>
                              <a:srgbClr val="007F00"/>
                            </a:solidFill>
                          </a:ln>
                        </wps:spPr>
                        <wps:bodyPr/>
                      </wps:wsp>
                      <wps:wsp>
                        <wps:cNvPr id="139" name="Straight connector"/>
                        <wps:cNvCnPr/>
                        <wps:spPr>
                          <a:xfrm>
                            <a:off x="3632200" y="368300"/>
                            <a:ext cx="38100" cy="0"/>
                          </a:xfrm>
                          <a:prstGeom prst="line">
                            <a:avLst/>
                          </a:prstGeom>
                          <a:ln w="12700">
                            <a:solidFill>
                              <a:srgbClr val="007F00"/>
                            </a:solidFill>
                          </a:ln>
                        </wps:spPr>
                        <wps:bodyPr/>
                      </wps:wsp>
                      <wps:wsp>
                        <wps:cNvPr id="140" name="Rectangle"/>
                        <wps:cNvSpPr/>
                        <wps:spPr>
                          <a:xfrm>
                            <a:off x="3327400" y="309727"/>
                            <a:ext cx="303479" cy="182879"/>
                          </a:xfrm>
                          <a:prstGeom prst="rect">
                            <a:avLst/>
                          </a:prstGeom>
                          <a:noFill/>
                          <a:ln w="12700">
                            <a:noFill/>
                          </a:ln>
                        </wps:spPr>
                        <wps:txbx>
                          <w:txbxContent>
                            <w:p w:rsidR="00FF2188" w:rsidRDefault="008B464A">
                              <w:pPr>
                                <w:pStyle w:val="Pointer"/>
                              </w:pPr>
                              <w:r>
                                <w:t>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1" name="Straight connector"/>
                        <wps:cNvCnPr/>
                        <wps:spPr>
                          <a:xfrm>
                            <a:off x="1104900" y="660400"/>
                            <a:ext cx="0" cy="558800"/>
                          </a:xfrm>
                          <a:prstGeom prst="line">
                            <a:avLst/>
                          </a:prstGeom>
                          <a:ln w="12700">
                            <a:solidFill>
                              <a:srgbClr val="007F00"/>
                            </a:solidFill>
                          </a:ln>
                        </wps:spPr>
                        <wps:bodyPr/>
                      </wps:wsp>
                      <wps:wsp>
                        <wps:cNvPr id="142" name="Straight connector"/>
                        <wps:cNvCnPr/>
                        <wps:spPr>
                          <a:xfrm>
                            <a:off x="1066800" y="1219200"/>
                            <a:ext cx="38100" cy="0"/>
                          </a:xfrm>
                          <a:prstGeom prst="line">
                            <a:avLst/>
                          </a:prstGeom>
                          <a:ln w="12700">
                            <a:solidFill>
                              <a:srgbClr val="007F00"/>
                            </a:solidFill>
                          </a:ln>
                        </wps:spPr>
                        <wps:bodyPr/>
                      </wps:wsp>
                      <wps:wsp>
                        <wps:cNvPr id="143" name="Rectangle"/>
                        <wps:cNvSpPr/>
                        <wps:spPr>
                          <a:xfrm>
                            <a:off x="508000" y="1160627"/>
                            <a:ext cx="551992" cy="182879"/>
                          </a:xfrm>
                          <a:prstGeom prst="rect">
                            <a:avLst/>
                          </a:prstGeom>
                          <a:noFill/>
                          <a:ln w="12700">
                            <a:noFill/>
                          </a:ln>
                        </wps:spPr>
                        <wps:txbx>
                          <w:txbxContent>
                            <w:p w:rsidR="00FF2188" w:rsidRDefault="008B464A">
                              <w:pPr>
                                <w:pStyle w:val="Pointer"/>
                              </w:pPr>
                              <w:r>
                                <w:t>Vraag tekst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4" name="Straight connector"/>
                        <wps:cNvCnPr/>
                        <wps:spPr>
                          <a:xfrm>
                            <a:off x="2705100" y="1219200"/>
                            <a:ext cx="0" cy="190500"/>
                          </a:xfrm>
                          <a:prstGeom prst="line">
                            <a:avLst/>
                          </a:prstGeom>
                          <a:ln w="12700">
                            <a:solidFill>
                              <a:srgbClr val="007F00"/>
                            </a:solidFill>
                          </a:ln>
                        </wps:spPr>
                        <wps:bodyPr/>
                      </wps:wsp>
                      <wps:wsp>
                        <wps:cNvPr id="145" name="Straight connector"/>
                        <wps:cNvCnPr/>
                        <wps:spPr>
                          <a:xfrm>
                            <a:off x="2667000" y="1409700"/>
                            <a:ext cx="38100" cy="0"/>
                          </a:xfrm>
                          <a:prstGeom prst="line">
                            <a:avLst/>
                          </a:prstGeom>
                          <a:ln w="12700">
                            <a:solidFill>
                              <a:srgbClr val="007F00"/>
                            </a:solidFill>
                          </a:ln>
                        </wps:spPr>
                        <wps:bodyPr/>
                      </wps:wsp>
                      <wps:wsp>
                        <wps:cNvPr id="146" name="Rectangle"/>
                        <wps:cNvSpPr/>
                        <wps:spPr>
                          <a:xfrm>
                            <a:off x="2133600" y="1351127"/>
                            <a:ext cx="523748" cy="182879"/>
                          </a:xfrm>
                          <a:prstGeom prst="rect">
                            <a:avLst/>
                          </a:prstGeom>
                          <a:noFill/>
                          <a:ln w="12700">
                            <a:noFill/>
                          </a:ln>
                        </wps:spPr>
                        <wps:txbx>
                          <w:txbxContent>
                            <w:p w:rsidR="00FF2188" w:rsidRDefault="008B464A">
                              <w:pPr>
                                <w:pStyle w:val="Pointer"/>
                              </w:pPr>
                              <w:r>
                                <w:t>Optie tekst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 name="Straight connector"/>
                        <wps:cNvCnPr/>
                        <wps:spPr>
                          <a:xfrm>
                            <a:off x="5118100" y="1219200"/>
                            <a:ext cx="0" cy="190500"/>
                          </a:xfrm>
                          <a:prstGeom prst="line">
                            <a:avLst/>
                          </a:prstGeom>
                          <a:ln w="12700">
                            <a:solidFill>
                              <a:srgbClr val="007F00"/>
                            </a:solidFill>
                          </a:ln>
                        </wps:spPr>
                        <wps:bodyPr/>
                      </wps:wsp>
                      <wps:wsp>
                        <wps:cNvPr id="148" name="Straight connector"/>
                        <wps:cNvCnPr/>
                        <wps:spPr>
                          <a:xfrm>
                            <a:off x="5080000" y="1409700"/>
                            <a:ext cx="38100" cy="0"/>
                          </a:xfrm>
                          <a:prstGeom prst="line">
                            <a:avLst/>
                          </a:prstGeom>
                          <a:ln w="12700">
                            <a:solidFill>
                              <a:srgbClr val="007F00"/>
                            </a:solidFill>
                          </a:ln>
                        </wps:spPr>
                        <wps:bodyPr/>
                      </wps:wsp>
                      <wps:wsp>
                        <wps:cNvPr id="149" name="Rectangle"/>
                        <wps:cNvSpPr/>
                        <wps:spPr>
                          <a:xfrm>
                            <a:off x="4521200" y="1351127"/>
                            <a:ext cx="557682" cy="182879"/>
                          </a:xfrm>
                          <a:prstGeom prst="rect">
                            <a:avLst/>
                          </a:prstGeom>
                          <a:noFill/>
                          <a:ln w="12700">
                            <a:noFill/>
                          </a:ln>
                        </wps:spPr>
                        <wps:txbx>
                          <w:txbxContent>
                            <w:p w:rsidR="00FF2188" w:rsidRDefault="008B464A">
                              <w:pPr>
                                <w:pStyle w:val="Pointer"/>
                              </w:pPr>
                              <w:r>
                                <w:t>Percentage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 name="Straight connector"/>
                        <wps:cNvCnPr/>
                        <wps:spPr>
                          <a:xfrm>
                            <a:off x="5689600" y="1219200"/>
                            <a:ext cx="0" cy="381000"/>
                          </a:xfrm>
                          <a:prstGeom prst="line">
                            <a:avLst/>
                          </a:prstGeom>
                          <a:ln w="12700">
                            <a:solidFill>
                              <a:srgbClr val="007F00"/>
                            </a:solidFill>
                          </a:ln>
                        </wps:spPr>
                        <wps:bodyPr/>
                      </wps:wsp>
                      <wps:wsp>
                        <wps:cNvPr id="151" name="Straight connector"/>
                        <wps:cNvCnPr/>
                        <wps:spPr>
                          <a:xfrm>
                            <a:off x="5651500" y="1600200"/>
                            <a:ext cx="38100" cy="0"/>
                          </a:xfrm>
                          <a:prstGeom prst="line">
                            <a:avLst/>
                          </a:prstGeom>
                          <a:ln w="12700">
                            <a:solidFill>
                              <a:srgbClr val="007F00"/>
                            </a:solidFill>
                          </a:ln>
                        </wps:spPr>
                        <wps:bodyPr/>
                      </wps:wsp>
                      <wps:wsp>
                        <wps:cNvPr id="152" name="Rectangle"/>
                        <wps:cNvSpPr/>
                        <wps:spPr>
                          <a:xfrm>
                            <a:off x="4762500" y="1541627"/>
                            <a:ext cx="885240" cy="182879"/>
                          </a:xfrm>
                          <a:prstGeom prst="rect">
                            <a:avLst/>
                          </a:prstGeom>
                          <a:noFill/>
                          <a:ln w="12700">
                            <a:noFill/>
                          </a:ln>
                        </wps:spPr>
                        <wps:txbx>
                          <w:txbxContent>
                            <w:p w:rsidR="00FF2188" w:rsidRDefault="008B464A">
                              <w:pPr>
                                <w:pStyle w:val="Pointer"/>
                              </w:pPr>
                              <w:r>
                                <w:t>Aantallen per optie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3" name="Straight connector"/>
                        <wps:cNvCnPr/>
                        <wps:spPr>
                          <a:xfrm>
                            <a:off x="6235700" y="1028700"/>
                            <a:ext cx="0" cy="762000"/>
                          </a:xfrm>
                          <a:prstGeom prst="line">
                            <a:avLst/>
                          </a:prstGeom>
                          <a:ln w="12700">
                            <a:solidFill>
                              <a:srgbClr val="007F00"/>
                            </a:solidFill>
                          </a:ln>
                        </wps:spPr>
                        <wps:bodyPr/>
                      </wps:wsp>
                      <wps:wsp>
                        <wps:cNvPr id="154" name="Straight connector"/>
                        <wps:cNvCnPr/>
                        <wps:spPr>
                          <a:xfrm>
                            <a:off x="6197600" y="1790700"/>
                            <a:ext cx="38100" cy="0"/>
                          </a:xfrm>
                          <a:prstGeom prst="line">
                            <a:avLst/>
                          </a:prstGeom>
                          <a:ln w="12700">
                            <a:solidFill>
                              <a:srgbClr val="007F00"/>
                            </a:solidFill>
                          </a:ln>
                        </wps:spPr>
                        <wps:bodyPr/>
                      </wps:wsp>
                      <wps:wsp>
                        <wps:cNvPr id="155" name="Rectangle"/>
                        <wps:cNvSpPr/>
                        <wps:spPr>
                          <a:xfrm>
                            <a:off x="5562600" y="1732127"/>
                            <a:ext cx="625449" cy="182879"/>
                          </a:xfrm>
                          <a:prstGeom prst="rect">
                            <a:avLst/>
                          </a:prstGeom>
                          <a:noFill/>
                          <a:ln w="12700">
                            <a:noFill/>
                          </a:ln>
                        </wps:spPr>
                        <wps:txbx>
                          <w:txbxContent>
                            <w:p w:rsidR="00FF2188" w:rsidRDefault="008B464A">
                              <w:pPr>
                                <w:pStyle w:val="Pointer"/>
                              </w:pPr>
                              <w:r>
                                <w:t>Totaal aantal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_x0000_s1124" editas="canvas" style="width:509.45pt;height:156pt;mso-position-horizontal-relative:char;mso-position-vertical-relative:line" coordsize="64693,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">
                <v:shape id="_x0000_s1125" type="#_x0000_t75" style="position:absolute;width:64693;height:19812;visibility:visible;mso-wrap-style:square">
                  <v:fill o:detectmouseclick="t"/>
                  <v:path o:connecttype="none"/>
                </v:shape>
                <v:rect id="Rectangle" o:spid="_x0000_s1126" style="position:absolute;left:1778;top:5148;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" filled="f" stroked="f" strokeweight="1pt">
                  <v:textbox inset="0,0,0,0">
                    <w:txbxContent>
                      <w:p w:rsidR="00FF2188" w:rsidRDefault="008B464A">
                        <w:r>
                          <w:t>1.</w:t>
                        </w:r>
                      </w:p>
                    </w:txbxContent>
                  </v:textbox>
                </v:rect>
                <v:rect id="Rectangle" o:spid="_x0000_s1127" style="position:absolute;left:3175;top:5148;width:114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" filled="f" stroked="f" strokeweight="1pt">
                  <v:textbox inset="0,0,0,0">
                    <w:txbxContent>
                      <w:p w:rsidR="00FF2188" w:rsidRDefault="008B464A">
                        <w:r>
                          <w:t>Bent u man of vrouw?</w:t>
                        </w:r>
                      </w:p>
                    </w:txbxContent>
                  </v:textbox>
                </v:rect>
                <v:rect id="Rectangle" o:spid="_x0000_s1128" style="position:absolute;left:62738;top:6926;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" filled="f" stroked="f" strokeweight="1pt">
                  <v:textbox inset="0,0,0,0">
                    <w:txbxContent>
                      <w:p w:rsidR="00FF2188" w:rsidRDefault="008B464A">
                        <w:r>
                          <w:t>n</w:t>
                        </w:r>
                      </w:p>
                    </w:txbxContent>
                  </v:textbox>
                </v:rect>
                <v:rect id="Rectangle" o:spid="_x0000_s1129" style="position:absolute;left:51181;top:6926;width:139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" filled="f" stroked="f" strokeweight="1pt">
                  <v:textbox inset="0,0,0,0">
                    <w:txbxContent>
                      <w:p w:rsidR="00FF2188" w:rsidRDefault="008B464A">
                        <w:r>
                          <w:t>%</w:t>
                        </w:r>
                      </w:p>
                    </w:txbxContent>
                  </v:textbox>
                </v:rect>
                <v:rect id="Rectangle" o:spid="_x0000_s1130" style="position:absolute;left:57658;top:6926;width:6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" filled="f" stroked="f" strokeweight="1pt">
                  <v:textbox inset="0,0,0,0">
                    <w:txbxContent>
                      <w:p w:rsidR="00FF2188" w:rsidRDefault="008B464A">
                        <w:r>
                          <w:t>f</w:t>
                        </w:r>
                      </w:p>
                    </w:txbxContent>
                  </v:textbox>
                </v:rect>
                <v:rect id="Rectangle" o:spid="_x0000_s1131" style="position:absolute;left:29083;top:6926;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" filled="f" stroked="f" strokeweight="1pt">
                  <v:textbox inset="0,0,0,0">
                    <w:txbxContent>
                      <w:p w:rsidR="00FF2188" w:rsidRDefault="008B464A">
                        <w:r>
                          <w:t>0</w:t>
                        </w:r>
                      </w:p>
                    </w:txbxContent>
                  </v:textbox>
                </v:rect>
                <v:line id="Straight connector" o:spid="_x0000_s1132" style="position:absolute;visibility:visible;mso-wrap-style:square" from="29464,8001" to="2946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rect id="Rectangle" o:spid="_x0000_s1133" style="position:absolute;left:33528;top:6926;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" filled="f" stroked="f" strokeweight="1pt">
                  <v:textbox inset="0,0,0,0">
                    <w:txbxContent>
                      <w:p w:rsidR="00FF2188" w:rsidRDefault="008B464A">
                        <w:r>
                          <w:t>25</w:t>
                        </w:r>
                      </w:p>
                    </w:txbxContent>
                  </v:textbox>
                </v:rect>
                <v:line id="Straight connector" o:spid="_x0000_s1134" style="position:absolute;visibility:visible;mso-wrap-style:square" from="34226,8001" to="34226,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rect id="Rectangle" o:spid="_x0000_s1135" style="position:absolute;left:38227;top:6926;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" filled="f" stroked="f" strokeweight="1pt">
                  <v:textbox inset="0,0,0,0">
                    <w:txbxContent>
                      <w:p w:rsidR="00FF2188" w:rsidRDefault="008B464A">
                        <w:r>
                          <w:t>50</w:t>
                        </w:r>
                      </w:p>
                    </w:txbxContent>
                  </v:textbox>
                </v:rect>
                <v:line id="Straight connector" o:spid="_x0000_s1136" style="position:absolute;visibility:visible;mso-wrap-style:square" from="38989,8001" to="3898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" strokeweight="1pt"/>
                <v:rect id="Rectangle" o:spid="_x0000_s1137" style="position:absolute;left:43053;top:6926;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" filled="f" stroked="f" strokeweight="1pt">
                  <v:textbox inset="0,0,0,0">
                    <w:txbxContent>
                      <w:p w:rsidR="00FF2188" w:rsidRDefault="008B464A">
                        <w:r>
                          <w:t>75</w:t>
                        </w:r>
                      </w:p>
                    </w:txbxContent>
                  </v:textbox>
                </v:rect>
                <v:line id="Straight connector" o:spid="_x0000_s1138" style="position:absolute;visibility:visible;mso-wrap-style:square" from="43751,8001" to="43751,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" strokeweight="1pt"/>
                <v:rect id="Rectangle" o:spid="_x0000_s1139" style="position:absolute;left:47498;top:6926;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" filled="f" stroked="f" strokeweight="1pt">
                  <v:textbox inset="0,0,0,0">
                    <w:txbxContent>
                      <w:p w:rsidR="00FF2188" w:rsidRDefault="008B464A">
                        <w:r>
                          <w:t>100</w:t>
                        </w:r>
                      </w:p>
                    </w:txbxContent>
                  </v:textbox>
                </v:rect>
                <v:line id="Straight connector" o:spid="_x0000_s1140" style="position:absolute;visibility:visible;mso-wrap-style:square" from="48514,8001" to="4851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" strokeweight="1pt"/>
                <v:rect id="Rectangle" o:spid="_x0000_s1141" style="position:absolute;left:61468;top:8831;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" filled="f" stroked="f" strokeweight="1pt">
                  <v:textbox inset="0,0,0,0">
                    <w:txbxContent>
                      <w:p w:rsidR="00FF2188" w:rsidRDefault="008B464A">
                        <w:r>
                          <w:t>250</w:t>
                        </w:r>
                      </w:p>
                    </w:txbxContent>
                  </v:textbox>
                </v:rect>
                <v:rect id="Rectangle" o:spid="_x0000_s1142" style="position:absolute;left:26289;top:8831;width:260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" filled="f" stroked="f" strokeweight="1pt">
                  <v:textbox inset="0,0,0,0">
                    <w:txbxContent>
                      <w:p w:rsidR="00FF2188" w:rsidRDefault="008B464A">
                        <w:r>
                          <w:t>Man</w:t>
                        </w:r>
                      </w:p>
                    </w:txbxContent>
                  </v:textbox>
                </v:rect>
                <v:rect id="Rectangle" o:spid="_x0000_s1143" style="position:absolute;left:50927;top:8831;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" filled="f" stroked="f" strokeweight="1pt">
                  <v:textbox inset="0,0,0,0">
                    <w:txbxContent>
                      <w:p w:rsidR="00FF2188" w:rsidRDefault="008B464A">
                        <w:r>
                          <w:t>48</w:t>
                        </w:r>
                      </w:p>
                    </w:txbxContent>
                  </v:textbox>
                </v:rect>
                <v:rect id="Rectangle" o:spid="_x0000_s1144" style="position:absolute;left:56007;top:8831;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" filled="f" stroked="f" strokeweight="1pt">
                  <v:textbox inset="0,0,0,0">
                    <w:txbxContent>
                      <w:p w:rsidR="00FF2188" w:rsidRDefault="008B464A">
                        <w:r>
                          <w:t>120</w:t>
                        </w:r>
                      </w:p>
                    </w:txbxContent>
                  </v:textbox>
                </v:rect>
                <v:rect id="Rectangle" o:spid="_x0000_s1145" style="position:absolute;left:29464;top:9017;width:9144;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" fillcolor="#fcc" strokecolor="red" strokeweight="1pt"/>
                <v:rect id="Rectangle" o:spid="_x0000_s1146" style="position:absolute;left:25273;top:10736;width:362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" filled="f" stroked="f" strokeweight="1pt">
                  <v:textbox inset="0,0,0,0">
                    <w:txbxContent>
                      <w:p w:rsidR="00FF2188" w:rsidRDefault="008B464A">
                        <w:r>
                          <w:t>Vrouw</w:t>
                        </w:r>
                      </w:p>
                    </w:txbxContent>
                  </v:textbox>
                </v:rect>
                <v:rect id="Rectangle" o:spid="_x0000_s1147" style="position:absolute;left:50927;top:10736;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" filled="f" stroked="f" strokeweight="1pt">
                  <v:textbox inset="0,0,0,0">
                    <w:txbxContent>
                      <w:p w:rsidR="00FF2188" w:rsidRDefault="008B464A">
                        <w:r>
                          <w:t>52</w:t>
                        </w:r>
                      </w:p>
                    </w:txbxContent>
                  </v:textbox>
                </v:rect>
                <v:rect id="Rectangle" o:spid="_x0000_s1148" style="position:absolute;left:56007;top:10736;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" filled="f" stroked="f" strokeweight="1pt">
                  <v:textbox inset="0,0,0,0">
                    <w:txbxContent>
                      <w:p w:rsidR="00FF2188" w:rsidRDefault="008B464A">
                        <w:r>
                          <w:t>130</w:t>
                        </w:r>
                      </w:p>
                    </w:txbxContent>
                  </v:textbox>
                </v:rect>
                <v:rect id="Rectangle" o:spid="_x0000_s1149" style="position:absolute;left:29464;top:10922;width:9906;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" fillcolor="#fcc" strokecolor="red" strokeweight="1pt"/>
                <v:line id="Straight connector" o:spid="_x0000_s1150" style="position:absolute;visibility:visible;mso-wrap-style:square" from="29464,8382" to="485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" strokecolor="#191919" strokeweight="1pt"/>
                <v:line id="Straight connector" o:spid="_x0000_s1151" style="position:absolute;visibility:visible;mso-wrap-style:square" from="29464,8382" to="2946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" strokecolor="#191919" strokeweight="1pt"/>
                <v:line id="Straight connector" o:spid="_x0000_s1152" style="position:absolute;visibility:visible;mso-wrap-style:square" from="48514,8382" to="4851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" strokecolor="#191919" strokeweight="1pt"/>
                <v:line id="Straight connector" o:spid="_x0000_s1153" style="position:absolute;visibility:visible;mso-wrap-style:square" from="29464,12192" to="4851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" strokecolor="#191919" strokeweight="1pt"/>
                <v:line id="Straight connector" o:spid="_x0000_s1154" style="position:absolute;visibility:visible;mso-wrap-style:square" from="2222,1778" to="2222,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" strokecolor="#007f00" strokeweight="1pt"/>
                <v:line id="Straight connector" o:spid="_x0000_s1155" style="position:absolute;visibility:visible;mso-wrap-style:square" from="2222,1778" to="2603,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" strokecolor="#007f00" strokeweight="1pt"/>
                <v:rect id="Rectangle" o:spid="_x0000_s1156" style="position:absolute;left:2921;top:1192;width:709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" filled="f" stroked="f" strokeweight="1pt">
                  <v:textbox inset="0,0,0,0">
                    <w:txbxContent>
                      <w:p w:rsidR="00FF2188" w:rsidRDefault="008B464A">
                        <w:pPr>
                          <w:pStyle w:val="Pointer"/>
                        </w:pPr>
                        <w:r>
                          <w:t>Vraag nummer</w:t>
                        </w:r>
                      </w:p>
                    </w:txbxContent>
                  </v:textbox>
                </v:rect>
                <v:line id="Straight connector" o:spid="_x0000_s1157" style="position:absolute;visibility:visible;mso-wrap-style:square" from="36703,3683" to="36703,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" strokecolor="#007f00" strokeweight="1pt"/>
                <v:line id="Straight connector" o:spid="_x0000_s1158" style="position:absolute;visibility:visible;mso-wrap-style:square" from="36322,3683" to="3670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" strokecolor="#007f00" strokeweight="1pt"/>
                <v:rect id="Rectangle" o:spid="_x0000_s1159" style="position:absolute;left:33274;top:3097;width:3034;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" filled="f" stroked="f" strokeweight="1pt">
                  <v:textbox inset="0,0,0,0">
                    <w:txbxContent>
                      <w:p w:rsidR="00FF2188" w:rsidRDefault="008B464A">
                        <w:pPr>
                          <w:pStyle w:val="Pointer"/>
                        </w:pPr>
                        <w:r>
                          <w:t>Score</w:t>
                        </w:r>
                      </w:p>
                    </w:txbxContent>
                  </v:textbox>
                </v:rect>
                <v:line id="Straight connector" o:spid="_x0000_s1160" style="position:absolute;visibility:visible;mso-wrap-style:square" from="11049,6604" to="1104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" strokecolor="#007f00" strokeweight="1pt"/>
                <v:line id="Straight connector" o:spid="_x0000_s1161" style="position:absolute;visibility:visible;mso-wrap-style:square" from="10668,12192" to="1104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" strokecolor="#007f00" strokeweight="1pt"/>
                <v:rect id="Rectangle" o:spid="_x0000_s1162" style="position:absolute;left:5080;top:11606;width:551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" filled="f" stroked="f" strokeweight="1pt">
                  <v:textbox inset="0,0,0,0">
                    <w:txbxContent>
                      <w:p w:rsidR="00FF2188" w:rsidRDefault="008B464A">
                        <w:pPr>
                          <w:pStyle w:val="Pointer"/>
                        </w:pPr>
                        <w:r>
                          <w:t>Vraag tekst</w:t>
                        </w:r>
                      </w:p>
                    </w:txbxContent>
                  </v:textbox>
                </v:rect>
                <v:line id="Straight connector" o:spid="_x0000_s1163" style="position:absolute;visibility:visible;mso-wrap-style:square" from="27051,12192" to="27051,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" strokecolor="#007f00" strokeweight="1pt"/>
                <v:line id="Straight connector" o:spid="_x0000_s1164" style="position:absolute;visibility:visible;mso-wrap-style:square" from="26670,14097" to="27051,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" strokecolor="#007f00" strokeweight="1pt"/>
                <v:rect id="Rectangle" o:spid="_x0000_s1165" style="position:absolute;left:21336;top:13511;width:523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" filled="f" stroked="f" strokeweight="1pt">
                  <v:textbox inset="0,0,0,0">
                    <w:txbxContent>
                      <w:p w:rsidR="00FF2188" w:rsidRDefault="008B464A">
                        <w:pPr>
                          <w:pStyle w:val="Pointer"/>
                        </w:pPr>
                        <w:r>
                          <w:t>Optie tekst</w:t>
                        </w:r>
                      </w:p>
                    </w:txbxContent>
                  </v:textbox>
                </v:rect>
                <v:line id="Straight connector" o:spid="_x0000_s1166" style="position:absolute;visibility:visible;mso-wrap-style:square" from="51181,12192" to="51181,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" strokecolor="#007f00" strokeweight="1pt"/>
                <v:line id="Straight connector" o:spid="_x0000_s1167" style="position:absolute;visibility:visible;mso-wrap-style:square" from="50800,14097" to="51181,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" strokecolor="#007f00" strokeweight="1pt"/>
                <v:rect id="Rectangle" o:spid="_x0000_s1168" style="position:absolute;left:45212;top:13511;width:5576;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" filled="f" stroked="f" strokeweight="1pt">
                  <v:textbox inset="0,0,0,0">
                    <w:txbxContent>
                      <w:p w:rsidR="00FF2188" w:rsidRDefault="008B464A">
                        <w:pPr>
                          <w:pStyle w:val="Pointer"/>
                        </w:pPr>
                        <w:r>
                          <w:t>Percentage</w:t>
                        </w:r>
                      </w:p>
                    </w:txbxContent>
                  </v:textbox>
                </v:rect>
                <v:line id="Straight connector" o:spid="_x0000_s1169" style="position:absolute;visibility:visible;mso-wrap-style:square" from="56896,12192" to="5689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" strokecolor="#007f00" strokeweight="1pt"/>
                <v:line id="Straight connector" o:spid="_x0000_s1170" style="position:absolute;visibility:visible;mso-wrap-style:square" from="56515,16002" to="5689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" strokecolor="#007f00" strokeweight="1pt"/>
                <v:rect id="Rectangle" o:spid="_x0000_s1171" style="position:absolute;left:47625;top:15416;width:885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" filled="f" stroked="f" strokeweight="1pt">
                  <v:textbox inset="0,0,0,0">
                    <w:txbxContent>
                      <w:p w:rsidR="00FF2188" w:rsidRDefault="008B464A">
                        <w:pPr>
                          <w:pStyle w:val="Pointer"/>
                        </w:pPr>
                        <w:r>
                          <w:t>Aantallen per optie</w:t>
                        </w:r>
                      </w:p>
                    </w:txbxContent>
                  </v:textbox>
                </v:rect>
                <v:line id="Straight connector" o:spid="_x0000_s1172" style="position:absolute;visibility:visible;mso-wrap-style:square" from="62357,10287" to="62357,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" strokecolor="#007f00" strokeweight="1pt"/>
                <v:line id="Straight connector" o:spid="_x0000_s1173" style="position:absolute;visibility:visible;mso-wrap-style:square" from="61976,17907" to="62357,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" strokecolor="#007f00" strokeweight="1pt"/>
                <v:rect id="Rectangle" o:spid="_x0000_s1174" style="position:absolute;left:55626;top:17321;width:6254;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" filled="f" stroked="f" strokeweight="1pt">
                  <v:textbox inset="0,0,0,0">
                    <w:txbxContent>
                      <w:p w:rsidR="00FF2188" w:rsidRDefault="008B464A">
                        <w:pPr>
                          <w:pStyle w:val="Pointer"/>
                        </w:pPr>
                        <w:r>
                          <w:t>Totaal aantal</w:t>
                        </w:r>
                      </w:p>
                    </w:txbxContent>
                  </v:textbox>
                </v:rect>
                <w10:anchorlock/>
              </v:group>
            </w:pict>
          </mc:Fallback>
        </mc:AlternateContent>
      </w:r>
    </w:p>
    <w:p w:rsidR="00FF2188" w:rsidRDefault="008B464A">
      <w:pPr>
        <w:pStyle w:val="Chapter"/>
      </w:pPr>
      <w:r>
        <w:t>Vragen</w:t>
      </w:r>
    </w:p>
    <w:p w:rsidR="00592758" w:rsidRDefault="008B464A">
      <w:r>
        <w:rPr>
          <w:noProof/>
          <w:lang w:eastAsia="nl-NL"/>
        </w:rPr>
        <mc:AlternateContent>
          <mc:Choice Requires="wpc">
            <w:drawing>
              <wp:inline distT="0" distB="0" distL="0" distR="0">
                <wp:extent cx="6470000" cy="1041400"/>
                <wp:effectExtent l="0" t="0" r="20000" b="15000"/>
                <wp:docPr id="156"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7" name="Rectangle"/>
                        <wps:cNvSpPr/>
                        <wps:spPr>
                          <a:xfrm>
                            <a:off x="177800" y="44983"/>
                            <a:ext cx="133426"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8" name="Rectangle"/>
                        <wps:cNvSpPr/>
                        <wps:spPr>
                          <a:xfrm>
                            <a:off x="317500" y="44983"/>
                            <a:ext cx="2286952" cy="205740"/>
                          </a:xfrm>
                          <a:prstGeom prst="rect">
                            <a:avLst/>
                          </a:prstGeom>
                          <a:noFill/>
                          <a:ln w="12700">
                            <a:noFill/>
                          </a:ln>
                        </wps:spPr>
                        <wps:txbx>
                          <w:txbxContent>
                            <w:p w:rsidR="00FF2188" w:rsidRDefault="008B464A">
                              <w:r>
                                <w:t>(optioneel) Welke bacheloropleiding volgt 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9" name="Rectangle"/>
                        <wps:cNvSpPr/>
                        <wps:spPr>
                          <a:xfrm>
                            <a:off x="6210300" y="413283"/>
                            <a:ext cx="165201" cy="205740"/>
                          </a:xfrm>
                          <a:prstGeom prst="rect">
                            <a:avLst/>
                          </a:prstGeom>
                          <a:noFill/>
                          <a:ln w="12700">
                            <a:noFill/>
                          </a:ln>
                        </wps:spPr>
                        <wps:txbx>
                          <w:txbxContent>
                            <w:p w:rsidR="00FF2188" w:rsidRDefault="008B464A">
                              <w:r>
                                <w:t>49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0"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1" name="Rectangle"/>
                        <wps:cNvSpPr/>
                        <wps:spPr>
                          <a:xfrm>
                            <a:off x="5118100" y="222783"/>
                            <a:ext cx="139712"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2" name="Rectangle"/>
                        <wps:cNvSpPr/>
                        <wps:spPr>
                          <a:xfrm>
                            <a:off x="5765800" y="222783"/>
                            <a:ext cx="69875" cy="205740"/>
                          </a:xfrm>
                          <a:prstGeom prst="rect">
                            <a:avLst/>
                          </a:prstGeom>
                          <a:noFill/>
                          <a:ln w="12700">
                            <a:noFill/>
                          </a:ln>
                        </wps:spPr>
                        <wps:txbx>
                          <w:txbxContent>
                            <w:p w:rsidR="00FF2188" w:rsidRDefault="008B464A">
                              <w: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3" name="Rectangle"/>
                        <wps:cNvSpPr/>
                        <wps:spPr>
                          <a:xfrm>
                            <a:off x="2921000" y="2227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4" name="Straight connector"/>
                        <wps:cNvCnPr/>
                        <wps:spPr>
                          <a:xfrm>
                            <a:off x="2946400" y="342900"/>
                            <a:ext cx="0" cy="25400"/>
                          </a:xfrm>
                          <a:prstGeom prst="line">
                            <a:avLst/>
                          </a:prstGeom>
                          <a:ln w="12700">
                            <a:solidFill>
                              <a:srgbClr val="000000"/>
                            </a:solidFill>
                          </a:ln>
                        </wps:spPr>
                        <wps:bodyPr/>
                      </wps:wsp>
                      <wps:wsp>
                        <wps:cNvPr id="165" name="Rectangle"/>
                        <wps:cNvSpPr/>
                        <wps:spPr>
                          <a:xfrm>
                            <a:off x="3340100" y="222783"/>
                            <a:ext cx="165201" cy="205740"/>
                          </a:xfrm>
                          <a:prstGeom prst="rect">
                            <a:avLst/>
                          </a:prstGeom>
                          <a:noFill/>
                          <a:ln w="12700">
                            <a:noFill/>
                          </a:ln>
                        </wps:spPr>
                        <wps:txbx>
                          <w:txbxContent>
                            <w:p w:rsidR="00FF2188" w:rsidRDefault="008B464A">
                              <w: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6" name="Straight connector"/>
                        <wps:cNvCnPr/>
                        <wps:spPr>
                          <a:xfrm>
                            <a:off x="3416300" y="342900"/>
                            <a:ext cx="0" cy="25400"/>
                          </a:xfrm>
                          <a:prstGeom prst="line">
                            <a:avLst/>
                          </a:prstGeom>
                          <a:ln w="12700">
                            <a:solidFill>
                              <a:srgbClr val="000000"/>
                            </a:solidFill>
                          </a:ln>
                        </wps:spPr>
                        <wps:bodyPr/>
                      </wps:wsp>
                      <wps:wsp>
                        <wps:cNvPr id="167" name="Rectangle"/>
                        <wps:cNvSpPr/>
                        <wps:spPr>
                          <a:xfrm>
                            <a:off x="3822700" y="222783"/>
                            <a:ext cx="165201" cy="205740"/>
                          </a:xfrm>
                          <a:prstGeom prst="rect">
                            <a:avLst/>
                          </a:prstGeom>
                          <a:noFill/>
                          <a:ln w="12700">
                            <a:noFill/>
                          </a:ln>
                        </wps:spPr>
                        <wps:txbx>
                          <w:txbxContent>
                            <w:p w:rsidR="00FF2188" w:rsidRDefault="008B464A">
                              <w:r>
                                <w:t>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8" name="Straight connector"/>
                        <wps:cNvCnPr/>
                        <wps:spPr>
                          <a:xfrm>
                            <a:off x="3898900" y="342900"/>
                            <a:ext cx="0" cy="25400"/>
                          </a:xfrm>
                          <a:prstGeom prst="line">
                            <a:avLst/>
                          </a:prstGeom>
                          <a:ln w="12700">
                            <a:solidFill>
                              <a:srgbClr val="000000"/>
                            </a:solidFill>
                          </a:ln>
                        </wps:spPr>
                        <wps:bodyPr/>
                      </wps:wsp>
                      <wps:wsp>
                        <wps:cNvPr id="169" name="Rectangle"/>
                        <wps:cNvSpPr/>
                        <wps:spPr>
                          <a:xfrm>
                            <a:off x="4292600" y="222783"/>
                            <a:ext cx="165201" cy="205740"/>
                          </a:xfrm>
                          <a:prstGeom prst="rect">
                            <a:avLst/>
                          </a:prstGeom>
                          <a:noFill/>
                          <a:ln w="12700">
                            <a:noFill/>
                          </a:ln>
                        </wps:spPr>
                        <wps:txbx>
                          <w:txbxContent>
                            <w:p w:rsidR="00FF2188" w:rsidRDefault="008B464A">
                              <w: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0" name="Straight connector"/>
                        <wps:cNvCnPr/>
                        <wps:spPr>
                          <a:xfrm>
                            <a:off x="4368800" y="342900"/>
                            <a:ext cx="0" cy="25400"/>
                          </a:xfrm>
                          <a:prstGeom prst="line">
                            <a:avLst/>
                          </a:prstGeom>
                          <a:ln w="12700">
                            <a:solidFill>
                              <a:srgbClr val="000000"/>
                            </a:solidFill>
                          </a:ln>
                        </wps:spPr>
                        <wps:bodyPr/>
                      </wps:wsp>
                      <wps:wsp>
                        <wps:cNvPr id="171" name="Rectangle"/>
                        <wps:cNvSpPr/>
                        <wps:spPr>
                          <a:xfrm>
                            <a:off x="4749800" y="222783"/>
                            <a:ext cx="228752" cy="205740"/>
                          </a:xfrm>
                          <a:prstGeom prst="rect">
                            <a:avLst/>
                          </a:prstGeom>
                          <a:noFill/>
                          <a:ln w="12700">
                            <a:noFill/>
                          </a:ln>
                        </wps:spPr>
                        <wps:txbx>
                          <w:txbxContent>
                            <w:p w:rsidR="00FF2188" w:rsidRDefault="008B464A">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2" name="Straight connector"/>
                        <wps:cNvCnPr/>
                        <wps:spPr>
                          <a:xfrm>
                            <a:off x="4851400" y="342900"/>
                            <a:ext cx="0" cy="25400"/>
                          </a:xfrm>
                          <a:prstGeom prst="line">
                            <a:avLst/>
                          </a:prstGeom>
                          <a:ln w="12700">
                            <a:solidFill>
                              <a:srgbClr val="000000"/>
                            </a:solidFill>
                          </a:ln>
                        </wps:spPr>
                        <wps:bodyPr/>
                      </wps:wsp>
                      <wps:wsp>
                        <wps:cNvPr id="173" name="Rectangle"/>
                        <wps:cNvSpPr/>
                        <wps:spPr>
                          <a:xfrm>
                            <a:off x="381000" y="4132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4" name="Rectangle"/>
                        <wps:cNvSpPr/>
                        <wps:spPr>
                          <a:xfrm>
                            <a:off x="444500" y="413283"/>
                            <a:ext cx="317449" cy="205740"/>
                          </a:xfrm>
                          <a:prstGeom prst="rect">
                            <a:avLst/>
                          </a:prstGeom>
                          <a:noFill/>
                          <a:ln w="12700">
                            <a:noFill/>
                          </a:ln>
                        </wps:spPr>
                        <wps:txbx>
                          <w:txbxContent>
                            <w:p w:rsidR="00FF2188" w:rsidRDefault="008B464A">
                              <w:r>
                                <w:t>MBW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5" name="Rectangle"/>
                        <wps:cNvSpPr/>
                        <wps:spPr>
                          <a:xfrm>
                            <a:off x="6210300" y="413283"/>
                            <a:ext cx="165201" cy="205740"/>
                          </a:xfrm>
                          <a:prstGeom prst="rect">
                            <a:avLst/>
                          </a:prstGeom>
                          <a:noFill/>
                          <a:ln w="12700">
                            <a:noFill/>
                          </a:ln>
                        </wps:spPr>
                        <wps:txbx>
                          <w:txbxContent>
                            <w:p w:rsidR="00FF2188" w:rsidRDefault="008B464A">
                              <w:r>
                                <w:t>49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6" name="Rectangle"/>
                        <wps:cNvSpPr/>
                        <wps:spPr>
                          <a:xfrm>
                            <a:off x="5664200" y="413283"/>
                            <a:ext cx="165201" cy="205740"/>
                          </a:xfrm>
                          <a:prstGeom prst="rect">
                            <a:avLst/>
                          </a:prstGeom>
                          <a:noFill/>
                          <a:ln w="12700">
                            <a:noFill/>
                          </a:ln>
                        </wps:spPr>
                        <wps:txbx>
                          <w:txbxContent>
                            <w:p w:rsidR="00FF2188" w:rsidRDefault="008B464A">
                              <w: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7" name="Rectangle"/>
                        <wps:cNvSpPr/>
                        <wps:spPr>
                          <a:xfrm>
                            <a:off x="5092700" y="413283"/>
                            <a:ext cx="165201" cy="205740"/>
                          </a:xfrm>
                          <a:prstGeom prst="rect">
                            <a:avLst/>
                          </a:prstGeom>
                          <a:noFill/>
                          <a:ln w="12700">
                            <a:noFill/>
                          </a:ln>
                        </wps:spPr>
                        <wps:txbx>
                          <w:txbxContent>
                            <w:p w:rsidR="00FF2188" w:rsidRDefault="008B464A">
                              <w:r>
                                <w:t>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8" name="Rectangle"/>
                        <wps:cNvSpPr/>
                        <wps:spPr>
                          <a:xfrm>
                            <a:off x="2946400" y="431800"/>
                            <a:ext cx="1244081" cy="88900"/>
                          </a:xfrm>
                          <a:prstGeom prst="rect">
                            <a:avLst/>
                          </a:prstGeom>
                          <a:solidFill>
                            <a:srgbClr val="FFCCCC"/>
                          </a:solidFill>
                          <a:ln w="12700">
                            <a:solidFill>
                              <a:srgbClr val="FF0000"/>
                            </a:solidFill>
                          </a:ln>
                        </wps:spPr>
                        <wps:bodyPr/>
                      </wps:wsp>
                      <wps:wsp>
                        <wps:cNvPr id="179" name="Rectangle"/>
                        <wps:cNvSpPr/>
                        <wps:spPr>
                          <a:xfrm>
                            <a:off x="381000" y="6037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0" name="Rectangle"/>
                        <wps:cNvSpPr/>
                        <wps:spPr>
                          <a:xfrm>
                            <a:off x="444500" y="603783"/>
                            <a:ext cx="222237" cy="205740"/>
                          </a:xfrm>
                          <a:prstGeom prst="rect">
                            <a:avLst/>
                          </a:prstGeom>
                          <a:noFill/>
                          <a:ln w="12700">
                            <a:noFill/>
                          </a:ln>
                        </wps:spPr>
                        <wps:txbx>
                          <w:txbxContent>
                            <w:p w:rsidR="00FF2188" w:rsidRDefault="008B464A">
                              <w:r>
                                <w:t>KW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 name="Rectangle"/>
                        <wps:cNvSpPr/>
                        <wps:spPr>
                          <a:xfrm>
                            <a:off x="5664200" y="603783"/>
                            <a:ext cx="165201" cy="205740"/>
                          </a:xfrm>
                          <a:prstGeom prst="rect">
                            <a:avLst/>
                          </a:prstGeom>
                          <a:noFill/>
                          <a:ln w="12700">
                            <a:noFill/>
                          </a:ln>
                        </wps:spPr>
                        <wps:txbx>
                          <w:txbxContent>
                            <w:p w:rsidR="00FF2188" w:rsidRDefault="008B464A">
                              <w: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2" name="Rectangle"/>
                        <wps:cNvSpPr/>
                        <wps:spPr>
                          <a:xfrm>
                            <a:off x="5092700" y="603783"/>
                            <a:ext cx="165201" cy="205740"/>
                          </a:xfrm>
                          <a:prstGeom prst="rect">
                            <a:avLst/>
                          </a:prstGeom>
                          <a:noFill/>
                          <a:ln w="12700">
                            <a:noFill/>
                          </a:ln>
                        </wps:spPr>
                        <wps:txbx>
                          <w:txbxContent>
                            <w:p w:rsidR="00FF2188" w:rsidRDefault="008B464A">
                              <w:r>
                                <w:t>35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 name="Rectangle"/>
                        <wps:cNvSpPr/>
                        <wps:spPr>
                          <a:xfrm>
                            <a:off x="2946400" y="622300"/>
                            <a:ext cx="660918" cy="88900"/>
                          </a:xfrm>
                          <a:prstGeom prst="rect">
                            <a:avLst/>
                          </a:prstGeom>
                          <a:solidFill>
                            <a:srgbClr val="FFCCCC"/>
                          </a:solidFill>
                          <a:ln w="12700">
                            <a:solidFill>
                              <a:srgbClr val="FF0000"/>
                            </a:solidFill>
                          </a:ln>
                        </wps:spPr>
                        <wps:bodyPr/>
                      </wps:wsp>
                      <wps:wsp>
                        <wps:cNvPr id="184" name="Straight connector"/>
                        <wps:cNvCnPr/>
                        <wps:spPr>
                          <a:xfrm>
                            <a:off x="2946400" y="368300"/>
                            <a:ext cx="1905000" cy="0"/>
                          </a:xfrm>
                          <a:prstGeom prst="line">
                            <a:avLst/>
                          </a:prstGeom>
                          <a:ln w="12700">
                            <a:solidFill>
                              <a:srgbClr val="191919"/>
                            </a:solidFill>
                          </a:ln>
                        </wps:spPr>
                        <wps:bodyPr/>
                      </wps:wsp>
                      <wps:wsp>
                        <wps:cNvPr id="185" name="Straight connector"/>
                        <wps:cNvCnPr/>
                        <wps:spPr>
                          <a:xfrm>
                            <a:off x="2946400" y="368300"/>
                            <a:ext cx="0" cy="381000"/>
                          </a:xfrm>
                          <a:prstGeom prst="line">
                            <a:avLst/>
                          </a:prstGeom>
                          <a:ln w="12700">
                            <a:solidFill>
                              <a:srgbClr val="191919"/>
                            </a:solidFill>
                          </a:ln>
                        </wps:spPr>
                        <wps:bodyPr/>
                      </wps:wsp>
                      <wps:wsp>
                        <wps:cNvPr id="186" name="Straight connector"/>
                        <wps:cNvCnPr/>
                        <wps:spPr>
                          <a:xfrm>
                            <a:off x="3416300" y="368300"/>
                            <a:ext cx="0" cy="381000"/>
                          </a:xfrm>
                          <a:prstGeom prst="line">
                            <a:avLst/>
                          </a:prstGeom>
                          <a:ln w="12700">
                            <a:solidFill>
                              <a:srgbClr val="191919"/>
                            </a:solidFill>
                          </a:ln>
                        </wps:spPr>
                        <wps:bodyPr/>
                      </wps:wsp>
                      <wps:wsp>
                        <wps:cNvPr id="187" name="Straight connector"/>
                        <wps:cNvCnPr/>
                        <wps:spPr>
                          <a:xfrm>
                            <a:off x="3898900" y="368300"/>
                            <a:ext cx="0" cy="381000"/>
                          </a:xfrm>
                          <a:prstGeom prst="line">
                            <a:avLst/>
                          </a:prstGeom>
                          <a:ln w="12700">
                            <a:solidFill>
                              <a:srgbClr val="191919"/>
                            </a:solidFill>
                          </a:ln>
                        </wps:spPr>
                        <wps:bodyPr/>
                      </wps:wsp>
                      <wps:wsp>
                        <wps:cNvPr id="188" name="Straight connector"/>
                        <wps:cNvCnPr/>
                        <wps:spPr>
                          <a:xfrm>
                            <a:off x="4368800" y="368300"/>
                            <a:ext cx="0" cy="381000"/>
                          </a:xfrm>
                          <a:prstGeom prst="line">
                            <a:avLst/>
                          </a:prstGeom>
                          <a:ln w="12700">
                            <a:solidFill>
                              <a:srgbClr val="191919"/>
                            </a:solidFill>
                          </a:ln>
                        </wps:spPr>
                        <wps:bodyPr/>
                      </wps:wsp>
                      <wps:wsp>
                        <wps:cNvPr id="189" name="Straight connector"/>
                        <wps:cNvCnPr/>
                        <wps:spPr>
                          <a:xfrm>
                            <a:off x="4851400" y="368300"/>
                            <a:ext cx="0" cy="381000"/>
                          </a:xfrm>
                          <a:prstGeom prst="line">
                            <a:avLst/>
                          </a:prstGeom>
                          <a:ln w="12700">
                            <a:solidFill>
                              <a:srgbClr val="191919"/>
                            </a:solidFill>
                          </a:ln>
                        </wps:spPr>
                        <wps:bodyPr/>
                      </wps:wsp>
                      <wps:wsp>
                        <wps:cNvPr id="190" name="Straight connector"/>
                        <wps:cNvCnPr/>
                        <wps:spPr>
                          <a:xfrm>
                            <a:off x="2946400" y="749300"/>
                            <a:ext cx="1905000" cy="0"/>
                          </a:xfrm>
                          <a:prstGeom prst="line">
                            <a:avLst/>
                          </a:prstGeom>
                          <a:ln w="12700">
                            <a:solidFill>
                              <a:srgbClr val="191919"/>
                            </a:solidFill>
                          </a:ln>
                        </wps:spPr>
                        <wps:bodyPr/>
                      </wps:wsp>
                    </wpc:wpc>
                  </a:graphicData>
                </a:graphic>
              </wp:inline>
            </w:drawing>
          </mc:Choice>
          <mc:Fallback>
            <w:pict>
              <v:group id="_x0000_s1175" editas="canvas" style="width:509.45pt;height:82pt;mso-position-horizontal-relative:char;mso-position-vertical-relative:line" coordsize="64693,1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">
                <v:shape id="_x0000_s1176" type="#_x0000_t75" style="position:absolute;width:64693;height:10414;visibility:visible;mso-wrap-style:square">
                  <v:fill o:detectmouseclick="t"/>
                  <v:path o:connecttype="none"/>
                </v:shape>
                <v:rect id="Rectangle" o:spid="_x0000_s1177" style="position:absolute;left:1778;top:449;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" filled="f" stroked="f" strokeweight="1pt">
                  <v:textbox inset="0,0,0,0">
                    <w:txbxContent>
                      <w:p w:rsidR="00FF2188" w:rsidRDefault="008B464A">
                        <w:r>
                          <w:t>1.</w:t>
                        </w:r>
                      </w:p>
                    </w:txbxContent>
                  </v:textbox>
                </v:rect>
                <v:rect id="Rectangle" o:spid="_x0000_s1178" style="position:absolute;left:3175;top:449;width:228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" filled="f" stroked="f" strokeweight="1pt">
                  <v:textbox inset="0,0,0,0">
                    <w:txbxContent>
                      <w:p w:rsidR="00FF2188" w:rsidRDefault="008B464A">
                        <w:r>
                          <w:t>(optioneel) Welke bacheloropleiding volgt u?</w:t>
                        </w:r>
                      </w:p>
                    </w:txbxContent>
                  </v:textbox>
                </v:rect>
                <v:rect id="Rectangle" o:spid="_x0000_s1179"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" filled="f" stroked="f" strokeweight="1pt">
                  <v:textbox inset="0,0,0,0">
                    <w:txbxContent>
                      <w:p w:rsidR="00FF2188" w:rsidRDefault="008B464A">
                        <w:r>
                          <w:t>49</w:t>
                        </w:r>
                      </w:p>
                    </w:txbxContent>
                  </v:textbox>
                </v:rect>
                <v:rect id="Rectangle" o:spid="_x0000_s1180"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" filled="f" stroked="f" strokeweight="1pt">
                  <v:textbox inset="0,0,0,0">
                    <w:txbxContent>
                      <w:p w:rsidR="00FF2188" w:rsidRDefault="008B464A">
                        <w:r>
                          <w:t>n</w:t>
                        </w:r>
                      </w:p>
                    </w:txbxContent>
                  </v:textbox>
                </v:rect>
                <v:rect id="Rectangle" o:spid="_x0000_s1181" style="position:absolute;left:51181;top:2227;width:139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" filled="f" stroked="f" strokeweight="1pt">
                  <v:textbox inset="0,0,0,0">
                    <w:txbxContent>
                      <w:p w:rsidR="00FF2188" w:rsidRDefault="008B464A">
                        <w:r>
                          <w:t>%</w:t>
                        </w:r>
                      </w:p>
                    </w:txbxContent>
                  </v:textbox>
                </v:rect>
                <v:rect id="Rectangle" o:spid="_x0000_s1182" style="position:absolute;left:57658;top:2227;width:6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" filled="f" stroked="f" strokeweight="1pt">
                  <v:textbox inset="0,0,0,0">
                    <w:txbxContent>
                      <w:p w:rsidR="00FF2188" w:rsidRDefault="008B464A">
                        <w:r>
                          <w:t>f</w:t>
                        </w:r>
                      </w:p>
                    </w:txbxContent>
                  </v:textbox>
                </v:rect>
                <v:rect id="Rectangle" o:spid="_x0000_s1183" style="position:absolute;left:29210;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" filled="f" stroked="f" strokeweight="1pt">
                  <v:textbox inset="0,0,0,0">
                    <w:txbxContent>
                      <w:p w:rsidR="00FF2188" w:rsidRDefault="008B464A">
                        <w:r>
                          <w:t>0</w:t>
                        </w:r>
                      </w:p>
                    </w:txbxContent>
                  </v:textbox>
                </v:rect>
                <v:line id="Straight connector" o:spid="_x0000_s1184" style="position:absolute;visibility:visible;mso-wrap-style:square" from="29464,3429" to="2946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" strokeweight="1pt"/>
                <v:rect id="Rectangle" o:spid="_x0000_s1185" style="position:absolute;left:33401;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" filled="f" stroked="f" strokeweight="1pt">
                  <v:textbox inset="0,0,0,0">
                    <w:txbxContent>
                      <w:p w:rsidR="00FF2188" w:rsidRDefault="008B464A">
                        <w:r>
                          <w:t>25</w:t>
                        </w:r>
                      </w:p>
                    </w:txbxContent>
                  </v:textbox>
                </v:rect>
                <v:line id="Straight connector" o:spid="_x0000_s1186" style="position:absolute;visibility:visible;mso-wrap-style:square" from="34163,3429" to="3416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" strokeweight="1pt"/>
                <v:rect id="Rectangle" o:spid="_x0000_s1187" style="position:absolute;left:38227;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" filled="f" stroked="f" strokeweight="1pt">
                  <v:textbox inset="0,0,0,0">
                    <w:txbxContent>
                      <w:p w:rsidR="00FF2188" w:rsidRDefault="008B464A">
                        <w:r>
                          <w:t>50</w:t>
                        </w:r>
                      </w:p>
                    </w:txbxContent>
                  </v:textbox>
                </v:rect>
                <v:line id="Straight connector" o:spid="_x0000_s1188" style="position:absolute;visibility:visible;mso-wrap-style:square" from="38989,3429" to="38989,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rect id="Rectangle" o:spid="_x0000_s1189" style="position:absolute;left:42926;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" filled="f" stroked="f" strokeweight="1pt">
                  <v:textbox inset="0,0,0,0">
                    <w:txbxContent>
                      <w:p w:rsidR="00FF2188" w:rsidRDefault="008B464A">
                        <w:r>
                          <w:t>75</w:t>
                        </w:r>
                      </w:p>
                    </w:txbxContent>
                  </v:textbox>
                </v:rect>
                <v:line id="Straight connector" o:spid="_x0000_s1190" style="position:absolute;visibility:visible;mso-wrap-style:square" from="43688,3429" to="4368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rect id="Rectangle" o:spid="_x0000_s1191" style="position:absolute;left:47498;top:2227;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" filled="f" stroked="f" strokeweight="1pt">
                  <v:textbox inset="0,0,0,0">
                    <w:txbxContent>
                      <w:p w:rsidR="00FF2188" w:rsidRDefault="008B464A">
                        <w:r>
                          <w:t>100</w:t>
                        </w:r>
                      </w:p>
                    </w:txbxContent>
                  </v:textbox>
                </v:rect>
                <v:line id="Straight connector" o:spid="_x0000_s1192" style="position:absolute;visibility:visible;mso-wrap-style:square" from="48514,3429"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" strokeweight="1pt"/>
                <v:rect id="Rectangle" o:spid="_x0000_s1193" style="position:absolute;left:3810;top:4132;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" filled="f" stroked="f" strokeweight="1pt">
                  <v:textbox inset="0,0,0,0">
                    <w:txbxContent>
                      <w:p w:rsidR="00FF2188" w:rsidRDefault="008B464A">
                        <w:r>
                          <w:t>-</w:t>
                        </w:r>
                      </w:p>
                    </w:txbxContent>
                  </v:textbox>
                </v:rect>
                <v:rect id="Rectangle" o:spid="_x0000_s1194" style="position:absolute;left:4445;top:4132;width:317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" filled="f" stroked="f" strokeweight="1pt">
                  <v:textbox inset="0,0,0,0">
                    <w:txbxContent>
                      <w:p w:rsidR="00FF2188" w:rsidRDefault="008B464A">
                        <w:r>
                          <w:t>MBW</w:t>
                        </w:r>
                      </w:p>
                    </w:txbxContent>
                  </v:textbox>
                </v:rect>
                <v:rect id="Rectangle" o:spid="_x0000_s1195"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" filled="f" stroked="f" strokeweight="1pt">
                  <v:textbox inset="0,0,0,0">
                    <w:txbxContent>
                      <w:p w:rsidR="00FF2188" w:rsidRDefault="008B464A">
                        <w:r>
                          <w:t>49</w:t>
                        </w:r>
                      </w:p>
                    </w:txbxContent>
                  </v:textbox>
                </v:rect>
                <v:rect id="Rectangle" o:spid="_x0000_s1196" style="position:absolute;left:56642;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" filled="f" stroked="f" strokeweight="1pt">
                  <v:textbox inset="0,0,0,0">
                    <w:txbxContent>
                      <w:p w:rsidR="00FF2188" w:rsidRDefault="008B464A">
                        <w:r>
                          <w:t>32</w:t>
                        </w:r>
                      </w:p>
                    </w:txbxContent>
                  </v:textbox>
                </v:rect>
                <v:rect id="Rectangle" o:spid="_x0000_s1197" style="position:absolute;left:50927;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" filled="f" stroked="f" strokeweight="1pt">
                  <v:textbox inset="0,0,0,0">
                    <w:txbxContent>
                      <w:p w:rsidR="00FF2188" w:rsidRDefault="008B464A">
                        <w:r>
                          <w:t>65</w:t>
                        </w:r>
                      </w:p>
                    </w:txbxContent>
                  </v:textbox>
                </v:rect>
                <v:rect id="Rectangle" o:spid="_x0000_s1198" style="position:absolute;left:29464;top:4318;width:12440;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" fillcolor="#fcc" strokecolor="red" strokeweight="1pt"/>
                <v:rect id="Rectangle" o:spid="_x0000_s1199" style="position:absolute;left:3810;top:6037;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" filled="f" stroked="f" strokeweight="1pt">
                  <v:textbox inset="0,0,0,0">
                    <w:txbxContent>
                      <w:p w:rsidR="00FF2188" w:rsidRDefault="008B464A">
                        <w:r>
                          <w:t>-</w:t>
                        </w:r>
                      </w:p>
                    </w:txbxContent>
                  </v:textbox>
                </v:rect>
                <v:rect id="Rectangle" o:spid="_x0000_s1200" style="position:absolute;left:4445;top:6037;width:222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" filled="f" stroked="f" strokeweight="1pt">
                  <v:textbox inset="0,0,0,0">
                    <w:txbxContent>
                      <w:p w:rsidR="00FF2188" w:rsidRDefault="008B464A">
                        <w:r>
                          <w:t>KW</w:t>
                        </w:r>
                      </w:p>
                    </w:txbxContent>
                  </v:textbox>
                </v:rect>
                <v:rect id="Rectangle" o:spid="_x0000_s1201" style="position:absolute;left:56642;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" filled="f" stroked="f" strokeweight="1pt">
                  <v:textbox inset="0,0,0,0">
                    <w:txbxContent>
                      <w:p w:rsidR="00FF2188" w:rsidRDefault="008B464A">
                        <w:r>
                          <w:t>17</w:t>
                        </w:r>
                      </w:p>
                    </w:txbxContent>
                  </v:textbox>
                </v:rect>
                <v:rect id="Rectangle" o:spid="_x0000_s1202" style="position:absolute;left:50927;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" filled="f" stroked="f" strokeweight="1pt">
                  <v:textbox inset="0,0,0,0">
                    <w:txbxContent>
                      <w:p w:rsidR="00FF2188" w:rsidRDefault="008B464A">
                        <w:r>
                          <w:t>35</w:t>
                        </w:r>
                      </w:p>
                    </w:txbxContent>
                  </v:textbox>
                </v:rect>
                <v:rect id="Rectangle" o:spid="_x0000_s1203" style="position:absolute;left:29464;top:6223;width:6609;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" fillcolor="#fcc" strokecolor="red" strokeweight="1pt"/>
                <v:line id="Straight connector" o:spid="_x0000_s1204"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" strokecolor="#191919" strokeweight="1pt"/>
                <v:line id="Straight connector" o:spid="_x0000_s1205" style="position:absolute;visibility:visible;mso-wrap-style:square" from="29464,3683" to="2946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" strokecolor="#191919" strokeweight="1pt"/>
                <v:line id="Straight connector" o:spid="_x0000_s1206" style="position:absolute;visibility:visible;mso-wrap-style:square" from="34163,3683" to="34163,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" strokecolor="#191919" strokeweight="1pt"/>
                <v:line id="Straight connector" o:spid="_x0000_s1207" style="position:absolute;visibility:visible;mso-wrap-style:square" from="38989,3683" to="38989,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" strokecolor="#191919" strokeweight="1pt"/>
                <v:line id="Straight connector" o:spid="_x0000_s1208" style="position:absolute;visibility:visible;mso-wrap-style:square" from="43688,3683" to="43688,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" strokecolor="#191919" strokeweight="1pt"/>
                <v:line id="Straight connector" o:spid="_x0000_s1209" style="position:absolute;visibility:visible;mso-wrap-style:square" from="48514,368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" strokecolor="#191919" strokeweight="1pt"/>
                <v:line id="Straight connector" o:spid="_x0000_s1210" style="position:absolute;visibility:visible;mso-wrap-style:square" from="29464,749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" strokecolor="#191919" strokeweight="1pt"/>
                <w10:anchorlock/>
              </v:group>
            </w:pict>
          </mc:Fallback>
        </mc:AlternateContent>
      </w:r>
    </w:p>
    <w:p w:rsidR="00592758" w:rsidRDefault="008B464A">
      <w:r>
        <w:rPr>
          <w:noProof/>
          <w:lang w:eastAsia="nl-NL"/>
        </w:rPr>
        <mc:AlternateContent>
          <mc:Choice Requires="wpc">
            <w:drawing>
              <wp:inline distT="0" distB="0" distL="0" distR="0">
                <wp:extent cx="6470000" cy="1041400"/>
                <wp:effectExtent l="0" t="0" r="20000" b="15000"/>
                <wp:docPr id="19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92" name="Rectangle"/>
                        <wps:cNvSpPr/>
                        <wps:spPr>
                          <a:xfrm>
                            <a:off x="177800" y="44983"/>
                            <a:ext cx="133426"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3" name="Rectangle"/>
                        <wps:cNvSpPr/>
                        <wps:spPr>
                          <a:xfrm>
                            <a:off x="317500" y="44983"/>
                            <a:ext cx="1372438" cy="205740"/>
                          </a:xfrm>
                          <a:prstGeom prst="rect">
                            <a:avLst/>
                          </a:prstGeom>
                          <a:noFill/>
                          <a:ln w="12700">
                            <a:noFill/>
                          </a:ln>
                        </wps:spPr>
                        <wps:txbx>
                          <w:txbxContent>
                            <w:p w:rsidR="00FF2188" w:rsidRDefault="008B464A">
                              <w:r>
                                <w:t>Bent u adelborst of cadet?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4" name="Rectangle"/>
                        <wps:cNvSpPr/>
                        <wps:spPr>
                          <a:xfrm>
                            <a:off x="6210300" y="413283"/>
                            <a:ext cx="165201" cy="205740"/>
                          </a:xfrm>
                          <a:prstGeom prst="rect">
                            <a:avLst/>
                          </a:prstGeom>
                          <a:noFill/>
                          <a:ln w="12700">
                            <a:noFill/>
                          </a:ln>
                        </wps:spPr>
                        <wps:txbx>
                          <w:txbxContent>
                            <w:p w:rsidR="00FF2188" w:rsidRDefault="008B464A">
                              <w:r>
                                <w:t>49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5"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 name="Rectangle"/>
                        <wps:cNvSpPr/>
                        <wps:spPr>
                          <a:xfrm>
                            <a:off x="5118100" y="222783"/>
                            <a:ext cx="139712"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7" name="Rectangle"/>
                        <wps:cNvSpPr/>
                        <wps:spPr>
                          <a:xfrm>
                            <a:off x="5765800" y="222783"/>
                            <a:ext cx="69875" cy="205740"/>
                          </a:xfrm>
                          <a:prstGeom prst="rect">
                            <a:avLst/>
                          </a:prstGeom>
                          <a:noFill/>
                          <a:ln w="12700">
                            <a:noFill/>
                          </a:ln>
                        </wps:spPr>
                        <wps:txbx>
                          <w:txbxContent>
                            <w:p w:rsidR="00FF2188" w:rsidRDefault="008B464A">
                              <w: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8" name="Rectangle"/>
                        <wps:cNvSpPr/>
                        <wps:spPr>
                          <a:xfrm>
                            <a:off x="2921000" y="2227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9" name="Straight connector"/>
                        <wps:cNvCnPr/>
                        <wps:spPr>
                          <a:xfrm>
                            <a:off x="2946400" y="342900"/>
                            <a:ext cx="0" cy="25400"/>
                          </a:xfrm>
                          <a:prstGeom prst="line">
                            <a:avLst/>
                          </a:prstGeom>
                          <a:ln w="12700">
                            <a:solidFill>
                              <a:srgbClr val="000000"/>
                            </a:solidFill>
                          </a:ln>
                        </wps:spPr>
                        <wps:bodyPr/>
                      </wps:wsp>
                      <wps:wsp>
                        <wps:cNvPr id="200" name="Rectangle"/>
                        <wps:cNvSpPr/>
                        <wps:spPr>
                          <a:xfrm>
                            <a:off x="3340100" y="222783"/>
                            <a:ext cx="165201" cy="205740"/>
                          </a:xfrm>
                          <a:prstGeom prst="rect">
                            <a:avLst/>
                          </a:prstGeom>
                          <a:noFill/>
                          <a:ln w="12700">
                            <a:noFill/>
                          </a:ln>
                        </wps:spPr>
                        <wps:txbx>
                          <w:txbxContent>
                            <w:p w:rsidR="00FF2188" w:rsidRDefault="008B464A">
                              <w: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1" name="Straight connector"/>
                        <wps:cNvCnPr/>
                        <wps:spPr>
                          <a:xfrm>
                            <a:off x="3416300" y="342900"/>
                            <a:ext cx="0" cy="25400"/>
                          </a:xfrm>
                          <a:prstGeom prst="line">
                            <a:avLst/>
                          </a:prstGeom>
                          <a:ln w="12700">
                            <a:solidFill>
                              <a:srgbClr val="000000"/>
                            </a:solidFill>
                          </a:ln>
                        </wps:spPr>
                        <wps:bodyPr/>
                      </wps:wsp>
                      <wps:wsp>
                        <wps:cNvPr id="202" name="Rectangle"/>
                        <wps:cNvSpPr/>
                        <wps:spPr>
                          <a:xfrm>
                            <a:off x="3822700" y="222783"/>
                            <a:ext cx="165201" cy="205740"/>
                          </a:xfrm>
                          <a:prstGeom prst="rect">
                            <a:avLst/>
                          </a:prstGeom>
                          <a:noFill/>
                          <a:ln w="12700">
                            <a:noFill/>
                          </a:ln>
                        </wps:spPr>
                        <wps:txbx>
                          <w:txbxContent>
                            <w:p w:rsidR="00FF2188" w:rsidRDefault="008B464A">
                              <w:r>
                                <w:t>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3" name="Straight connector"/>
                        <wps:cNvCnPr/>
                        <wps:spPr>
                          <a:xfrm>
                            <a:off x="3898900" y="342900"/>
                            <a:ext cx="0" cy="25400"/>
                          </a:xfrm>
                          <a:prstGeom prst="line">
                            <a:avLst/>
                          </a:prstGeom>
                          <a:ln w="12700">
                            <a:solidFill>
                              <a:srgbClr val="000000"/>
                            </a:solidFill>
                          </a:ln>
                        </wps:spPr>
                        <wps:bodyPr/>
                      </wps:wsp>
                      <wps:wsp>
                        <wps:cNvPr id="204" name="Rectangle"/>
                        <wps:cNvSpPr/>
                        <wps:spPr>
                          <a:xfrm>
                            <a:off x="4292600" y="222783"/>
                            <a:ext cx="165201" cy="205740"/>
                          </a:xfrm>
                          <a:prstGeom prst="rect">
                            <a:avLst/>
                          </a:prstGeom>
                          <a:noFill/>
                          <a:ln w="12700">
                            <a:noFill/>
                          </a:ln>
                        </wps:spPr>
                        <wps:txbx>
                          <w:txbxContent>
                            <w:p w:rsidR="00FF2188" w:rsidRDefault="008B464A">
                              <w: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5" name="Straight connector"/>
                        <wps:cNvCnPr/>
                        <wps:spPr>
                          <a:xfrm>
                            <a:off x="4368800" y="342900"/>
                            <a:ext cx="0" cy="25400"/>
                          </a:xfrm>
                          <a:prstGeom prst="line">
                            <a:avLst/>
                          </a:prstGeom>
                          <a:ln w="12700">
                            <a:solidFill>
                              <a:srgbClr val="000000"/>
                            </a:solidFill>
                          </a:ln>
                        </wps:spPr>
                        <wps:bodyPr/>
                      </wps:wsp>
                      <wps:wsp>
                        <wps:cNvPr id="206" name="Rectangle"/>
                        <wps:cNvSpPr/>
                        <wps:spPr>
                          <a:xfrm>
                            <a:off x="4749800" y="222783"/>
                            <a:ext cx="228752" cy="205740"/>
                          </a:xfrm>
                          <a:prstGeom prst="rect">
                            <a:avLst/>
                          </a:prstGeom>
                          <a:noFill/>
                          <a:ln w="12700">
                            <a:noFill/>
                          </a:ln>
                        </wps:spPr>
                        <wps:txbx>
                          <w:txbxContent>
                            <w:p w:rsidR="00FF2188" w:rsidRDefault="008B464A">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7" name="Straight connector"/>
                        <wps:cNvCnPr/>
                        <wps:spPr>
                          <a:xfrm>
                            <a:off x="4851400" y="342900"/>
                            <a:ext cx="0" cy="25400"/>
                          </a:xfrm>
                          <a:prstGeom prst="line">
                            <a:avLst/>
                          </a:prstGeom>
                          <a:ln w="12700">
                            <a:solidFill>
                              <a:srgbClr val="000000"/>
                            </a:solidFill>
                          </a:ln>
                        </wps:spPr>
                        <wps:bodyPr/>
                      </wps:wsp>
                      <wps:wsp>
                        <wps:cNvPr id="208" name="Rectangle"/>
                        <wps:cNvSpPr/>
                        <wps:spPr>
                          <a:xfrm>
                            <a:off x="381000" y="4132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9" name="Rectangle"/>
                        <wps:cNvSpPr/>
                        <wps:spPr>
                          <a:xfrm>
                            <a:off x="444500" y="413283"/>
                            <a:ext cx="520903" cy="205740"/>
                          </a:xfrm>
                          <a:prstGeom prst="rect">
                            <a:avLst/>
                          </a:prstGeom>
                          <a:noFill/>
                          <a:ln w="12700">
                            <a:noFill/>
                          </a:ln>
                        </wps:spPr>
                        <wps:txbx>
                          <w:txbxContent>
                            <w:p w:rsidR="00FF2188" w:rsidRDefault="008B464A">
                              <w:r>
                                <w:t>Adelborst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0" name="Rectangle"/>
                        <wps:cNvSpPr/>
                        <wps:spPr>
                          <a:xfrm>
                            <a:off x="6210300" y="413283"/>
                            <a:ext cx="165201" cy="205740"/>
                          </a:xfrm>
                          <a:prstGeom prst="rect">
                            <a:avLst/>
                          </a:prstGeom>
                          <a:noFill/>
                          <a:ln w="12700">
                            <a:noFill/>
                          </a:ln>
                        </wps:spPr>
                        <wps:txbx>
                          <w:txbxContent>
                            <w:p w:rsidR="00FF2188" w:rsidRDefault="008B464A">
                              <w:r>
                                <w:t>49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1" name="Rectangle"/>
                        <wps:cNvSpPr/>
                        <wps:spPr>
                          <a:xfrm>
                            <a:off x="5664200" y="413283"/>
                            <a:ext cx="165201" cy="205740"/>
                          </a:xfrm>
                          <a:prstGeom prst="rect">
                            <a:avLst/>
                          </a:prstGeom>
                          <a:noFill/>
                          <a:ln w="12700">
                            <a:noFill/>
                          </a:ln>
                        </wps:spPr>
                        <wps:txbx>
                          <w:txbxContent>
                            <w:p w:rsidR="00FF2188" w:rsidRDefault="008B464A">
                              <w: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2" name="Rectangle"/>
                        <wps:cNvSpPr/>
                        <wps:spPr>
                          <a:xfrm>
                            <a:off x="5092700" y="413283"/>
                            <a:ext cx="165201" cy="205740"/>
                          </a:xfrm>
                          <a:prstGeom prst="rect">
                            <a:avLst/>
                          </a:prstGeom>
                          <a:noFill/>
                          <a:ln w="12700">
                            <a:noFill/>
                          </a:ln>
                        </wps:spPr>
                        <wps:txbx>
                          <w:txbxContent>
                            <w:p w:rsidR="00FF2188" w:rsidRDefault="008B464A">
                              <w: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3" name="Rectangle"/>
                        <wps:cNvSpPr/>
                        <wps:spPr>
                          <a:xfrm>
                            <a:off x="2946400" y="431800"/>
                            <a:ext cx="427653" cy="88900"/>
                          </a:xfrm>
                          <a:prstGeom prst="rect">
                            <a:avLst/>
                          </a:prstGeom>
                          <a:solidFill>
                            <a:srgbClr val="FFCCCC"/>
                          </a:solidFill>
                          <a:ln w="12700">
                            <a:solidFill>
                              <a:srgbClr val="FF0000"/>
                            </a:solidFill>
                          </a:ln>
                        </wps:spPr>
                        <wps:bodyPr/>
                      </wps:wsp>
                      <wps:wsp>
                        <wps:cNvPr id="214" name="Rectangle"/>
                        <wps:cNvSpPr/>
                        <wps:spPr>
                          <a:xfrm>
                            <a:off x="381000" y="6037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5" name="Rectangle"/>
                        <wps:cNvSpPr/>
                        <wps:spPr>
                          <a:xfrm>
                            <a:off x="444500" y="603783"/>
                            <a:ext cx="343052" cy="205740"/>
                          </a:xfrm>
                          <a:prstGeom prst="rect">
                            <a:avLst/>
                          </a:prstGeom>
                          <a:noFill/>
                          <a:ln w="12700">
                            <a:noFill/>
                          </a:ln>
                        </wps:spPr>
                        <wps:txbx>
                          <w:txbxContent>
                            <w:p w:rsidR="00FF2188" w:rsidRDefault="008B464A">
                              <w:r>
                                <w:t>Cadet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6" name="Rectangle"/>
                        <wps:cNvSpPr/>
                        <wps:spPr>
                          <a:xfrm>
                            <a:off x="5664200" y="603783"/>
                            <a:ext cx="165201" cy="205740"/>
                          </a:xfrm>
                          <a:prstGeom prst="rect">
                            <a:avLst/>
                          </a:prstGeom>
                          <a:noFill/>
                          <a:ln w="12700">
                            <a:noFill/>
                          </a:ln>
                        </wps:spPr>
                        <wps:txbx>
                          <w:txbxContent>
                            <w:p w:rsidR="00FF2188" w:rsidRDefault="008B464A">
                              <w:r>
                                <w:t>38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7" name="Rectangle"/>
                        <wps:cNvSpPr/>
                        <wps:spPr>
                          <a:xfrm>
                            <a:off x="5092700" y="603783"/>
                            <a:ext cx="165201" cy="205740"/>
                          </a:xfrm>
                          <a:prstGeom prst="rect">
                            <a:avLst/>
                          </a:prstGeom>
                          <a:noFill/>
                          <a:ln w="12700">
                            <a:noFill/>
                          </a:ln>
                        </wps:spPr>
                        <wps:txbx>
                          <w:txbxContent>
                            <w:p w:rsidR="00FF2188" w:rsidRDefault="008B464A">
                              <w:r>
                                <w:t>78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8" name="Rectangle"/>
                        <wps:cNvSpPr/>
                        <wps:spPr>
                          <a:xfrm>
                            <a:off x="2946400" y="622300"/>
                            <a:ext cx="1477346" cy="88900"/>
                          </a:xfrm>
                          <a:prstGeom prst="rect">
                            <a:avLst/>
                          </a:prstGeom>
                          <a:solidFill>
                            <a:srgbClr val="FFCCCC"/>
                          </a:solidFill>
                          <a:ln w="12700">
                            <a:solidFill>
                              <a:srgbClr val="FF0000"/>
                            </a:solidFill>
                          </a:ln>
                        </wps:spPr>
                        <wps:bodyPr/>
                      </wps:wsp>
                      <wps:wsp>
                        <wps:cNvPr id="219" name="Straight connector"/>
                        <wps:cNvCnPr/>
                        <wps:spPr>
                          <a:xfrm>
                            <a:off x="2946400" y="368300"/>
                            <a:ext cx="1905000" cy="0"/>
                          </a:xfrm>
                          <a:prstGeom prst="line">
                            <a:avLst/>
                          </a:prstGeom>
                          <a:ln w="12700">
                            <a:solidFill>
                              <a:srgbClr val="191919"/>
                            </a:solidFill>
                          </a:ln>
                        </wps:spPr>
                        <wps:bodyPr/>
                      </wps:wsp>
                      <wps:wsp>
                        <wps:cNvPr id="220" name="Straight connector"/>
                        <wps:cNvCnPr/>
                        <wps:spPr>
                          <a:xfrm>
                            <a:off x="2946400" y="368300"/>
                            <a:ext cx="0" cy="381000"/>
                          </a:xfrm>
                          <a:prstGeom prst="line">
                            <a:avLst/>
                          </a:prstGeom>
                          <a:ln w="12700">
                            <a:solidFill>
                              <a:srgbClr val="191919"/>
                            </a:solidFill>
                          </a:ln>
                        </wps:spPr>
                        <wps:bodyPr/>
                      </wps:wsp>
                      <wps:wsp>
                        <wps:cNvPr id="221" name="Straight connector"/>
                        <wps:cNvCnPr/>
                        <wps:spPr>
                          <a:xfrm>
                            <a:off x="3416300" y="368300"/>
                            <a:ext cx="0" cy="381000"/>
                          </a:xfrm>
                          <a:prstGeom prst="line">
                            <a:avLst/>
                          </a:prstGeom>
                          <a:ln w="12700">
                            <a:solidFill>
                              <a:srgbClr val="191919"/>
                            </a:solidFill>
                          </a:ln>
                        </wps:spPr>
                        <wps:bodyPr/>
                      </wps:wsp>
                      <wps:wsp>
                        <wps:cNvPr id="222" name="Straight connector"/>
                        <wps:cNvCnPr/>
                        <wps:spPr>
                          <a:xfrm>
                            <a:off x="3898900" y="368300"/>
                            <a:ext cx="0" cy="381000"/>
                          </a:xfrm>
                          <a:prstGeom prst="line">
                            <a:avLst/>
                          </a:prstGeom>
                          <a:ln w="12700">
                            <a:solidFill>
                              <a:srgbClr val="191919"/>
                            </a:solidFill>
                          </a:ln>
                        </wps:spPr>
                        <wps:bodyPr/>
                      </wps:wsp>
                      <wps:wsp>
                        <wps:cNvPr id="223" name="Straight connector"/>
                        <wps:cNvCnPr/>
                        <wps:spPr>
                          <a:xfrm>
                            <a:off x="4368800" y="368300"/>
                            <a:ext cx="0" cy="381000"/>
                          </a:xfrm>
                          <a:prstGeom prst="line">
                            <a:avLst/>
                          </a:prstGeom>
                          <a:ln w="12700">
                            <a:solidFill>
                              <a:srgbClr val="191919"/>
                            </a:solidFill>
                          </a:ln>
                        </wps:spPr>
                        <wps:bodyPr/>
                      </wps:wsp>
                      <wps:wsp>
                        <wps:cNvPr id="224" name="Straight connector"/>
                        <wps:cNvCnPr/>
                        <wps:spPr>
                          <a:xfrm>
                            <a:off x="4851400" y="368300"/>
                            <a:ext cx="0" cy="381000"/>
                          </a:xfrm>
                          <a:prstGeom prst="line">
                            <a:avLst/>
                          </a:prstGeom>
                          <a:ln w="12700">
                            <a:solidFill>
                              <a:srgbClr val="191919"/>
                            </a:solidFill>
                          </a:ln>
                        </wps:spPr>
                        <wps:bodyPr/>
                      </wps:wsp>
                      <wps:wsp>
                        <wps:cNvPr id="225" name="Straight connector"/>
                        <wps:cNvCnPr/>
                        <wps:spPr>
                          <a:xfrm>
                            <a:off x="2946400" y="749300"/>
                            <a:ext cx="1905000" cy="0"/>
                          </a:xfrm>
                          <a:prstGeom prst="line">
                            <a:avLst/>
                          </a:prstGeom>
                          <a:ln w="12700">
                            <a:solidFill>
                              <a:srgbClr val="191919"/>
                            </a:solidFill>
                          </a:ln>
                        </wps:spPr>
                        <wps:bodyPr/>
                      </wps:wsp>
                    </wpc:wpc>
                  </a:graphicData>
                </a:graphic>
              </wp:inline>
            </w:drawing>
          </mc:Choice>
          <mc:Fallback>
            <w:pict>
              <v:group id="_x0000_s1211" editas="canvas" style="width:509.45pt;height:82pt;mso-position-horizontal-relative:char;mso-position-vertical-relative:line" coordsize="64693,1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">
                <v:shape id="_x0000_s1212" type="#_x0000_t75" style="position:absolute;width:64693;height:10414;visibility:visible;mso-wrap-style:square">
                  <v:fill o:detectmouseclick="t"/>
                  <v:path o:connecttype="none"/>
                </v:shape>
                <v:rect id="Rectangle" o:spid="_x0000_s1213" style="position:absolute;left:1778;top:449;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" filled="f" stroked="f" strokeweight="1pt">
                  <v:textbox inset="0,0,0,0">
                    <w:txbxContent>
                      <w:p w:rsidR="00FF2188" w:rsidRDefault="008B464A">
                        <w:r>
                          <w:t>2.</w:t>
                        </w:r>
                      </w:p>
                    </w:txbxContent>
                  </v:textbox>
                </v:rect>
                <v:rect id="Rectangle" o:spid="_x0000_s1214" style="position:absolute;left:3175;top:449;width:1372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" filled="f" stroked="f" strokeweight="1pt">
                  <v:textbox inset="0,0,0,0">
                    <w:txbxContent>
                      <w:p w:rsidR="00FF2188" w:rsidRDefault="008B464A">
                        <w:r>
                          <w:t>Bent u adelborst of cadet?</w:t>
                        </w:r>
                      </w:p>
                    </w:txbxContent>
                  </v:textbox>
                </v:rect>
                <v:rect id="Rectangle" o:spid="_x0000_s1215"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" filled="f" stroked="f" strokeweight="1pt">
                  <v:textbox inset="0,0,0,0">
                    <w:txbxContent>
                      <w:p w:rsidR="00FF2188" w:rsidRDefault="008B464A">
                        <w:r>
                          <w:t>49</w:t>
                        </w:r>
                      </w:p>
                    </w:txbxContent>
                  </v:textbox>
                </v:rect>
                <v:rect id="Rectangle" o:spid="_x0000_s1216"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" filled="f" stroked="f" strokeweight="1pt">
                  <v:textbox inset="0,0,0,0">
                    <w:txbxContent>
                      <w:p w:rsidR="00FF2188" w:rsidRDefault="008B464A">
                        <w:r>
                          <w:t>n</w:t>
                        </w:r>
                      </w:p>
                    </w:txbxContent>
                  </v:textbox>
                </v:rect>
                <v:rect id="Rectangle" o:spid="_x0000_s1217" style="position:absolute;left:51181;top:2227;width:139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" filled="f" stroked="f" strokeweight="1pt">
                  <v:textbox inset="0,0,0,0">
                    <w:txbxContent>
                      <w:p w:rsidR="00FF2188" w:rsidRDefault="008B464A">
                        <w:r>
                          <w:t>%</w:t>
                        </w:r>
                      </w:p>
                    </w:txbxContent>
                  </v:textbox>
                </v:rect>
                <v:rect id="Rectangle" o:spid="_x0000_s1218" style="position:absolute;left:57658;top:2227;width:6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" filled="f" stroked="f" strokeweight="1pt">
                  <v:textbox inset="0,0,0,0">
                    <w:txbxContent>
                      <w:p w:rsidR="00FF2188" w:rsidRDefault="008B464A">
                        <w:r>
                          <w:t>f</w:t>
                        </w:r>
                      </w:p>
                    </w:txbxContent>
                  </v:textbox>
                </v:rect>
                <v:rect id="Rectangle" o:spid="_x0000_s1219" style="position:absolute;left:29210;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" filled="f" stroked="f" strokeweight="1pt">
                  <v:textbox inset="0,0,0,0">
                    <w:txbxContent>
                      <w:p w:rsidR="00FF2188" w:rsidRDefault="008B464A">
                        <w:r>
                          <w:t>0</w:t>
                        </w:r>
                      </w:p>
                    </w:txbxContent>
                  </v:textbox>
                </v:rect>
                <v:line id="Straight connector" o:spid="_x0000_s1220" style="position:absolute;visibility:visible;mso-wrap-style:square" from="29464,3429" to="2946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" strokeweight="1pt"/>
                <v:rect id="Rectangle" o:spid="_x0000_s1221" style="position:absolute;left:33401;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" filled="f" stroked="f" strokeweight="1pt">
                  <v:textbox inset="0,0,0,0">
                    <w:txbxContent>
                      <w:p w:rsidR="00FF2188" w:rsidRDefault="008B464A">
                        <w:r>
                          <w:t>25</w:t>
                        </w:r>
                      </w:p>
                    </w:txbxContent>
                  </v:textbox>
                </v:rect>
                <v:line id="Straight connector" o:spid="_x0000_s1222" style="position:absolute;visibility:visible;mso-wrap-style:square" from="34163,3429" to="3416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" strokeweight="1pt"/>
                <v:rect id="Rectangle" o:spid="_x0000_s1223" style="position:absolute;left:38227;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" filled="f" stroked="f" strokeweight="1pt">
                  <v:textbox inset="0,0,0,0">
                    <w:txbxContent>
                      <w:p w:rsidR="00FF2188" w:rsidRDefault="008B464A">
                        <w:r>
                          <w:t>50</w:t>
                        </w:r>
                      </w:p>
                    </w:txbxContent>
                  </v:textbox>
                </v:rect>
                <v:line id="Straight connector" o:spid="_x0000_s1224" style="position:absolute;visibility:visible;mso-wrap-style:square" from="38989,3429" to="38989,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1lsxQAAANwAAAAPAAAAZHJzL2Rvd25yZXYueG1sRI/dagIx&#10;FITvhb5DOIXe1awWxK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DLN1lsxQAAANwAAAAP&#10;AAAAAAAAAAAAAAAAAAcCAABkcnMvZG93bnJldi54bWxQSwUGAAAAAAMAAwC3AAAA+QIAAAAA&#10;" strokeweight="1pt"/>
                <v:rect id="Rectangle" o:spid="_x0000_s1225" style="position:absolute;left:42926;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" filled="f" stroked="f" strokeweight="1pt">
                  <v:textbox inset="0,0,0,0">
                    <w:txbxContent>
                      <w:p w:rsidR="00FF2188" w:rsidRDefault="008B464A">
                        <w:r>
                          <w:t>75</w:t>
                        </w:r>
                      </w:p>
                    </w:txbxContent>
                  </v:textbox>
                </v:rect>
                <v:line id="Straight connector" o:spid="_x0000_s1226" style="position:absolute;visibility:visible;mso-wrap-style:square" from="43688,3429" to="4368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rect id="Rectangle" o:spid="_x0000_s1227" style="position:absolute;left:47498;top:2227;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" filled="f" stroked="f" strokeweight="1pt">
                  <v:textbox inset="0,0,0,0">
                    <w:txbxContent>
                      <w:p w:rsidR="00FF2188" w:rsidRDefault="008B464A">
                        <w:r>
                          <w:t>100</w:t>
                        </w:r>
                      </w:p>
                    </w:txbxContent>
                  </v:textbox>
                </v:rect>
                <v:line id="Straight connector" o:spid="_x0000_s1228" style="position:absolute;visibility:visible;mso-wrap-style:square" from="48514,3429"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" strokeweight="1pt"/>
                <v:rect id="Rectangle" o:spid="_x0000_s1229" style="position:absolute;left:3810;top:4132;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" filled="f" stroked="f" strokeweight="1pt">
                  <v:textbox inset="0,0,0,0">
                    <w:txbxContent>
                      <w:p w:rsidR="00FF2188" w:rsidRDefault="008B464A">
                        <w:r>
                          <w:t>-</w:t>
                        </w:r>
                      </w:p>
                    </w:txbxContent>
                  </v:textbox>
                </v:rect>
                <v:rect id="Rectangle" o:spid="_x0000_s1230" style="position:absolute;left:4445;top:4132;width:520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" filled="f" stroked="f" strokeweight="1pt">
                  <v:textbox inset="0,0,0,0">
                    <w:txbxContent>
                      <w:p w:rsidR="00FF2188" w:rsidRDefault="008B464A">
                        <w:r>
                          <w:t>Adelborst</w:t>
                        </w:r>
                      </w:p>
                    </w:txbxContent>
                  </v:textbox>
                </v:rect>
                <v:rect id="Rectangle" o:spid="_x0000_s1231"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" filled="f" stroked="f" strokeweight="1pt">
                  <v:textbox inset="0,0,0,0">
                    <w:txbxContent>
                      <w:p w:rsidR="00FF2188" w:rsidRDefault="008B464A">
                        <w:r>
                          <w:t>49</w:t>
                        </w:r>
                      </w:p>
                    </w:txbxContent>
                  </v:textbox>
                </v:rect>
                <v:rect id="Rectangle" o:spid="_x0000_s1232" style="position:absolute;left:56642;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" filled="f" stroked="f" strokeweight="1pt">
                  <v:textbox inset="0,0,0,0">
                    <w:txbxContent>
                      <w:p w:rsidR="00FF2188" w:rsidRDefault="008B464A">
                        <w:r>
                          <w:t>11</w:t>
                        </w:r>
                      </w:p>
                    </w:txbxContent>
                  </v:textbox>
                </v:rect>
                <v:rect id="Rectangle" o:spid="_x0000_s1233" style="position:absolute;left:50927;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" filled="f" stroked="f" strokeweight="1pt">
                  <v:textbox inset="0,0,0,0">
                    <w:txbxContent>
                      <w:p w:rsidR="00FF2188" w:rsidRDefault="008B464A">
                        <w:r>
                          <w:t>22</w:t>
                        </w:r>
                      </w:p>
                    </w:txbxContent>
                  </v:textbox>
                </v:rect>
                <v:rect id="Rectangle" o:spid="_x0000_s1234" style="position:absolute;left:29464;top:4318;width:4276;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" fillcolor="#fcc" strokecolor="red" strokeweight="1pt"/>
                <v:rect id="Rectangle" o:spid="_x0000_s1235" style="position:absolute;left:3810;top:6037;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" filled="f" stroked="f" strokeweight="1pt">
                  <v:textbox inset="0,0,0,0">
                    <w:txbxContent>
                      <w:p w:rsidR="00FF2188" w:rsidRDefault="008B464A">
                        <w:r>
                          <w:t>-</w:t>
                        </w:r>
                      </w:p>
                    </w:txbxContent>
                  </v:textbox>
                </v:rect>
                <v:rect id="Rectangle" o:spid="_x0000_s1236" style="position:absolute;left:4445;top:6037;width:343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" filled="f" stroked="f" strokeweight="1pt">
                  <v:textbox inset="0,0,0,0">
                    <w:txbxContent>
                      <w:p w:rsidR="00FF2188" w:rsidRDefault="008B464A">
                        <w:r>
                          <w:t>Cadet</w:t>
                        </w:r>
                      </w:p>
                    </w:txbxContent>
                  </v:textbox>
                </v:rect>
                <v:rect id="Rectangle" o:spid="_x0000_s1237" style="position:absolute;left:56642;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" filled="f" stroked="f" strokeweight="1pt">
                  <v:textbox inset="0,0,0,0">
                    <w:txbxContent>
                      <w:p w:rsidR="00FF2188" w:rsidRDefault="008B464A">
                        <w:r>
                          <w:t>38</w:t>
                        </w:r>
                      </w:p>
                    </w:txbxContent>
                  </v:textbox>
                </v:rect>
                <v:rect id="Rectangle" o:spid="_x0000_s1238" style="position:absolute;left:50927;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" filled="f" stroked="f" strokeweight="1pt">
                  <v:textbox inset="0,0,0,0">
                    <w:txbxContent>
                      <w:p w:rsidR="00FF2188" w:rsidRDefault="008B464A">
                        <w:r>
                          <w:t>78</w:t>
                        </w:r>
                      </w:p>
                    </w:txbxContent>
                  </v:textbox>
                </v:rect>
                <v:rect id="Rectangle" o:spid="_x0000_s1239" style="position:absolute;left:29464;top:6223;width:14773;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" fillcolor="#fcc" strokecolor="red" strokeweight="1pt"/>
                <v:line id="Straight connector" o:spid="_x0000_s1240"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" strokecolor="#191919" strokeweight="1pt"/>
                <v:line id="Straight connector" o:spid="_x0000_s1241" style="position:absolute;visibility:visible;mso-wrap-style:square" from="29464,3683" to="2946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" strokecolor="#191919" strokeweight="1pt"/>
                <v:line id="Straight connector" o:spid="_x0000_s1242" style="position:absolute;visibility:visible;mso-wrap-style:square" from="34163,3683" to="34163,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" strokecolor="#191919" strokeweight="1pt"/>
                <v:line id="Straight connector" o:spid="_x0000_s1243" style="position:absolute;visibility:visible;mso-wrap-style:square" from="38989,3683" to="38989,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" strokecolor="#191919" strokeweight="1pt"/>
                <v:line id="Straight connector" o:spid="_x0000_s1244" style="position:absolute;visibility:visible;mso-wrap-style:square" from="43688,3683" to="43688,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" strokecolor="#191919" strokeweight="1pt"/>
                <v:line id="Straight connector" o:spid="_x0000_s1245" style="position:absolute;visibility:visible;mso-wrap-style:square" from="48514,368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" strokecolor="#191919" strokeweight="1pt"/>
                <v:line id="Straight connector" o:spid="_x0000_s1246" style="position:absolute;visibility:visible;mso-wrap-style:square" from="29464,749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" strokecolor="#191919" strokeweight="1pt"/>
                <w10:anchorlock/>
              </v:group>
            </w:pict>
          </mc:Fallback>
        </mc:AlternateContent>
      </w:r>
    </w:p>
    <w:p w:rsidR="00592758" w:rsidRDefault="008B464A">
      <w:r>
        <w:rPr>
          <w:noProof/>
          <w:lang w:eastAsia="nl-NL"/>
        </w:rPr>
        <mc:AlternateContent>
          <mc:Choice Requires="wpc">
            <w:drawing>
              <wp:inline distT="0" distB="0" distL="0" distR="0">
                <wp:extent cx="6470000" cy="1612900"/>
                <wp:effectExtent l="0" t="0" r="20000" b="15000"/>
                <wp:docPr id="226"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27" name="Rectangle"/>
                        <wps:cNvSpPr/>
                        <wps:spPr>
                          <a:xfrm>
                            <a:off x="177800" y="44983"/>
                            <a:ext cx="133426"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8" name="Rectangle"/>
                        <wps:cNvSpPr/>
                        <wps:spPr>
                          <a:xfrm>
                            <a:off x="317500" y="44983"/>
                            <a:ext cx="2668257" cy="205740"/>
                          </a:xfrm>
                          <a:prstGeom prst="rect">
                            <a:avLst/>
                          </a:prstGeom>
                          <a:noFill/>
                          <a:ln w="12700">
                            <a:noFill/>
                          </a:ln>
                        </wps:spPr>
                        <wps:txbx>
                          <w:txbxContent>
                            <w:p w:rsidR="00FF2188" w:rsidRDefault="008B464A">
                              <w:r>
                                <w:t>Welke wiskunde heeft u in uw vooropleiding gehad?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9" name="Rectangle"/>
                        <wps:cNvSpPr/>
                        <wps:spPr>
                          <a:xfrm>
                            <a:off x="6210300" y="413283"/>
                            <a:ext cx="165201" cy="205740"/>
                          </a:xfrm>
                          <a:prstGeom prst="rect">
                            <a:avLst/>
                          </a:prstGeom>
                          <a:noFill/>
                          <a:ln w="12700">
                            <a:noFill/>
                          </a:ln>
                        </wps:spPr>
                        <wps:txbx>
                          <w:txbxContent>
                            <w:p w:rsidR="00FF2188" w:rsidRDefault="008B464A">
                              <w:r>
                                <w:t>49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0"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Rectangle"/>
                        <wps:cNvSpPr/>
                        <wps:spPr>
                          <a:xfrm>
                            <a:off x="5118100" y="222783"/>
                            <a:ext cx="139712"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2" name="Rectangle"/>
                        <wps:cNvSpPr/>
                        <wps:spPr>
                          <a:xfrm>
                            <a:off x="5765800" y="222783"/>
                            <a:ext cx="69875" cy="205740"/>
                          </a:xfrm>
                          <a:prstGeom prst="rect">
                            <a:avLst/>
                          </a:prstGeom>
                          <a:noFill/>
                          <a:ln w="12700">
                            <a:noFill/>
                          </a:ln>
                        </wps:spPr>
                        <wps:txbx>
                          <w:txbxContent>
                            <w:p w:rsidR="00FF2188" w:rsidRDefault="008B464A">
                              <w: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3" name="Rectangle"/>
                        <wps:cNvSpPr/>
                        <wps:spPr>
                          <a:xfrm>
                            <a:off x="2921000" y="2227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4" name="Straight connector"/>
                        <wps:cNvCnPr/>
                        <wps:spPr>
                          <a:xfrm>
                            <a:off x="2946400" y="342900"/>
                            <a:ext cx="0" cy="25400"/>
                          </a:xfrm>
                          <a:prstGeom prst="line">
                            <a:avLst/>
                          </a:prstGeom>
                          <a:ln w="12700">
                            <a:solidFill>
                              <a:srgbClr val="000000"/>
                            </a:solidFill>
                          </a:ln>
                        </wps:spPr>
                        <wps:bodyPr/>
                      </wps:wsp>
                      <wps:wsp>
                        <wps:cNvPr id="235" name="Rectangle"/>
                        <wps:cNvSpPr/>
                        <wps:spPr>
                          <a:xfrm>
                            <a:off x="3340100" y="222783"/>
                            <a:ext cx="165201" cy="205740"/>
                          </a:xfrm>
                          <a:prstGeom prst="rect">
                            <a:avLst/>
                          </a:prstGeom>
                          <a:noFill/>
                          <a:ln w="12700">
                            <a:noFill/>
                          </a:ln>
                        </wps:spPr>
                        <wps:txbx>
                          <w:txbxContent>
                            <w:p w:rsidR="00FF2188" w:rsidRDefault="008B464A">
                              <w: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6" name="Straight connector"/>
                        <wps:cNvCnPr/>
                        <wps:spPr>
                          <a:xfrm>
                            <a:off x="3416300" y="342900"/>
                            <a:ext cx="0" cy="25400"/>
                          </a:xfrm>
                          <a:prstGeom prst="line">
                            <a:avLst/>
                          </a:prstGeom>
                          <a:ln w="12700">
                            <a:solidFill>
                              <a:srgbClr val="000000"/>
                            </a:solidFill>
                          </a:ln>
                        </wps:spPr>
                        <wps:bodyPr/>
                      </wps:wsp>
                      <wps:wsp>
                        <wps:cNvPr id="237" name="Rectangle"/>
                        <wps:cNvSpPr/>
                        <wps:spPr>
                          <a:xfrm>
                            <a:off x="3822700" y="222783"/>
                            <a:ext cx="165201" cy="205740"/>
                          </a:xfrm>
                          <a:prstGeom prst="rect">
                            <a:avLst/>
                          </a:prstGeom>
                          <a:noFill/>
                          <a:ln w="12700">
                            <a:noFill/>
                          </a:ln>
                        </wps:spPr>
                        <wps:txbx>
                          <w:txbxContent>
                            <w:p w:rsidR="00FF2188" w:rsidRDefault="008B464A">
                              <w:r>
                                <w:t>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8" name="Straight connector"/>
                        <wps:cNvCnPr/>
                        <wps:spPr>
                          <a:xfrm>
                            <a:off x="3898900" y="342900"/>
                            <a:ext cx="0" cy="25400"/>
                          </a:xfrm>
                          <a:prstGeom prst="line">
                            <a:avLst/>
                          </a:prstGeom>
                          <a:ln w="12700">
                            <a:solidFill>
                              <a:srgbClr val="000000"/>
                            </a:solidFill>
                          </a:ln>
                        </wps:spPr>
                        <wps:bodyPr/>
                      </wps:wsp>
                      <wps:wsp>
                        <wps:cNvPr id="239" name="Rectangle"/>
                        <wps:cNvSpPr/>
                        <wps:spPr>
                          <a:xfrm>
                            <a:off x="4292600" y="222783"/>
                            <a:ext cx="165201" cy="205740"/>
                          </a:xfrm>
                          <a:prstGeom prst="rect">
                            <a:avLst/>
                          </a:prstGeom>
                          <a:noFill/>
                          <a:ln w="12700">
                            <a:noFill/>
                          </a:ln>
                        </wps:spPr>
                        <wps:txbx>
                          <w:txbxContent>
                            <w:p w:rsidR="00FF2188" w:rsidRDefault="008B464A">
                              <w: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0" name="Straight connector"/>
                        <wps:cNvCnPr/>
                        <wps:spPr>
                          <a:xfrm>
                            <a:off x="4368800" y="342900"/>
                            <a:ext cx="0" cy="25400"/>
                          </a:xfrm>
                          <a:prstGeom prst="line">
                            <a:avLst/>
                          </a:prstGeom>
                          <a:ln w="12700">
                            <a:solidFill>
                              <a:srgbClr val="000000"/>
                            </a:solidFill>
                          </a:ln>
                        </wps:spPr>
                        <wps:bodyPr/>
                      </wps:wsp>
                      <wps:wsp>
                        <wps:cNvPr id="241" name="Rectangle"/>
                        <wps:cNvSpPr/>
                        <wps:spPr>
                          <a:xfrm>
                            <a:off x="4749800" y="222783"/>
                            <a:ext cx="228752" cy="205740"/>
                          </a:xfrm>
                          <a:prstGeom prst="rect">
                            <a:avLst/>
                          </a:prstGeom>
                          <a:noFill/>
                          <a:ln w="12700">
                            <a:noFill/>
                          </a:ln>
                        </wps:spPr>
                        <wps:txbx>
                          <w:txbxContent>
                            <w:p w:rsidR="00FF2188" w:rsidRDefault="008B464A">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2" name="Straight connector"/>
                        <wps:cNvCnPr/>
                        <wps:spPr>
                          <a:xfrm>
                            <a:off x="4851400" y="342900"/>
                            <a:ext cx="0" cy="25400"/>
                          </a:xfrm>
                          <a:prstGeom prst="line">
                            <a:avLst/>
                          </a:prstGeom>
                          <a:ln w="12700">
                            <a:solidFill>
                              <a:srgbClr val="000000"/>
                            </a:solidFill>
                          </a:ln>
                        </wps:spPr>
                        <wps:bodyPr/>
                      </wps:wsp>
                      <wps:wsp>
                        <wps:cNvPr id="243" name="Rectangle"/>
                        <wps:cNvSpPr/>
                        <wps:spPr>
                          <a:xfrm>
                            <a:off x="381000" y="4132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4" name="Rectangle"/>
                        <wps:cNvSpPr/>
                        <wps:spPr>
                          <a:xfrm>
                            <a:off x="444500" y="413283"/>
                            <a:ext cx="825855" cy="205740"/>
                          </a:xfrm>
                          <a:prstGeom prst="rect">
                            <a:avLst/>
                          </a:prstGeom>
                          <a:noFill/>
                          <a:ln w="12700">
                            <a:noFill/>
                          </a:ln>
                        </wps:spPr>
                        <wps:txbx>
                          <w:txbxContent>
                            <w:p w:rsidR="00FF2188" w:rsidRDefault="008B464A">
                              <w:r>
                                <w:t>Geen wiskunde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5" name="Rectangle"/>
                        <wps:cNvSpPr/>
                        <wps:spPr>
                          <a:xfrm>
                            <a:off x="6210300" y="413283"/>
                            <a:ext cx="165201" cy="205740"/>
                          </a:xfrm>
                          <a:prstGeom prst="rect">
                            <a:avLst/>
                          </a:prstGeom>
                          <a:noFill/>
                          <a:ln w="12700">
                            <a:noFill/>
                          </a:ln>
                        </wps:spPr>
                        <wps:txbx>
                          <w:txbxContent>
                            <w:p w:rsidR="00FF2188" w:rsidRDefault="008B464A">
                              <w:r>
                                <w:t>49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Rectangle"/>
                        <wps:cNvSpPr/>
                        <wps:spPr>
                          <a:xfrm>
                            <a:off x="5727700" y="4132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7" name="Rectangle"/>
                        <wps:cNvSpPr/>
                        <wps:spPr>
                          <a:xfrm>
                            <a:off x="5156200" y="4132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8" name="Rectangle"/>
                        <wps:cNvSpPr/>
                        <wps:spPr>
                          <a:xfrm>
                            <a:off x="2946400" y="431800"/>
                            <a:ext cx="0" cy="88900"/>
                          </a:xfrm>
                          <a:prstGeom prst="rect">
                            <a:avLst/>
                          </a:prstGeom>
                          <a:solidFill>
                            <a:srgbClr val="FFCCCC"/>
                          </a:solidFill>
                          <a:ln w="12700">
                            <a:solidFill>
                              <a:srgbClr val="FF0000"/>
                            </a:solidFill>
                          </a:ln>
                        </wps:spPr>
                        <wps:bodyPr/>
                      </wps:wsp>
                      <wps:wsp>
                        <wps:cNvPr id="249" name="Rectangle"/>
                        <wps:cNvSpPr/>
                        <wps:spPr>
                          <a:xfrm>
                            <a:off x="381000" y="6037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0" name="Rectangle"/>
                        <wps:cNvSpPr/>
                        <wps:spPr>
                          <a:xfrm>
                            <a:off x="444500" y="603783"/>
                            <a:ext cx="647890" cy="205740"/>
                          </a:xfrm>
                          <a:prstGeom prst="rect">
                            <a:avLst/>
                          </a:prstGeom>
                          <a:noFill/>
                          <a:ln w="12700">
                            <a:noFill/>
                          </a:ln>
                        </wps:spPr>
                        <wps:txbx>
                          <w:txbxContent>
                            <w:p w:rsidR="00FF2188" w:rsidRDefault="008B464A">
                              <w:r>
                                <w:t>Wiskunde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1" name="Rectangle"/>
                        <wps:cNvSpPr/>
                        <wps:spPr>
                          <a:xfrm>
                            <a:off x="5664200" y="603783"/>
                            <a:ext cx="165201" cy="205740"/>
                          </a:xfrm>
                          <a:prstGeom prst="rect">
                            <a:avLst/>
                          </a:prstGeom>
                          <a:noFill/>
                          <a:ln w="12700">
                            <a:noFill/>
                          </a:ln>
                        </wps:spPr>
                        <wps:txbx>
                          <w:txbxContent>
                            <w:p w:rsidR="00FF2188" w:rsidRDefault="008B464A">
                              <w: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2" name="Rectangle"/>
                        <wps:cNvSpPr/>
                        <wps:spPr>
                          <a:xfrm>
                            <a:off x="5092700" y="603783"/>
                            <a:ext cx="165201" cy="205740"/>
                          </a:xfrm>
                          <a:prstGeom prst="rect">
                            <a:avLst/>
                          </a:prstGeom>
                          <a:noFill/>
                          <a:ln w="12700">
                            <a:noFill/>
                          </a:ln>
                        </wps:spPr>
                        <wps:txbx>
                          <w:txbxContent>
                            <w:p w:rsidR="00FF2188" w:rsidRDefault="008B464A">
                              <w:r>
                                <w:t>63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3" name="Rectangle"/>
                        <wps:cNvSpPr/>
                        <wps:spPr>
                          <a:xfrm>
                            <a:off x="2946400" y="622300"/>
                            <a:ext cx="1205204" cy="88900"/>
                          </a:xfrm>
                          <a:prstGeom prst="rect">
                            <a:avLst/>
                          </a:prstGeom>
                          <a:solidFill>
                            <a:srgbClr val="FFCCCC"/>
                          </a:solidFill>
                          <a:ln w="12700">
                            <a:solidFill>
                              <a:srgbClr val="FF0000"/>
                            </a:solidFill>
                          </a:ln>
                        </wps:spPr>
                        <wps:bodyPr/>
                      </wps:wsp>
                      <wps:wsp>
                        <wps:cNvPr id="254" name="Rectangle"/>
                        <wps:cNvSpPr/>
                        <wps:spPr>
                          <a:xfrm>
                            <a:off x="381000" y="7942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5" name="Rectangle"/>
                        <wps:cNvSpPr/>
                        <wps:spPr>
                          <a:xfrm>
                            <a:off x="444500" y="794283"/>
                            <a:ext cx="647890" cy="205740"/>
                          </a:xfrm>
                          <a:prstGeom prst="rect">
                            <a:avLst/>
                          </a:prstGeom>
                          <a:noFill/>
                          <a:ln w="12700">
                            <a:noFill/>
                          </a:ln>
                        </wps:spPr>
                        <wps:txbx>
                          <w:txbxContent>
                            <w:p w:rsidR="00FF2188" w:rsidRDefault="008B464A">
                              <w:r>
                                <w:t>Wiskunde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6" name="Rectangle"/>
                        <wps:cNvSpPr/>
                        <wps:spPr>
                          <a:xfrm>
                            <a:off x="5664200" y="794283"/>
                            <a:ext cx="165201" cy="205740"/>
                          </a:xfrm>
                          <a:prstGeom prst="rect">
                            <a:avLst/>
                          </a:prstGeom>
                          <a:noFill/>
                          <a:ln w="12700">
                            <a:noFill/>
                          </a:ln>
                        </wps:spPr>
                        <wps:txbx>
                          <w:txbxContent>
                            <w:p w:rsidR="00FF2188" w:rsidRDefault="008B464A">
                              <w: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7" name="Rectangle"/>
                        <wps:cNvSpPr/>
                        <wps:spPr>
                          <a:xfrm>
                            <a:off x="5092700" y="794283"/>
                            <a:ext cx="165201" cy="205740"/>
                          </a:xfrm>
                          <a:prstGeom prst="rect">
                            <a:avLst/>
                          </a:prstGeom>
                          <a:noFill/>
                          <a:ln w="12700">
                            <a:noFill/>
                          </a:ln>
                        </wps:spPr>
                        <wps:txbx>
                          <w:txbxContent>
                            <w:p w:rsidR="00FF2188" w:rsidRDefault="008B464A">
                              <w: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8" name="Rectangle"/>
                        <wps:cNvSpPr/>
                        <wps:spPr>
                          <a:xfrm>
                            <a:off x="2946400" y="812800"/>
                            <a:ext cx="466530" cy="88900"/>
                          </a:xfrm>
                          <a:prstGeom prst="rect">
                            <a:avLst/>
                          </a:prstGeom>
                          <a:solidFill>
                            <a:srgbClr val="FFCCCC"/>
                          </a:solidFill>
                          <a:ln w="12700">
                            <a:solidFill>
                              <a:srgbClr val="FF0000"/>
                            </a:solidFill>
                          </a:ln>
                        </wps:spPr>
                        <wps:bodyPr/>
                      </wps:wsp>
                      <wps:wsp>
                        <wps:cNvPr id="259" name="Rectangle"/>
                        <wps:cNvSpPr/>
                        <wps:spPr>
                          <a:xfrm>
                            <a:off x="381000" y="9847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0" name="Rectangle"/>
                        <wps:cNvSpPr/>
                        <wps:spPr>
                          <a:xfrm>
                            <a:off x="444500" y="984783"/>
                            <a:ext cx="914781" cy="205740"/>
                          </a:xfrm>
                          <a:prstGeom prst="rect">
                            <a:avLst/>
                          </a:prstGeom>
                          <a:noFill/>
                          <a:ln w="12700">
                            <a:noFill/>
                          </a:ln>
                        </wps:spPr>
                        <wps:txbx>
                          <w:txbxContent>
                            <w:p w:rsidR="00FF2188" w:rsidRDefault="008B464A">
                              <w:r>
                                <w:t>Wiskunde A en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1" name="Rectangle"/>
                        <wps:cNvSpPr/>
                        <wps:spPr>
                          <a:xfrm>
                            <a:off x="5727700" y="984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2" name="Rectangle"/>
                        <wps:cNvSpPr/>
                        <wps:spPr>
                          <a:xfrm>
                            <a:off x="5156200" y="984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3" name="Rectangle"/>
                        <wps:cNvSpPr/>
                        <wps:spPr>
                          <a:xfrm>
                            <a:off x="2946400" y="1003300"/>
                            <a:ext cx="77755" cy="88900"/>
                          </a:xfrm>
                          <a:prstGeom prst="rect">
                            <a:avLst/>
                          </a:prstGeom>
                          <a:solidFill>
                            <a:srgbClr val="FFCCCC"/>
                          </a:solidFill>
                          <a:ln w="12700">
                            <a:solidFill>
                              <a:srgbClr val="FF0000"/>
                            </a:solidFill>
                          </a:ln>
                        </wps:spPr>
                        <wps:bodyPr/>
                      </wps:wsp>
                      <wps:wsp>
                        <wps:cNvPr id="264" name="Rectangle"/>
                        <wps:cNvSpPr/>
                        <wps:spPr>
                          <a:xfrm>
                            <a:off x="381000" y="11752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5" name="Rectangle"/>
                        <wps:cNvSpPr/>
                        <wps:spPr>
                          <a:xfrm>
                            <a:off x="444500" y="1175283"/>
                            <a:ext cx="1041768" cy="205740"/>
                          </a:xfrm>
                          <a:prstGeom prst="rect">
                            <a:avLst/>
                          </a:prstGeom>
                          <a:noFill/>
                          <a:ln w="12700">
                            <a:noFill/>
                          </a:ln>
                        </wps:spPr>
                        <wps:txbx>
                          <w:txbxContent>
                            <w:p w:rsidR="00FF2188" w:rsidRDefault="008B464A">
                              <w:r>
                                <w:t>Anders, namelijk: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6" name="Rectangle"/>
                        <wps:cNvSpPr/>
                        <wps:spPr>
                          <a:xfrm>
                            <a:off x="5727700" y="11752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7" name="Rectangle"/>
                        <wps:cNvSpPr/>
                        <wps:spPr>
                          <a:xfrm>
                            <a:off x="5156200" y="1175283"/>
                            <a:ext cx="101650" cy="205740"/>
                          </a:xfrm>
                          <a:prstGeom prst="rect">
                            <a:avLst/>
                          </a:prstGeom>
                          <a:noFill/>
                          <a:ln w="12700">
                            <a:noFill/>
                          </a:ln>
                        </wps:spPr>
                        <wps:txbx>
                          <w:txbxContent>
                            <w:p w:rsidR="00FF2188" w:rsidRDefault="008B464A">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8" name="Rectangle"/>
                        <wps:cNvSpPr/>
                        <wps:spPr>
                          <a:xfrm>
                            <a:off x="2946400" y="1193800"/>
                            <a:ext cx="155510" cy="88900"/>
                          </a:xfrm>
                          <a:prstGeom prst="rect">
                            <a:avLst/>
                          </a:prstGeom>
                          <a:solidFill>
                            <a:srgbClr val="FFCCCC"/>
                          </a:solidFill>
                          <a:ln w="12700">
                            <a:solidFill>
                              <a:srgbClr val="FF0000"/>
                            </a:solidFill>
                          </a:ln>
                        </wps:spPr>
                        <wps:bodyPr/>
                      </wps:wsp>
                      <wps:wsp>
                        <wps:cNvPr id="269" name="Straight connector"/>
                        <wps:cNvCnPr/>
                        <wps:spPr>
                          <a:xfrm>
                            <a:off x="2946400" y="368300"/>
                            <a:ext cx="1905000" cy="0"/>
                          </a:xfrm>
                          <a:prstGeom prst="line">
                            <a:avLst/>
                          </a:prstGeom>
                          <a:ln w="12700">
                            <a:solidFill>
                              <a:srgbClr val="191919"/>
                            </a:solidFill>
                          </a:ln>
                        </wps:spPr>
                        <wps:bodyPr/>
                      </wps:wsp>
                      <wps:wsp>
                        <wps:cNvPr id="270" name="Straight connector"/>
                        <wps:cNvCnPr/>
                        <wps:spPr>
                          <a:xfrm>
                            <a:off x="2946400" y="368300"/>
                            <a:ext cx="0" cy="952500"/>
                          </a:xfrm>
                          <a:prstGeom prst="line">
                            <a:avLst/>
                          </a:prstGeom>
                          <a:ln w="12700">
                            <a:solidFill>
                              <a:srgbClr val="191919"/>
                            </a:solidFill>
                          </a:ln>
                        </wps:spPr>
                        <wps:bodyPr/>
                      </wps:wsp>
                      <wps:wsp>
                        <wps:cNvPr id="271" name="Straight connector"/>
                        <wps:cNvCnPr/>
                        <wps:spPr>
                          <a:xfrm>
                            <a:off x="3416300" y="368300"/>
                            <a:ext cx="0" cy="952500"/>
                          </a:xfrm>
                          <a:prstGeom prst="line">
                            <a:avLst/>
                          </a:prstGeom>
                          <a:ln w="12700">
                            <a:solidFill>
                              <a:srgbClr val="191919"/>
                            </a:solidFill>
                          </a:ln>
                        </wps:spPr>
                        <wps:bodyPr/>
                      </wps:wsp>
                      <wps:wsp>
                        <wps:cNvPr id="272" name="Straight connector"/>
                        <wps:cNvCnPr/>
                        <wps:spPr>
                          <a:xfrm>
                            <a:off x="3898900" y="368300"/>
                            <a:ext cx="0" cy="952500"/>
                          </a:xfrm>
                          <a:prstGeom prst="line">
                            <a:avLst/>
                          </a:prstGeom>
                          <a:ln w="12700">
                            <a:solidFill>
                              <a:srgbClr val="191919"/>
                            </a:solidFill>
                          </a:ln>
                        </wps:spPr>
                        <wps:bodyPr/>
                      </wps:wsp>
                      <wps:wsp>
                        <wps:cNvPr id="273" name="Straight connector"/>
                        <wps:cNvCnPr/>
                        <wps:spPr>
                          <a:xfrm>
                            <a:off x="4368800" y="368300"/>
                            <a:ext cx="0" cy="952500"/>
                          </a:xfrm>
                          <a:prstGeom prst="line">
                            <a:avLst/>
                          </a:prstGeom>
                          <a:ln w="12700">
                            <a:solidFill>
                              <a:srgbClr val="191919"/>
                            </a:solidFill>
                          </a:ln>
                        </wps:spPr>
                        <wps:bodyPr/>
                      </wps:wsp>
                      <wps:wsp>
                        <wps:cNvPr id="274" name="Straight connector"/>
                        <wps:cNvCnPr/>
                        <wps:spPr>
                          <a:xfrm>
                            <a:off x="4851400" y="368300"/>
                            <a:ext cx="0" cy="952500"/>
                          </a:xfrm>
                          <a:prstGeom prst="line">
                            <a:avLst/>
                          </a:prstGeom>
                          <a:ln w="12700">
                            <a:solidFill>
                              <a:srgbClr val="191919"/>
                            </a:solidFill>
                          </a:ln>
                        </wps:spPr>
                        <wps:bodyPr/>
                      </wps:wsp>
                      <wps:wsp>
                        <wps:cNvPr id="275" name="Straight connector"/>
                        <wps:cNvCnPr/>
                        <wps:spPr>
                          <a:xfrm>
                            <a:off x="2946400" y="1320800"/>
                            <a:ext cx="1905000" cy="0"/>
                          </a:xfrm>
                          <a:prstGeom prst="line">
                            <a:avLst/>
                          </a:prstGeom>
                          <a:ln w="12700">
                            <a:solidFill>
                              <a:srgbClr val="191919"/>
                            </a:solidFill>
                          </a:ln>
                        </wps:spPr>
                        <wps:bodyPr/>
                      </wps:wsp>
                    </wpc:wpc>
                  </a:graphicData>
                </a:graphic>
              </wp:inline>
            </w:drawing>
          </mc:Choice>
          <mc:Fallback>
            <w:pict>
              <v:group id="_x0000_s1247" editas="canvas" style="width:509.45pt;height:127pt;mso-position-horizontal-relative:char;mso-position-vertical-relative:line" coordsize="64693,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">
                <v:shape id="_x0000_s1248" type="#_x0000_t75" style="position:absolute;width:64693;height:16129;visibility:visible;mso-wrap-style:square">
                  <v:fill o:detectmouseclick="t"/>
                  <v:path o:connecttype="none"/>
                </v:shape>
                <v:rect id="Rectangle" o:spid="_x0000_s1249" style="position:absolute;left:1778;top:449;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" filled="f" stroked="f" strokeweight="1pt">
                  <v:textbox inset="0,0,0,0">
                    <w:txbxContent>
                      <w:p w:rsidR="00FF2188" w:rsidRDefault="008B464A">
                        <w:r>
                          <w:t>3.</w:t>
                        </w:r>
                      </w:p>
                    </w:txbxContent>
                  </v:textbox>
                </v:rect>
                <v:rect id="Rectangle" o:spid="_x0000_s1250" style="position:absolute;left:3175;top:449;width:2668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" filled="f" stroked="f" strokeweight="1pt">
                  <v:textbox inset="0,0,0,0">
                    <w:txbxContent>
                      <w:p w:rsidR="00FF2188" w:rsidRDefault="008B464A">
                        <w:r>
                          <w:t>Welke wiskunde heeft u in uw vooropleiding gehad?</w:t>
                        </w:r>
                      </w:p>
                    </w:txbxContent>
                  </v:textbox>
                </v:rect>
                <v:rect id="Rectangle" o:spid="_x0000_s1251"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" filled="f" stroked="f" strokeweight="1pt">
                  <v:textbox inset="0,0,0,0">
                    <w:txbxContent>
                      <w:p w:rsidR="00FF2188" w:rsidRDefault="008B464A">
                        <w:r>
                          <w:t>49</w:t>
                        </w:r>
                      </w:p>
                    </w:txbxContent>
                  </v:textbox>
                </v:rect>
                <v:rect id="Rectangle" o:spid="_x0000_s1252"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" filled="f" stroked="f" strokeweight="1pt">
                  <v:textbox inset="0,0,0,0">
                    <w:txbxContent>
                      <w:p w:rsidR="00FF2188" w:rsidRDefault="008B464A">
                        <w:r>
                          <w:t>n</w:t>
                        </w:r>
                      </w:p>
                    </w:txbxContent>
                  </v:textbox>
                </v:rect>
                <v:rect id="Rectangle" o:spid="_x0000_s1253" style="position:absolute;left:51181;top:2227;width:139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" filled="f" stroked="f" strokeweight="1pt">
                  <v:textbox inset="0,0,0,0">
                    <w:txbxContent>
                      <w:p w:rsidR="00FF2188" w:rsidRDefault="008B464A">
                        <w:r>
                          <w:t>%</w:t>
                        </w:r>
                      </w:p>
                    </w:txbxContent>
                  </v:textbox>
                </v:rect>
                <v:rect id="Rectangle" o:spid="_x0000_s1254" style="position:absolute;left:57658;top:2227;width:6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" filled="f" stroked="f" strokeweight="1pt">
                  <v:textbox inset="0,0,0,0">
                    <w:txbxContent>
                      <w:p w:rsidR="00FF2188" w:rsidRDefault="008B464A">
                        <w:r>
                          <w:t>f</w:t>
                        </w:r>
                      </w:p>
                    </w:txbxContent>
                  </v:textbox>
                </v:rect>
                <v:rect id="Rectangle" o:spid="_x0000_s1255" style="position:absolute;left:29210;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" filled="f" stroked="f" strokeweight="1pt">
                  <v:textbox inset="0,0,0,0">
                    <w:txbxContent>
                      <w:p w:rsidR="00FF2188" w:rsidRDefault="008B464A">
                        <w:r>
                          <w:t>0</w:t>
                        </w:r>
                      </w:p>
                    </w:txbxContent>
                  </v:textbox>
                </v:rect>
                <v:line id="Straight connector" o:spid="_x0000_s1256" style="position:absolute;visibility:visible;mso-wrap-style:square" from="29464,3429" to="2946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ulxQAAANwAAAAPAAAAZHJzL2Rvd25yZXYueG1sRI/dagIx&#10;FITvBd8hHKF3Nast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CKsgulxQAAANwAAAAP&#10;AAAAAAAAAAAAAAAAAAcCAABkcnMvZG93bnJldi54bWxQSwUGAAAAAAMAAwC3AAAA+QIAAAAA&#10;" strokeweight="1pt"/>
                <v:rect id="Rectangle" o:spid="_x0000_s1257" style="position:absolute;left:33401;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" filled="f" stroked="f" strokeweight="1pt">
                  <v:textbox inset="0,0,0,0">
                    <w:txbxContent>
                      <w:p w:rsidR="00FF2188" w:rsidRDefault="008B464A">
                        <w:r>
                          <w:t>25</w:t>
                        </w:r>
                      </w:p>
                    </w:txbxContent>
                  </v:textbox>
                </v:rect>
                <v:line id="Straight connector" o:spid="_x0000_s1258" style="position:absolute;visibility:visible;mso-wrap-style:square" from="34163,3429" to="3416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" strokeweight="1pt"/>
                <v:rect id="Rectangle" o:spid="_x0000_s1259" style="position:absolute;left:38227;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" filled="f" stroked="f" strokeweight="1pt">
                  <v:textbox inset="0,0,0,0">
                    <w:txbxContent>
                      <w:p w:rsidR="00FF2188" w:rsidRDefault="008B464A">
                        <w:r>
                          <w:t>50</w:t>
                        </w:r>
                      </w:p>
                    </w:txbxContent>
                  </v:textbox>
                </v:rect>
                <v:line id="Straight connector" o:spid="_x0000_s1260" style="position:absolute;visibility:visible;mso-wrap-style:square" from="38989,3429" to="38989,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gwgAAANwAAAAPAAAAZHJzL2Rvd25yZXYueG1sRE/dasIw&#10;FL4f7B3CGXg3Ux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AL/wGgwgAAANwAAAAPAAAA&#10;AAAAAAAAAAAAAAcCAABkcnMvZG93bnJldi54bWxQSwUGAAAAAAMAAwC3AAAA9gIAAAAA&#10;" strokeweight="1pt"/>
                <v:rect id="Rectangle" o:spid="_x0000_s1261" style="position:absolute;left:42926;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" filled="f" stroked="f" strokeweight="1pt">
                  <v:textbox inset="0,0,0,0">
                    <w:txbxContent>
                      <w:p w:rsidR="00FF2188" w:rsidRDefault="008B464A">
                        <w:r>
                          <w:t>75</w:t>
                        </w:r>
                      </w:p>
                    </w:txbxContent>
                  </v:textbox>
                </v:rect>
                <v:line id="Straight connector" o:spid="_x0000_s1262" style="position:absolute;visibility:visible;mso-wrap-style:square" from="43688,3429" to="4368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37bwgAAANwAAAAPAAAAZHJzL2Rvd25yZXYueG1sRE/dasIw&#10;FL4f7B3CGXg3U0XG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Ctj37bwgAAANwAAAAPAAAA&#10;AAAAAAAAAAAAAAcCAABkcnMvZG93bnJldi54bWxQSwUGAAAAAAMAAwC3AAAA9gIAAAAA&#10;" strokeweight="1pt"/>
                <v:rect id="Rectangle" o:spid="_x0000_s1263" style="position:absolute;left:47498;top:2227;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" filled="f" stroked="f" strokeweight="1pt">
                  <v:textbox inset="0,0,0,0">
                    <w:txbxContent>
                      <w:p w:rsidR="00FF2188" w:rsidRDefault="008B464A">
                        <w:r>
                          <w:t>100</w:t>
                        </w:r>
                      </w:p>
                    </w:txbxContent>
                  </v:textbox>
                </v:rect>
                <v:line id="Straight connector" o:spid="_x0000_s1264" style="position:absolute;visibility:visible;mso-wrap-style:square" from="48514,3429"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rect id="Rectangle" o:spid="_x0000_s1265" style="position:absolute;left:3810;top:4132;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" filled="f" stroked="f" strokeweight="1pt">
                  <v:textbox inset="0,0,0,0">
                    <w:txbxContent>
                      <w:p w:rsidR="00FF2188" w:rsidRDefault="008B464A">
                        <w:r>
                          <w:t>-</w:t>
                        </w:r>
                      </w:p>
                    </w:txbxContent>
                  </v:textbox>
                </v:rect>
                <v:rect id="Rectangle" o:spid="_x0000_s1266" style="position:absolute;left:4445;top:4132;width:825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" filled="f" stroked="f" strokeweight="1pt">
                  <v:textbox inset="0,0,0,0">
                    <w:txbxContent>
                      <w:p w:rsidR="00FF2188" w:rsidRDefault="008B464A">
                        <w:r>
                          <w:t>Geen wiskunde</w:t>
                        </w:r>
                      </w:p>
                    </w:txbxContent>
                  </v:textbox>
                </v:rect>
                <v:rect id="Rectangle" o:spid="_x0000_s1267"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" filled="f" stroked="f" strokeweight="1pt">
                  <v:textbox inset="0,0,0,0">
                    <w:txbxContent>
                      <w:p w:rsidR="00FF2188" w:rsidRDefault="008B464A">
                        <w:r>
                          <w:t>49</w:t>
                        </w:r>
                      </w:p>
                    </w:txbxContent>
                  </v:textbox>
                </v:rect>
                <v:rect id="Rectangle" o:spid="_x0000_s1268" style="position:absolute;left:57277;top:4132;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" filled="f" stroked="f" strokeweight="1pt">
                  <v:textbox inset="0,0,0,0">
                    <w:txbxContent>
                      <w:p w:rsidR="00FF2188" w:rsidRDefault="008B464A">
                        <w:r>
                          <w:t>0</w:t>
                        </w:r>
                      </w:p>
                    </w:txbxContent>
                  </v:textbox>
                </v:rect>
                <v:rect id="Rectangle" o:spid="_x0000_s1269" style="position:absolute;left:51562;top:4132;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" filled="f" stroked="f" strokeweight="1pt">
                  <v:textbox inset="0,0,0,0">
                    <w:txbxContent>
                      <w:p w:rsidR="00FF2188" w:rsidRDefault="008B464A">
                        <w:r>
                          <w:t>0</w:t>
                        </w:r>
                      </w:p>
                    </w:txbxContent>
                  </v:textbox>
                </v:rect>
                <v:rect id="Rectangle" o:spid="_x0000_s1270" style="position:absolute;left:29464;top:4318;width:0;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" fillcolor="#fcc" strokecolor="red" strokeweight="1pt"/>
                <v:rect id="Rectangle" o:spid="_x0000_s1271" style="position:absolute;left:3810;top:6037;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" filled="f" stroked="f" strokeweight="1pt">
                  <v:textbox inset="0,0,0,0">
                    <w:txbxContent>
                      <w:p w:rsidR="00FF2188" w:rsidRDefault="008B464A">
                        <w:r>
                          <w:t>-</w:t>
                        </w:r>
                      </w:p>
                    </w:txbxContent>
                  </v:textbox>
                </v:rect>
                <v:rect id="Rectangle" o:spid="_x0000_s1272" style="position:absolute;left:4445;top:6037;width:647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" filled="f" stroked="f" strokeweight="1pt">
                  <v:textbox inset="0,0,0,0">
                    <w:txbxContent>
                      <w:p w:rsidR="00FF2188" w:rsidRDefault="008B464A">
                        <w:r>
                          <w:t>Wiskunde A</w:t>
                        </w:r>
                      </w:p>
                    </w:txbxContent>
                  </v:textbox>
                </v:rect>
                <v:rect id="Rectangle" o:spid="_x0000_s1273" style="position:absolute;left:56642;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" filled="f" stroked="f" strokeweight="1pt">
                  <v:textbox inset="0,0,0,0">
                    <w:txbxContent>
                      <w:p w:rsidR="00FF2188" w:rsidRDefault="008B464A">
                        <w:r>
                          <w:t>31</w:t>
                        </w:r>
                      </w:p>
                    </w:txbxContent>
                  </v:textbox>
                </v:rect>
                <v:rect id="Rectangle" o:spid="_x0000_s1274" style="position:absolute;left:50927;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" filled="f" stroked="f" strokeweight="1pt">
                  <v:textbox inset="0,0,0,0">
                    <w:txbxContent>
                      <w:p w:rsidR="00FF2188" w:rsidRDefault="008B464A">
                        <w:r>
                          <w:t>63</w:t>
                        </w:r>
                      </w:p>
                    </w:txbxContent>
                  </v:textbox>
                </v:rect>
                <v:rect id="Rectangle" o:spid="_x0000_s1275" style="position:absolute;left:29464;top:6223;width:12052;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" fillcolor="#fcc" strokecolor="red" strokeweight="1pt"/>
                <v:rect id="Rectangle" o:spid="_x0000_s1276" style="position:absolute;left:3810;top:7942;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" filled="f" stroked="f" strokeweight="1pt">
                  <v:textbox inset="0,0,0,0">
                    <w:txbxContent>
                      <w:p w:rsidR="00FF2188" w:rsidRDefault="008B464A">
                        <w:r>
                          <w:t>-</w:t>
                        </w:r>
                      </w:p>
                    </w:txbxContent>
                  </v:textbox>
                </v:rect>
                <v:rect id="Rectangle" o:spid="_x0000_s1277" style="position:absolute;left:4445;top:7942;width:647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" filled="f" stroked="f" strokeweight="1pt">
                  <v:textbox inset="0,0,0,0">
                    <w:txbxContent>
                      <w:p w:rsidR="00FF2188" w:rsidRDefault="008B464A">
                        <w:r>
                          <w:t>Wiskunde B</w:t>
                        </w:r>
                      </w:p>
                    </w:txbxContent>
                  </v:textbox>
                </v:rect>
                <v:rect id="Rectangle" o:spid="_x0000_s1278" style="position:absolute;left:56642;top:794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" filled="f" stroked="f" strokeweight="1pt">
                  <v:textbox inset="0,0,0,0">
                    <w:txbxContent>
                      <w:p w:rsidR="00FF2188" w:rsidRDefault="008B464A">
                        <w:r>
                          <w:t>12</w:t>
                        </w:r>
                      </w:p>
                    </w:txbxContent>
                  </v:textbox>
                </v:rect>
                <v:rect id="Rectangle" o:spid="_x0000_s1279" style="position:absolute;left:50927;top:794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" filled="f" stroked="f" strokeweight="1pt">
                  <v:textbox inset="0,0,0,0">
                    <w:txbxContent>
                      <w:p w:rsidR="00FF2188" w:rsidRDefault="008B464A">
                        <w:r>
                          <w:t>24</w:t>
                        </w:r>
                      </w:p>
                    </w:txbxContent>
                  </v:textbox>
                </v:rect>
                <v:rect id="Rectangle" o:spid="_x0000_s1280" style="position:absolute;left:29464;top:8128;width:4665;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" fillcolor="#fcc" strokecolor="red" strokeweight="1pt"/>
                <v:rect id="Rectangle" o:spid="_x0000_s1281" style="position:absolute;left:3810;top:9847;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" filled="f" stroked="f" strokeweight="1pt">
                  <v:textbox inset="0,0,0,0">
                    <w:txbxContent>
                      <w:p w:rsidR="00FF2188" w:rsidRDefault="008B464A">
                        <w:r>
                          <w:t>-</w:t>
                        </w:r>
                      </w:p>
                    </w:txbxContent>
                  </v:textbox>
                </v:rect>
                <v:rect id="Rectangle" o:spid="_x0000_s1282" style="position:absolute;left:4445;top:9847;width:914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" filled="f" stroked="f" strokeweight="1pt">
                  <v:textbox inset="0,0,0,0">
                    <w:txbxContent>
                      <w:p w:rsidR="00FF2188" w:rsidRDefault="008B464A">
                        <w:r>
                          <w:t>Wiskunde A en B</w:t>
                        </w:r>
                      </w:p>
                    </w:txbxContent>
                  </v:textbox>
                </v:rect>
                <v:rect id="Rectangle" o:spid="_x0000_s1283" style="position:absolute;left:57277;top:984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" filled="f" stroked="f" strokeweight="1pt">
                  <v:textbox inset="0,0,0,0">
                    <w:txbxContent>
                      <w:p w:rsidR="00FF2188" w:rsidRDefault="008B464A">
                        <w:r>
                          <w:t>2</w:t>
                        </w:r>
                      </w:p>
                    </w:txbxContent>
                  </v:textbox>
                </v:rect>
                <v:rect id="Rectangle" o:spid="_x0000_s1284" style="position:absolute;left:51562;top:984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" filled="f" stroked="f" strokeweight="1pt">
                  <v:textbox inset="0,0,0,0">
                    <w:txbxContent>
                      <w:p w:rsidR="00FF2188" w:rsidRDefault="008B464A">
                        <w:r>
                          <w:t>4</w:t>
                        </w:r>
                      </w:p>
                    </w:txbxContent>
                  </v:textbox>
                </v:rect>
                <v:rect id="Rectangle" o:spid="_x0000_s1285" style="position:absolute;left:29464;top:10033;width:777;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" fillcolor="#fcc" strokecolor="red" strokeweight="1pt"/>
                <v:rect id="Rectangle" o:spid="_x0000_s1286" style="position:absolute;left:3810;top:11752;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" filled="f" stroked="f" strokeweight="1pt">
                  <v:textbox inset="0,0,0,0">
                    <w:txbxContent>
                      <w:p w:rsidR="00FF2188" w:rsidRDefault="008B464A">
                        <w:r>
                          <w:t>-</w:t>
                        </w:r>
                      </w:p>
                    </w:txbxContent>
                  </v:textbox>
                </v:rect>
                <v:rect id="Rectangle" o:spid="_x0000_s1287" style="position:absolute;left:4445;top:11752;width:1041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" filled="f" stroked="f" strokeweight="1pt">
                  <v:textbox inset="0,0,0,0">
                    <w:txbxContent>
                      <w:p w:rsidR="00FF2188" w:rsidRDefault="008B464A">
                        <w:r>
                          <w:t>Anders, namelijk: ...</w:t>
                        </w:r>
                      </w:p>
                    </w:txbxContent>
                  </v:textbox>
                </v:rect>
                <v:rect id="Rectangle" o:spid="_x0000_s1288" style="position:absolute;left:57277;top:11752;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" filled="f" stroked="f" strokeweight="1pt">
                  <v:textbox inset="0,0,0,0">
                    <w:txbxContent>
                      <w:p w:rsidR="00FF2188" w:rsidRDefault="008B464A">
                        <w:r>
                          <w:t>4</w:t>
                        </w:r>
                      </w:p>
                    </w:txbxContent>
                  </v:textbox>
                </v:rect>
                <v:rect id="Rectangle" o:spid="_x0000_s1289" style="position:absolute;left:51562;top:11752;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" filled="f" stroked="f" strokeweight="1pt">
                  <v:textbox inset="0,0,0,0">
                    <w:txbxContent>
                      <w:p w:rsidR="00FF2188" w:rsidRDefault="008B464A">
                        <w:r>
                          <w:t>8</w:t>
                        </w:r>
                      </w:p>
                    </w:txbxContent>
                  </v:textbox>
                </v:rect>
                <v:rect id="Rectangle" o:spid="_x0000_s1290" style="position:absolute;left:29464;top:11938;width:1555;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" fillcolor="#fcc" strokecolor="red" strokeweight="1pt"/>
                <v:line id="Straight connector" o:spid="_x0000_s1291"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" strokecolor="#191919" strokeweight="1pt"/>
                <v:line id="Straight connector" o:spid="_x0000_s1292" style="position:absolute;visibility:visible;mso-wrap-style:square" from="29464,3683" to="29464,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" strokecolor="#191919" strokeweight="1pt"/>
                <v:line id="Straight connector" o:spid="_x0000_s1293" style="position:absolute;visibility:visible;mso-wrap-style:square" from="34163,3683" to="34163,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" strokecolor="#191919" strokeweight="1pt"/>
                <v:line id="Straight connector" o:spid="_x0000_s1294" style="position:absolute;visibility:visible;mso-wrap-style:square" from="38989,3683" to="38989,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" strokecolor="#191919" strokeweight="1pt"/>
                <v:line id="Straight connector" o:spid="_x0000_s1295" style="position:absolute;visibility:visible;mso-wrap-style:square" from="43688,3683" to="43688,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" strokecolor="#191919" strokeweight="1pt"/>
                <v:line id="Straight connector" o:spid="_x0000_s1296" style="position:absolute;visibility:visible;mso-wrap-style:square" from="48514,3683" to="48514,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" strokecolor="#191919" strokeweight="1pt"/>
                <v:line id="Straight connector" o:spid="_x0000_s1297" style="position:absolute;visibility:visible;mso-wrap-style:square" from="29464,13208" to="48514,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" strokecolor="#191919" strokeweight="1pt"/>
                <w10:anchorlock/>
              </v:group>
            </w:pict>
          </mc:Fallback>
        </mc:AlternateContent>
      </w:r>
    </w:p>
    <w:p w:rsidR="00592758" w:rsidRDefault="008B464A">
      <w:r>
        <w:rPr>
          <w:noProof/>
          <w:lang w:eastAsia="nl-NL"/>
        </w:rPr>
        <mc:AlternateContent>
          <mc:Choice Requires="wpc">
            <w:drawing>
              <wp:inline distT="0" distB="0" distL="0" distR="0">
                <wp:extent cx="6470000" cy="203200"/>
                <wp:effectExtent l="0" t="0" r="20000" b="15000"/>
                <wp:docPr id="276"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77" name="Rectangle"/>
                        <wps:cNvSpPr/>
                        <wps:spPr>
                          <a:xfrm>
                            <a:off x="317500" y="44983"/>
                            <a:ext cx="1041768" cy="205740"/>
                          </a:xfrm>
                          <a:prstGeom prst="rect">
                            <a:avLst/>
                          </a:prstGeom>
                          <a:noFill/>
                          <a:ln w="12700">
                            <a:noFill/>
                          </a:ln>
                        </wps:spPr>
                        <wps:txbx>
                          <w:txbxContent>
                            <w:p w:rsidR="00FF2188" w:rsidRDefault="008B464A">
                              <w:r>
                                <w:t>Anders, namelijk: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8" name="Straight connector"/>
                        <wps:cNvCnPr/>
                        <wps:spPr>
                          <a:xfrm>
                            <a:off x="317500" y="203200"/>
                            <a:ext cx="4521200" cy="0"/>
                          </a:xfrm>
                          <a:prstGeom prst="line">
                            <a:avLst/>
                          </a:prstGeom>
                          <a:ln w="12700">
                            <a:solidFill>
                              <a:srgbClr val="666666"/>
                            </a:solidFill>
                          </a:ln>
                        </wps:spPr>
                        <wps:bodyPr/>
                      </wps:wsp>
                      <wps:wsp>
                        <wps:cNvPr id="279" name="Straight connector"/>
                        <wps:cNvCnPr/>
                        <wps:spPr>
                          <a:xfrm>
                            <a:off x="317500" y="203200"/>
                            <a:ext cx="4521200" cy="0"/>
                          </a:xfrm>
                          <a:prstGeom prst="line">
                            <a:avLst/>
                          </a:prstGeom>
                          <a:ln w="12700">
                            <a:solidFill>
                              <a:srgbClr val="666666"/>
                            </a:solidFill>
                          </a:ln>
                        </wps:spPr>
                        <wps:bodyPr/>
                      </wps:wsp>
                    </wpc:wpc>
                  </a:graphicData>
                </a:graphic>
              </wp:inline>
            </w:drawing>
          </mc:Choice>
          <mc:Fallback>
            <w:pict>
              <v:group id="_x0000_s1298" editas="canvas" style="width:509.45pt;height:16pt;mso-position-horizontal-relative:char;mso-position-vertical-relative:line" coordsize="64693,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">
                <v:shape id="_x0000_s1299" type="#_x0000_t75" style="position:absolute;width:64693;height:2032;visibility:visible;mso-wrap-style:square">
                  <v:fill o:detectmouseclick="t"/>
                  <v:path o:connecttype="none"/>
                </v:shape>
                <v:rect id="Rectangle" o:spid="_x0000_s1300" style="position:absolute;left:3175;top:449;width:1041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" filled="f" stroked="f" strokeweight="1pt">
                  <v:textbox inset="0,0,0,0">
                    <w:txbxContent>
                      <w:p w:rsidR="00FF2188" w:rsidRDefault="008B464A">
                        <w:r>
                          <w:t>Anders, namelijk: ...</w:t>
                        </w:r>
                      </w:p>
                    </w:txbxContent>
                  </v:textbox>
                </v:rect>
                <v:line id="Straight connector" o:spid="_x0000_s1301" style="position:absolute;visibility:visible;mso-wrap-style:square" from="3175,2032" to="4838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" strokecolor="#666" strokeweight="1pt"/>
                <v:line id="Straight connector" o:spid="_x0000_s1302" style="position:absolute;visibility:visible;mso-wrap-style:square" from="3175,2032" to="4838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" strokecolor="#666" strokeweight="1pt"/>
                <w10:anchorlock/>
              </v:group>
            </w:pict>
          </mc:Fallback>
        </mc:AlternateContent>
      </w:r>
    </w:p>
    <w:p w:rsidR="00FF2188" w:rsidRDefault="008B464A">
      <w:pPr>
        <w:pStyle w:val="Indent"/>
      </w:pPr>
      <w:r>
        <w:t>Wiskunde b en d</w:t>
      </w:r>
    </w:p>
    <w:p w:rsidR="00FF2188" w:rsidRDefault="008B464A">
      <w:pPr>
        <w:pStyle w:val="Indent"/>
      </w:pPr>
      <w:r>
        <w:t>Ik heb in België op school gezeten</w:t>
      </w:r>
    </w:p>
    <w:p w:rsidR="00FF2188" w:rsidRDefault="008B464A">
      <w:pPr>
        <w:pStyle w:val="Indent"/>
      </w:pPr>
      <w:r>
        <w:t>b en d</w:t>
      </w:r>
    </w:p>
    <w:p w:rsidR="00592758" w:rsidRDefault="008B464A">
      <w:r>
        <w:rPr>
          <w:noProof/>
          <w:lang w:eastAsia="nl-NL"/>
        </w:rPr>
        <mc:AlternateContent>
          <mc:Choice Requires="wpc">
            <w:drawing>
              <wp:inline distT="0" distB="0" distL="0" distR="0">
                <wp:extent cx="6470000" cy="977900"/>
                <wp:effectExtent l="0" t="0" r="20000" b="15000"/>
                <wp:docPr id="280"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81" name="Rectangle"/>
                        <wps:cNvSpPr/>
                        <wps:spPr>
                          <a:xfrm>
                            <a:off x="177800" y="44983"/>
                            <a:ext cx="133426"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2" name="Rectangle"/>
                        <wps:cNvSpPr/>
                        <wps:spPr>
                          <a:xfrm>
                            <a:off x="317500" y="44983"/>
                            <a:ext cx="4523346" cy="205740"/>
                          </a:xfrm>
                          <a:prstGeom prst="rect">
                            <a:avLst/>
                          </a:prstGeom>
                          <a:noFill/>
                          <a:ln w="12700">
                            <a:noFill/>
                          </a:ln>
                        </wps:spPr>
                        <wps:txbx>
                          <w:txbxContent>
                            <w:p w:rsidR="00FF2188" w:rsidRDefault="008B464A">
                              <w:r>
                                <w:t>Er was een duidelijke opbouw (qua volgorde van de onderwerpen en colleges) in het vak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3" name="Rectangle"/>
                        <wps:cNvSpPr/>
                        <wps:spPr>
                          <a:xfrm>
                            <a:off x="317500" y="222783"/>
                            <a:ext cx="768819" cy="205740"/>
                          </a:xfrm>
                          <a:prstGeom prst="rect">
                            <a:avLst/>
                          </a:prstGeom>
                          <a:noFill/>
                          <a:ln w="12700">
                            <a:noFill/>
                          </a:ln>
                        </wps:spPr>
                        <wps:txbx>
                          <w:txbxContent>
                            <w:p w:rsidR="00FF2188" w:rsidRDefault="008B464A">
                              <w:r>
                                <w:t>te herkennen.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4" name="Rectangle"/>
                        <wps:cNvSpPr/>
                        <wps:spPr>
                          <a:xfrm>
                            <a:off x="6273800" y="3878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5" name="Rectangle"/>
                        <wps:cNvSpPr/>
                        <wps:spPr>
                          <a:xfrm>
                            <a:off x="4965700" y="3878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6" name="Rectangle"/>
                        <wps:cNvSpPr/>
                        <wps:spPr>
                          <a:xfrm>
                            <a:off x="5676900" y="3878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7" name="Straight connector"/>
                        <wps:cNvCnPr/>
                        <wps:spPr>
                          <a:xfrm>
                            <a:off x="2946400" y="533400"/>
                            <a:ext cx="1905000" cy="0"/>
                          </a:xfrm>
                          <a:prstGeom prst="line">
                            <a:avLst/>
                          </a:prstGeom>
                          <a:ln w="12700">
                            <a:solidFill>
                              <a:srgbClr val="000000"/>
                            </a:solidFill>
                          </a:ln>
                        </wps:spPr>
                        <wps:bodyPr/>
                      </wps:wsp>
                      <wps:wsp>
                        <wps:cNvPr id="288" name="Straight connector"/>
                        <wps:cNvCnPr/>
                        <wps:spPr>
                          <a:xfrm>
                            <a:off x="2946400" y="533400"/>
                            <a:ext cx="0" cy="190500"/>
                          </a:xfrm>
                          <a:prstGeom prst="line">
                            <a:avLst/>
                          </a:prstGeom>
                          <a:ln w="12700">
                            <a:solidFill>
                              <a:srgbClr val="000000"/>
                            </a:solidFill>
                          </a:ln>
                        </wps:spPr>
                        <wps:bodyPr/>
                      </wps:wsp>
                      <wps:wsp>
                        <wps:cNvPr id="289" name="Straight connector"/>
                        <wps:cNvCnPr/>
                        <wps:spPr>
                          <a:xfrm>
                            <a:off x="4851400" y="533400"/>
                            <a:ext cx="0" cy="190500"/>
                          </a:xfrm>
                          <a:prstGeom prst="line">
                            <a:avLst/>
                          </a:prstGeom>
                          <a:ln w="12700">
                            <a:solidFill>
                              <a:srgbClr val="000000"/>
                            </a:solidFill>
                          </a:ln>
                        </wps:spPr>
                        <wps:bodyPr/>
                      </wps:wsp>
                      <wps:wsp>
                        <wps:cNvPr id="290" name="Straight connector"/>
                        <wps:cNvCnPr/>
                        <wps:spPr>
                          <a:xfrm>
                            <a:off x="2946400" y="723900"/>
                            <a:ext cx="1905000" cy="0"/>
                          </a:xfrm>
                          <a:prstGeom prst="line">
                            <a:avLst/>
                          </a:prstGeom>
                          <a:ln w="12700">
                            <a:solidFill>
                              <a:srgbClr val="000000"/>
                            </a:solidFill>
                          </a:ln>
                        </wps:spPr>
                        <wps:bodyPr/>
                      </wps:wsp>
                      <wps:wsp>
                        <wps:cNvPr id="291" name="Rectangle"/>
                        <wps:cNvSpPr/>
                        <wps:spPr>
                          <a:xfrm>
                            <a:off x="3098800" y="3878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2" name="Straight connector"/>
                        <wps:cNvCnPr/>
                        <wps:spPr>
                          <a:xfrm>
                            <a:off x="3136900" y="508000"/>
                            <a:ext cx="0" cy="215900"/>
                          </a:xfrm>
                          <a:prstGeom prst="line">
                            <a:avLst/>
                          </a:prstGeom>
                          <a:ln w="12700">
                            <a:solidFill>
                              <a:srgbClr val="000000"/>
                            </a:solidFill>
                          </a:ln>
                        </wps:spPr>
                        <wps:bodyPr/>
                      </wps:wsp>
                      <wps:wsp>
                        <wps:cNvPr id="293" name="Rectangle"/>
                        <wps:cNvSpPr/>
                        <wps:spPr>
                          <a:xfrm>
                            <a:off x="3479800" y="3878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4" name="Straight connector"/>
                        <wps:cNvCnPr/>
                        <wps:spPr>
                          <a:xfrm>
                            <a:off x="3517900" y="508000"/>
                            <a:ext cx="0" cy="215900"/>
                          </a:xfrm>
                          <a:prstGeom prst="line">
                            <a:avLst/>
                          </a:prstGeom>
                          <a:ln w="12700">
                            <a:solidFill>
                              <a:srgbClr val="000000"/>
                            </a:solidFill>
                          </a:ln>
                        </wps:spPr>
                        <wps:bodyPr/>
                      </wps:wsp>
                      <wps:wsp>
                        <wps:cNvPr id="295" name="Rectangle"/>
                        <wps:cNvSpPr/>
                        <wps:spPr>
                          <a:xfrm>
                            <a:off x="3860800" y="3878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6" name="Straight connector"/>
                        <wps:cNvCnPr/>
                        <wps:spPr>
                          <a:xfrm>
                            <a:off x="3898900" y="508000"/>
                            <a:ext cx="0" cy="215900"/>
                          </a:xfrm>
                          <a:prstGeom prst="line">
                            <a:avLst/>
                          </a:prstGeom>
                          <a:ln w="12700">
                            <a:solidFill>
                              <a:srgbClr val="000000"/>
                            </a:solidFill>
                          </a:ln>
                        </wps:spPr>
                        <wps:bodyPr/>
                      </wps:wsp>
                      <wps:wsp>
                        <wps:cNvPr id="297" name="Rectangle"/>
                        <wps:cNvSpPr/>
                        <wps:spPr>
                          <a:xfrm>
                            <a:off x="4241800" y="3878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8" name="Straight connector"/>
                        <wps:cNvCnPr/>
                        <wps:spPr>
                          <a:xfrm>
                            <a:off x="4279900" y="508000"/>
                            <a:ext cx="0" cy="215900"/>
                          </a:xfrm>
                          <a:prstGeom prst="line">
                            <a:avLst/>
                          </a:prstGeom>
                          <a:ln w="12700">
                            <a:solidFill>
                              <a:srgbClr val="000000"/>
                            </a:solidFill>
                          </a:ln>
                        </wps:spPr>
                        <wps:bodyPr/>
                      </wps:wsp>
                      <wps:wsp>
                        <wps:cNvPr id="299" name="Rectangle"/>
                        <wps:cNvSpPr/>
                        <wps:spPr>
                          <a:xfrm>
                            <a:off x="4622800" y="3878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0" name="Straight connector"/>
                        <wps:cNvCnPr/>
                        <wps:spPr>
                          <a:xfrm>
                            <a:off x="4660900" y="508000"/>
                            <a:ext cx="0" cy="215900"/>
                          </a:xfrm>
                          <a:prstGeom prst="line">
                            <a:avLst/>
                          </a:prstGeom>
                          <a:ln w="12700">
                            <a:solidFill>
                              <a:srgbClr val="000000"/>
                            </a:solidFill>
                          </a:ln>
                        </wps:spPr>
                        <wps:bodyPr/>
                      </wps:wsp>
                      <wps:wsp>
                        <wps:cNvPr id="301" name="Rectangle"/>
                        <wps:cNvSpPr/>
                        <wps:spPr>
                          <a:xfrm>
                            <a:off x="495300" y="578383"/>
                            <a:ext cx="2388679" cy="205740"/>
                          </a:xfrm>
                          <a:prstGeom prst="rect">
                            <a:avLst/>
                          </a:prstGeom>
                          <a:noFill/>
                          <a:ln w="12700">
                            <a:noFill/>
                          </a:ln>
                        </wps:spPr>
                        <wps:txbx>
                          <w:txbxContent>
                            <w:p w:rsidR="00FF2188" w:rsidRDefault="008B464A">
                              <w:r>
                                <w:t>5p: 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2" name="Rectangle"/>
                        <wps:cNvSpPr/>
                        <wps:spPr>
                          <a:xfrm>
                            <a:off x="6210300" y="578383"/>
                            <a:ext cx="165201" cy="205740"/>
                          </a:xfrm>
                          <a:prstGeom prst="rect">
                            <a:avLst/>
                          </a:prstGeom>
                          <a:noFill/>
                          <a:ln w="12700">
                            <a:noFill/>
                          </a:ln>
                        </wps:spPr>
                        <wps:txbx>
                          <w:txbxContent>
                            <w:p w:rsidR="00FF2188" w:rsidRDefault="008B464A">
                              <w:r>
                                <w:t>49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3" name="Rectangle"/>
                        <wps:cNvSpPr/>
                        <wps:spPr>
                          <a:xfrm>
                            <a:off x="5067300" y="578383"/>
                            <a:ext cx="196976" cy="205740"/>
                          </a:xfrm>
                          <a:prstGeom prst="rect">
                            <a:avLst/>
                          </a:prstGeom>
                          <a:noFill/>
                          <a:ln w="12700">
                            <a:noFill/>
                          </a:ln>
                        </wps:spPr>
                        <wps:txbx>
                          <w:txbxContent>
                            <w:p w:rsidR="00FF2188" w:rsidRDefault="008B464A">
                              <w:r>
                                <w:t>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4" name="Rectangle"/>
                        <wps:cNvSpPr/>
                        <wps:spPr>
                          <a:xfrm>
                            <a:off x="5638800" y="578383"/>
                            <a:ext cx="196976" cy="205740"/>
                          </a:xfrm>
                          <a:prstGeom prst="rect">
                            <a:avLst/>
                          </a:prstGeom>
                          <a:noFill/>
                          <a:ln w="12700">
                            <a:noFill/>
                          </a:ln>
                        </wps:spPr>
                        <wps:txbx>
                          <w:txbxContent>
                            <w:p w:rsidR="00FF2188" w:rsidRDefault="008B464A">
                              <w:r>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5" name="Straight connector"/>
                        <wps:cNvCnPr/>
                        <wps:spPr>
                          <a:xfrm>
                            <a:off x="3537861" y="635000"/>
                            <a:ext cx="722076" cy="0"/>
                          </a:xfrm>
                          <a:prstGeom prst="line">
                            <a:avLst/>
                          </a:prstGeom>
                          <a:ln w="19050">
                            <a:solidFill>
                              <a:srgbClr val="FF0000"/>
                            </a:solidFill>
                          </a:ln>
                        </wps:spPr>
                        <wps:bodyPr/>
                      </wps:wsp>
                      <wps:wsp>
                        <wps:cNvPr id="306" name="Straight connector"/>
                        <wps:cNvCnPr/>
                        <wps:spPr>
                          <a:xfrm>
                            <a:off x="3537861" y="596900"/>
                            <a:ext cx="0" cy="88900"/>
                          </a:xfrm>
                          <a:prstGeom prst="line">
                            <a:avLst/>
                          </a:prstGeom>
                          <a:ln w="19050">
                            <a:solidFill>
                              <a:srgbClr val="FF0000"/>
                            </a:solidFill>
                          </a:ln>
                        </wps:spPr>
                        <wps:bodyPr/>
                      </wps:wsp>
                      <wps:wsp>
                        <wps:cNvPr id="307" name="Straight connector"/>
                        <wps:cNvCnPr/>
                        <wps:spPr>
                          <a:xfrm>
                            <a:off x="4259938" y="596900"/>
                            <a:ext cx="0" cy="88900"/>
                          </a:xfrm>
                          <a:prstGeom prst="line">
                            <a:avLst/>
                          </a:prstGeom>
                          <a:ln w="19050">
                            <a:solidFill>
                              <a:srgbClr val="FF0000"/>
                            </a:solidFill>
                          </a:ln>
                        </wps:spPr>
                        <wps:bodyPr/>
                      </wps:wsp>
                      <wps:wsp>
                        <wps:cNvPr id="308" name="Rectangle"/>
                        <wps:cNvSpPr/>
                        <wps:spPr>
                          <a:xfrm>
                            <a:off x="3873500" y="5588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303" editas="canvas" style="width:509.45pt;height:77pt;mso-position-horizontal-relative:char;mso-position-vertical-relative:line" coordsize="64693,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">
                <v:shape id="_x0000_s1304" type="#_x0000_t75" style="position:absolute;width:64693;height:9779;visibility:visible;mso-wrap-style:square">
                  <v:fill o:detectmouseclick="t"/>
                  <v:path o:connecttype="none"/>
                </v:shape>
                <v:rect id="Rectangle" o:spid="_x0000_s1305" style="position:absolute;left:1778;top:449;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" filled="f" stroked="f" strokeweight="1pt">
                  <v:textbox inset="0,0,0,0">
                    <w:txbxContent>
                      <w:p w:rsidR="00FF2188" w:rsidRDefault="008B464A">
                        <w:r>
                          <w:t>4.</w:t>
                        </w:r>
                      </w:p>
                    </w:txbxContent>
                  </v:textbox>
                </v:rect>
                <v:rect id="Rectangle" o:spid="_x0000_s1306" style="position:absolute;left:3175;top:449;width:4523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" filled="f" stroked="f" strokeweight="1pt">
                  <v:textbox inset="0,0,0,0">
                    <w:txbxContent>
                      <w:p w:rsidR="00FF2188" w:rsidRDefault="008B464A">
                        <w:r>
                          <w:t>Er was een duidelijke opbouw (qua volgorde van de onderwerpen en colleges) in het vak</w:t>
                        </w:r>
                      </w:p>
                    </w:txbxContent>
                  </v:textbox>
                </v:rect>
                <v:rect id="Rectangle" o:spid="_x0000_s1307" style="position:absolute;left:3175;top:2227;width:76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" filled="f" stroked="f" strokeweight="1pt">
                  <v:textbox inset="0,0,0,0">
                    <w:txbxContent>
                      <w:p w:rsidR="00FF2188" w:rsidRDefault="008B464A">
                        <w:r>
                          <w:t>te herkennen.</w:t>
                        </w:r>
                      </w:p>
                    </w:txbxContent>
                  </v:textbox>
                </v:rect>
                <v:rect id="Rectangle" o:spid="_x0000_s1308" style="position:absolute;left:6273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" filled="f" stroked="f" strokeweight="1pt">
                  <v:textbox inset="0,0,0,0">
                    <w:txbxContent>
                      <w:p w:rsidR="00FF2188" w:rsidRDefault="008B464A">
                        <w:r>
                          <w:t>n</w:t>
                        </w:r>
                      </w:p>
                    </w:txbxContent>
                  </v:textbox>
                </v:rect>
                <v:rect id="Rectangle" o:spid="_x0000_s1309" style="position:absolute;left:49657;top:3878;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" filled="f" stroked="f" strokeweight="1pt">
                  <v:textbox inset="0,0,0,0">
                    <w:txbxContent>
                      <w:p w:rsidR="00FF2188" w:rsidRDefault="008B464A">
                        <w:r>
                          <w:t>gem.</w:t>
                        </w:r>
                      </w:p>
                    </w:txbxContent>
                  </v:textbox>
                </v:rect>
                <v:rect id="Rectangle" o:spid="_x0000_s1310" style="position:absolute;left:56769;top:3878;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" filled="f" stroked="f" strokeweight="1pt">
                  <v:textbox inset="0,0,0,0">
                    <w:txbxContent>
                      <w:p w:rsidR="00FF2188" w:rsidRDefault="008B464A">
                        <w:r>
                          <w:t>sd</w:t>
                        </w:r>
                      </w:p>
                    </w:txbxContent>
                  </v:textbox>
                </v:rect>
                <v:line id="Straight connector" o:spid="_x0000_s1311" style="position:absolute;visibility:visible;mso-wrap-style:square" from="29464,5334" to="4851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" strokeweight="1pt"/>
                <v:line id="Straight connector" o:spid="_x0000_s1312" style="position:absolute;visibility:visible;mso-wrap-style:square" from="29464,5334" to="2946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" strokeweight="1pt"/>
                <v:line id="Straight connector" o:spid="_x0000_s1313" style="position:absolute;visibility:visible;mso-wrap-style:square" from="48514,5334"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" strokeweight="1pt"/>
                <v:line id="Straight connector" o:spid="_x0000_s1314" style="position:absolute;visibility:visible;mso-wrap-style:square" from="29464,7239"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" strokeweight="1pt"/>
                <v:rect id="Rectangle" o:spid="_x0000_s1315" style="position:absolute;left:3098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" filled="f" stroked="f" strokeweight="1pt">
                  <v:textbox inset="0,0,0,0">
                    <w:txbxContent>
                      <w:p w:rsidR="00FF2188" w:rsidRDefault="008B464A">
                        <w:r>
                          <w:t>1</w:t>
                        </w:r>
                      </w:p>
                    </w:txbxContent>
                  </v:textbox>
                </v:rect>
                <v:line id="Straight connector" o:spid="_x0000_s1316" style="position:absolute;visibility:visible;mso-wrap-style:square" from="31369,5080" to="3136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" strokeweight="1pt"/>
                <v:rect id="Rectangle" o:spid="_x0000_s1317" style="position:absolute;left:3479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" filled="f" stroked="f" strokeweight="1pt">
                  <v:textbox inset="0,0,0,0">
                    <w:txbxContent>
                      <w:p w:rsidR="00FF2188" w:rsidRDefault="008B464A">
                        <w:r>
                          <w:t>2</w:t>
                        </w:r>
                      </w:p>
                    </w:txbxContent>
                  </v:textbox>
                </v:rect>
                <v:line id="Straight connector" o:spid="_x0000_s1318" style="position:absolute;visibility:visible;mso-wrap-style:square" from="35179,5080" to="3517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SfxQAAANwAAAAPAAAAZHJzL2Rvd25yZXYueG1sRI/dagIx&#10;FITvC75DOELvalYp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Cs1FSfxQAAANwAAAAP&#10;AAAAAAAAAAAAAAAAAAcCAABkcnMvZG93bnJldi54bWxQSwUGAAAAAAMAAwC3AAAA+QIAAAAA&#10;" strokeweight="1pt"/>
                <v:rect id="Rectangle" o:spid="_x0000_s1319" style="position:absolute;left:3860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" filled="f" stroked="f" strokeweight="1pt">
                  <v:textbox inset="0,0,0,0">
                    <w:txbxContent>
                      <w:p w:rsidR="00FF2188" w:rsidRDefault="008B464A">
                        <w:r>
                          <w:t>3</w:t>
                        </w:r>
                      </w:p>
                    </w:txbxContent>
                  </v:textbox>
                </v:rect>
                <v:line id="Straight connector" o:spid="_x0000_s1320" style="position:absolute;visibility:visible;mso-wrap-style:square" from="38989,5080" to="3898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" strokeweight="1pt"/>
                <v:rect id="Rectangle" o:spid="_x0000_s1321" style="position:absolute;left:4241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" filled="f" stroked="f" strokeweight="1pt">
                  <v:textbox inset="0,0,0,0">
                    <w:txbxContent>
                      <w:p w:rsidR="00FF2188" w:rsidRDefault="008B464A">
                        <w:r>
                          <w:t>4</w:t>
                        </w:r>
                      </w:p>
                    </w:txbxContent>
                  </v:textbox>
                </v:rect>
                <v:line id="Straight connector" o:spid="_x0000_s1322" style="position:absolute;visibility:visible;mso-wrap-style:square" from="42799,5080" to="4279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" strokeweight="1pt"/>
                <v:rect id="Rectangle" o:spid="_x0000_s1323" style="position:absolute;left:4622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" filled="f" stroked="f" strokeweight="1pt">
                  <v:textbox inset="0,0,0,0">
                    <w:txbxContent>
                      <w:p w:rsidR="00FF2188" w:rsidRDefault="008B464A">
                        <w:r>
                          <w:t>5</w:t>
                        </w:r>
                      </w:p>
                    </w:txbxContent>
                  </v:textbox>
                </v:rect>
                <v:line id="Straight connector" o:spid="_x0000_s1324" style="position:absolute;visibility:visible;mso-wrap-style:square" from="46609,5080" to="4660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v:rect id="Rectangle" o:spid="_x0000_s1325" style="position:absolute;left:4953;top:5783;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" filled="f" stroked="f" strokeweight="1pt">
                  <v:textbox inset="0,0,0,0">
                    <w:txbxContent>
                      <w:p w:rsidR="00FF2188" w:rsidRDefault="008B464A">
                        <w:r>
                          <w:t>5p: helemaal mee oneens-helemaal mee eens</w:t>
                        </w:r>
                      </w:p>
                    </w:txbxContent>
                  </v:textbox>
                </v:rect>
                <v:rect id="Rectangle" o:spid="_x0000_s1326" style="position:absolute;left:62103;top:5783;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" filled="f" stroked="f" strokeweight="1pt">
                  <v:textbox inset="0,0,0,0">
                    <w:txbxContent>
                      <w:p w:rsidR="00FF2188" w:rsidRDefault="008B464A">
                        <w:r>
                          <w:t>49</w:t>
                        </w:r>
                      </w:p>
                    </w:txbxContent>
                  </v:textbox>
                </v:rect>
                <v:rect id="Rectangle" o:spid="_x0000_s1327" style="position:absolute;left:50673;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" filled="f" stroked="f" strokeweight="1pt">
                  <v:textbox inset="0,0,0,0">
                    <w:txbxContent>
                      <w:p w:rsidR="00FF2188" w:rsidRDefault="008B464A">
                        <w:r>
                          <w:t>3.0</w:t>
                        </w:r>
                      </w:p>
                    </w:txbxContent>
                  </v:textbox>
                </v:rect>
                <v:rect id="Rectangle" o:spid="_x0000_s1328" style="position:absolute;left:56388;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" filled="f" stroked="f" strokeweight="1pt">
                  <v:textbox inset="0,0,0,0">
                    <w:txbxContent>
                      <w:p w:rsidR="00FF2188" w:rsidRDefault="008B464A">
                        <w:r>
                          <w:t>0.9</w:t>
                        </w:r>
                      </w:p>
                    </w:txbxContent>
                  </v:textbox>
                </v:rect>
                <v:line id="Straight connector" o:spid="_x0000_s1329" style="position:absolute;visibility:visible;mso-wrap-style:square" from="35378,6350" to="42599,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" strokecolor="red" strokeweight="1.5pt"/>
                <v:line id="Straight connector" o:spid="_x0000_s1330" style="position:absolute;visibility:visible;mso-wrap-style:square" from="35378,5969" to="353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" strokecolor="red" strokeweight="1.5pt"/>
                <v:line id="Straight connector" o:spid="_x0000_s1331" style="position:absolute;visibility:visible;mso-wrap-style:square" from="42599,5969" to="4259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" strokecolor="red" strokeweight="1.5pt"/>
                <v:rect id="Rectangle" o:spid="_x0000_s1332" style="position:absolute;left:38735;top:558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977900"/>
                <wp:effectExtent l="0" t="0" r="20000" b="15000"/>
                <wp:docPr id="309"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10" name="Rectangle"/>
                        <wps:cNvSpPr/>
                        <wps:spPr>
                          <a:xfrm>
                            <a:off x="177800" y="44983"/>
                            <a:ext cx="133426"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1" name="Rectangle"/>
                        <wps:cNvSpPr/>
                        <wps:spPr>
                          <a:xfrm>
                            <a:off x="317500" y="44983"/>
                            <a:ext cx="3563683" cy="205740"/>
                          </a:xfrm>
                          <a:prstGeom prst="rect">
                            <a:avLst/>
                          </a:prstGeom>
                          <a:noFill/>
                          <a:ln w="12700">
                            <a:noFill/>
                          </a:ln>
                        </wps:spPr>
                        <wps:txbx>
                          <w:txbxContent>
                            <w:p w:rsidR="00FF2188" w:rsidRDefault="008B464A">
                              <w:r>
                                <w:t xml:space="preserve">Over de organisatie van het </w:t>
                              </w:r>
                              <w:r>
                                <w:t>onderwijs (rooster, informatievoorziening,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2" name="Rectangle"/>
                        <wps:cNvSpPr/>
                        <wps:spPr>
                          <a:xfrm>
                            <a:off x="317500" y="222783"/>
                            <a:ext cx="1816722" cy="205740"/>
                          </a:xfrm>
                          <a:prstGeom prst="rect">
                            <a:avLst/>
                          </a:prstGeom>
                          <a:noFill/>
                          <a:ln w="12700">
                            <a:noFill/>
                          </a:ln>
                        </wps:spPr>
                        <wps:txbx>
                          <w:txbxContent>
                            <w:p w:rsidR="00FF2188" w:rsidRDefault="008B464A">
                              <w:r>
                                <w:t>literatuurverstrekking, etc.) ben 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3" name="Rectangle"/>
                        <wps:cNvSpPr/>
                        <wps:spPr>
                          <a:xfrm>
                            <a:off x="6273800" y="3878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4" name="Rectangle"/>
                        <wps:cNvSpPr/>
                        <wps:spPr>
                          <a:xfrm>
                            <a:off x="4965700" y="3878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5" name="Rectangle"/>
                        <wps:cNvSpPr/>
                        <wps:spPr>
                          <a:xfrm>
                            <a:off x="5676900" y="3878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6" name="Straight connector"/>
                        <wps:cNvCnPr/>
                        <wps:spPr>
                          <a:xfrm>
                            <a:off x="2946400" y="533400"/>
                            <a:ext cx="1905000" cy="0"/>
                          </a:xfrm>
                          <a:prstGeom prst="line">
                            <a:avLst/>
                          </a:prstGeom>
                          <a:ln w="12700">
                            <a:solidFill>
                              <a:srgbClr val="000000"/>
                            </a:solidFill>
                          </a:ln>
                        </wps:spPr>
                        <wps:bodyPr/>
                      </wps:wsp>
                      <wps:wsp>
                        <wps:cNvPr id="317" name="Straight connector"/>
                        <wps:cNvCnPr/>
                        <wps:spPr>
                          <a:xfrm>
                            <a:off x="2946400" y="533400"/>
                            <a:ext cx="0" cy="190500"/>
                          </a:xfrm>
                          <a:prstGeom prst="line">
                            <a:avLst/>
                          </a:prstGeom>
                          <a:ln w="12700">
                            <a:solidFill>
                              <a:srgbClr val="000000"/>
                            </a:solidFill>
                          </a:ln>
                        </wps:spPr>
                        <wps:bodyPr/>
                      </wps:wsp>
                      <wps:wsp>
                        <wps:cNvPr id="318" name="Straight connector"/>
                        <wps:cNvCnPr/>
                        <wps:spPr>
                          <a:xfrm>
                            <a:off x="4851400" y="533400"/>
                            <a:ext cx="0" cy="190500"/>
                          </a:xfrm>
                          <a:prstGeom prst="line">
                            <a:avLst/>
                          </a:prstGeom>
                          <a:ln w="12700">
                            <a:solidFill>
                              <a:srgbClr val="000000"/>
                            </a:solidFill>
                          </a:ln>
                        </wps:spPr>
                        <wps:bodyPr/>
                      </wps:wsp>
                      <wps:wsp>
                        <wps:cNvPr id="319" name="Straight connector"/>
                        <wps:cNvCnPr/>
                        <wps:spPr>
                          <a:xfrm>
                            <a:off x="2946400" y="723900"/>
                            <a:ext cx="1905000" cy="0"/>
                          </a:xfrm>
                          <a:prstGeom prst="line">
                            <a:avLst/>
                          </a:prstGeom>
                          <a:ln w="12700">
                            <a:solidFill>
                              <a:srgbClr val="000000"/>
                            </a:solidFill>
                          </a:ln>
                        </wps:spPr>
                        <wps:bodyPr/>
                      </wps:wsp>
                      <wps:wsp>
                        <wps:cNvPr id="320" name="Rectangle"/>
                        <wps:cNvSpPr/>
                        <wps:spPr>
                          <a:xfrm>
                            <a:off x="3098800" y="3878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1" name="Straight connector"/>
                        <wps:cNvCnPr/>
                        <wps:spPr>
                          <a:xfrm>
                            <a:off x="3136900" y="508000"/>
                            <a:ext cx="0" cy="215900"/>
                          </a:xfrm>
                          <a:prstGeom prst="line">
                            <a:avLst/>
                          </a:prstGeom>
                          <a:ln w="12700">
                            <a:solidFill>
                              <a:srgbClr val="000000"/>
                            </a:solidFill>
                          </a:ln>
                        </wps:spPr>
                        <wps:bodyPr/>
                      </wps:wsp>
                      <wps:wsp>
                        <wps:cNvPr id="322" name="Rectangle"/>
                        <wps:cNvSpPr/>
                        <wps:spPr>
                          <a:xfrm>
                            <a:off x="3479800" y="3878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3" name="Straight connector"/>
                        <wps:cNvCnPr/>
                        <wps:spPr>
                          <a:xfrm>
                            <a:off x="3517900" y="508000"/>
                            <a:ext cx="0" cy="215900"/>
                          </a:xfrm>
                          <a:prstGeom prst="line">
                            <a:avLst/>
                          </a:prstGeom>
                          <a:ln w="12700">
                            <a:solidFill>
                              <a:srgbClr val="000000"/>
                            </a:solidFill>
                          </a:ln>
                        </wps:spPr>
                        <wps:bodyPr/>
                      </wps:wsp>
                      <wps:wsp>
                        <wps:cNvPr id="324" name="Rectangle"/>
                        <wps:cNvSpPr/>
                        <wps:spPr>
                          <a:xfrm>
                            <a:off x="3860800" y="3878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5" name="Straight connector"/>
                        <wps:cNvCnPr/>
                        <wps:spPr>
                          <a:xfrm>
                            <a:off x="3898900" y="508000"/>
                            <a:ext cx="0" cy="215900"/>
                          </a:xfrm>
                          <a:prstGeom prst="line">
                            <a:avLst/>
                          </a:prstGeom>
                          <a:ln w="12700">
                            <a:solidFill>
                              <a:srgbClr val="000000"/>
                            </a:solidFill>
                          </a:ln>
                        </wps:spPr>
                        <wps:bodyPr/>
                      </wps:wsp>
                      <wps:wsp>
                        <wps:cNvPr id="326" name="Rectangle"/>
                        <wps:cNvSpPr/>
                        <wps:spPr>
                          <a:xfrm>
                            <a:off x="4241800" y="3878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7" name="Straight connector"/>
                        <wps:cNvCnPr/>
                        <wps:spPr>
                          <a:xfrm>
                            <a:off x="4279900" y="508000"/>
                            <a:ext cx="0" cy="215900"/>
                          </a:xfrm>
                          <a:prstGeom prst="line">
                            <a:avLst/>
                          </a:prstGeom>
                          <a:ln w="12700">
                            <a:solidFill>
                              <a:srgbClr val="000000"/>
                            </a:solidFill>
                          </a:ln>
                        </wps:spPr>
                        <wps:bodyPr/>
                      </wps:wsp>
                      <wps:wsp>
                        <wps:cNvPr id="328" name="Rectangle"/>
                        <wps:cNvSpPr/>
                        <wps:spPr>
                          <a:xfrm>
                            <a:off x="4622800" y="3878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9" name="Straight connector"/>
                        <wps:cNvCnPr/>
                        <wps:spPr>
                          <a:xfrm>
                            <a:off x="4660900" y="508000"/>
                            <a:ext cx="0" cy="215900"/>
                          </a:xfrm>
                          <a:prstGeom prst="line">
                            <a:avLst/>
                          </a:prstGeom>
                          <a:ln w="12700">
                            <a:solidFill>
                              <a:srgbClr val="000000"/>
                            </a:solidFill>
                          </a:ln>
                        </wps:spPr>
                        <wps:bodyPr/>
                      </wps:wsp>
                      <wps:wsp>
                        <wps:cNvPr id="330" name="Rectangle"/>
                        <wps:cNvSpPr/>
                        <wps:spPr>
                          <a:xfrm>
                            <a:off x="1104900" y="578383"/>
                            <a:ext cx="1779003" cy="205740"/>
                          </a:xfrm>
                          <a:prstGeom prst="rect">
                            <a:avLst/>
                          </a:prstGeom>
                          <a:noFill/>
                          <a:ln w="12700">
                            <a:noFill/>
                          </a:ln>
                        </wps:spPr>
                        <wps:txbx>
                          <w:txbxContent>
                            <w:p w:rsidR="00FF2188" w:rsidRDefault="008B464A">
                              <w:r>
                                <w:t>5p: heel ontevreden-heel tevreden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1" name="Rectangle"/>
                        <wps:cNvSpPr/>
                        <wps:spPr>
                          <a:xfrm>
                            <a:off x="6210300" y="578383"/>
                            <a:ext cx="165201" cy="205740"/>
                          </a:xfrm>
                          <a:prstGeom prst="rect">
                            <a:avLst/>
                          </a:prstGeom>
                          <a:noFill/>
                          <a:ln w="12700">
                            <a:noFill/>
                          </a:ln>
                        </wps:spPr>
                        <wps:txbx>
                          <w:txbxContent>
                            <w:p w:rsidR="00FF2188" w:rsidRDefault="008B464A">
                              <w:r>
                                <w:t>49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2" name="Rectangle"/>
                        <wps:cNvSpPr/>
                        <wps:spPr>
                          <a:xfrm>
                            <a:off x="5067300" y="578383"/>
                            <a:ext cx="196976" cy="205740"/>
                          </a:xfrm>
                          <a:prstGeom prst="rect">
                            <a:avLst/>
                          </a:prstGeom>
                          <a:noFill/>
                          <a:ln w="12700">
                            <a:noFill/>
                          </a:ln>
                        </wps:spPr>
                        <wps:txbx>
                          <w:txbxContent>
                            <w:p w:rsidR="00FF2188" w:rsidRDefault="008B464A">
                              <w: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3" name="Rectangle"/>
                        <wps:cNvSpPr/>
                        <wps:spPr>
                          <a:xfrm>
                            <a:off x="5638800" y="578383"/>
                            <a:ext cx="196976" cy="205740"/>
                          </a:xfrm>
                          <a:prstGeom prst="rect">
                            <a:avLst/>
                          </a:prstGeom>
                          <a:noFill/>
                          <a:ln w="12700">
                            <a:noFill/>
                          </a:ln>
                        </wps:spPr>
                        <wps:txbx>
                          <w:txbxContent>
                            <w:p w:rsidR="00FF2188" w:rsidRDefault="008B464A">
                              <w:r>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4" name="Straight connector"/>
                        <wps:cNvCnPr/>
                        <wps:spPr>
                          <a:xfrm>
                            <a:off x="3587523" y="635000"/>
                            <a:ext cx="716022" cy="0"/>
                          </a:xfrm>
                          <a:prstGeom prst="line">
                            <a:avLst/>
                          </a:prstGeom>
                          <a:ln w="19050">
                            <a:solidFill>
                              <a:srgbClr val="FF0000"/>
                            </a:solidFill>
                          </a:ln>
                        </wps:spPr>
                        <wps:bodyPr/>
                      </wps:wsp>
                      <wps:wsp>
                        <wps:cNvPr id="335" name="Straight connector"/>
                        <wps:cNvCnPr/>
                        <wps:spPr>
                          <a:xfrm>
                            <a:off x="3587523" y="596900"/>
                            <a:ext cx="0" cy="88900"/>
                          </a:xfrm>
                          <a:prstGeom prst="line">
                            <a:avLst/>
                          </a:prstGeom>
                          <a:ln w="19050">
                            <a:solidFill>
                              <a:srgbClr val="FF0000"/>
                            </a:solidFill>
                          </a:ln>
                        </wps:spPr>
                        <wps:bodyPr/>
                      </wps:wsp>
                      <wps:wsp>
                        <wps:cNvPr id="336" name="Straight connector"/>
                        <wps:cNvCnPr/>
                        <wps:spPr>
                          <a:xfrm>
                            <a:off x="4303545" y="596900"/>
                            <a:ext cx="0" cy="88900"/>
                          </a:xfrm>
                          <a:prstGeom prst="line">
                            <a:avLst/>
                          </a:prstGeom>
                          <a:ln w="19050">
                            <a:solidFill>
                              <a:srgbClr val="FF0000"/>
                            </a:solidFill>
                          </a:ln>
                        </wps:spPr>
                        <wps:bodyPr/>
                      </wps:wsp>
                      <wps:wsp>
                        <wps:cNvPr id="337" name="Rectangle"/>
                        <wps:cNvSpPr/>
                        <wps:spPr>
                          <a:xfrm>
                            <a:off x="3920134" y="5588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333" editas="canvas" style="width:509.45pt;height:77pt;mso-position-horizontal-relative:char;mso-position-vertical-relative:line" coordsize="64693,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">
                <v:shape id="_x0000_s1334" type="#_x0000_t75" style="position:absolute;width:64693;height:9779;visibility:visible;mso-wrap-style:square">
                  <v:fill o:detectmouseclick="t"/>
                  <v:path o:connecttype="none"/>
                </v:shape>
                <v:rect id="Rectangle" o:spid="_x0000_s1335" style="position:absolute;left:1778;top:449;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" filled="f" stroked="f" strokeweight="1pt">
                  <v:textbox inset="0,0,0,0">
                    <w:txbxContent>
                      <w:p w:rsidR="00FF2188" w:rsidRDefault="008B464A">
                        <w:r>
                          <w:t>5.</w:t>
                        </w:r>
                      </w:p>
                    </w:txbxContent>
                  </v:textbox>
                </v:rect>
                <v:rect id="Rectangle" o:spid="_x0000_s1336" style="position:absolute;left:3175;top:449;width:3563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" filled="f" stroked="f" strokeweight="1pt">
                  <v:textbox inset="0,0,0,0">
                    <w:txbxContent>
                      <w:p w:rsidR="00FF2188" w:rsidRDefault="008B464A">
                        <w:r>
                          <w:t xml:space="preserve">Over de organisatie van het </w:t>
                        </w:r>
                        <w:r>
                          <w:t>onderwijs (rooster, informatievoorziening,</w:t>
                        </w:r>
                      </w:p>
                    </w:txbxContent>
                  </v:textbox>
                </v:rect>
                <v:rect id="Rectangle" o:spid="_x0000_s1337" style="position:absolute;left:3175;top:2227;width:1816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" filled="f" stroked="f" strokeweight="1pt">
                  <v:textbox inset="0,0,0,0">
                    <w:txbxContent>
                      <w:p w:rsidR="00FF2188" w:rsidRDefault="008B464A">
                        <w:r>
                          <w:t>literatuurverstrekking, etc.) ben ik...</w:t>
                        </w:r>
                      </w:p>
                    </w:txbxContent>
                  </v:textbox>
                </v:rect>
                <v:rect id="Rectangle" o:spid="_x0000_s1338" style="position:absolute;left:6273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" filled="f" stroked="f" strokeweight="1pt">
                  <v:textbox inset="0,0,0,0">
                    <w:txbxContent>
                      <w:p w:rsidR="00FF2188" w:rsidRDefault="008B464A">
                        <w:r>
                          <w:t>n</w:t>
                        </w:r>
                      </w:p>
                    </w:txbxContent>
                  </v:textbox>
                </v:rect>
                <v:rect id="Rectangle" o:spid="_x0000_s1339" style="position:absolute;left:49657;top:3878;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" filled="f" stroked="f" strokeweight="1pt">
                  <v:textbox inset="0,0,0,0">
                    <w:txbxContent>
                      <w:p w:rsidR="00FF2188" w:rsidRDefault="008B464A">
                        <w:r>
                          <w:t>gem.</w:t>
                        </w:r>
                      </w:p>
                    </w:txbxContent>
                  </v:textbox>
                </v:rect>
                <v:rect id="Rectangle" o:spid="_x0000_s1340" style="position:absolute;left:56769;top:3878;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" filled="f" stroked="f" strokeweight="1pt">
                  <v:textbox inset="0,0,0,0">
                    <w:txbxContent>
                      <w:p w:rsidR="00FF2188" w:rsidRDefault="008B464A">
                        <w:r>
                          <w:t>sd</w:t>
                        </w:r>
                      </w:p>
                    </w:txbxContent>
                  </v:textbox>
                </v:rect>
                <v:line id="Straight connector" o:spid="_x0000_s1341" style="position:absolute;visibility:visible;mso-wrap-style:square" from="29464,5334" to="4851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O0xQAAANwAAAAPAAAAZHJzL2Rvd25yZXYueG1sRI/RagIx&#10;FETfBf8hXKFvmt0WpN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AoeGO0xQAAANwAAAAP&#10;AAAAAAAAAAAAAAAAAAcCAABkcnMvZG93bnJldi54bWxQSwUGAAAAAAMAAwC3AAAA+QIAAAAA&#10;" strokeweight="1pt"/>
                <v:line id="Straight connector" o:spid="_x0000_s1342" style="position:absolute;visibility:visible;mso-wrap-style:square" from="29464,5334" to="2946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line id="Straight connector" o:spid="_x0000_s1343" style="position:absolute;visibility:visible;mso-wrap-style:square" from="48514,5334"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JdwQAAANwAAAAPAAAAZHJzL2Rvd25yZXYueG1sRE/NagIx&#10;EL4XfIcwQm+a3RZ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DarUl3BAAAA3AAAAA8AAAAA&#10;AAAAAAAAAAAABwIAAGRycy9kb3ducmV2LnhtbFBLBQYAAAAAAwADALcAAAD1AgAAAAA=&#10;" strokeweight="1pt"/>
                <v:line id="Straight connector" o:spid="_x0000_s1344" style="position:absolute;visibility:visible;mso-wrap-style:square" from="29464,7239"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" strokeweight="1pt"/>
                <v:rect id="Rectangle" o:spid="_x0000_s1345" style="position:absolute;left:3098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" filled="f" stroked="f" strokeweight="1pt">
                  <v:textbox inset="0,0,0,0">
                    <w:txbxContent>
                      <w:p w:rsidR="00FF2188" w:rsidRDefault="008B464A">
                        <w:r>
                          <w:t>1</w:t>
                        </w:r>
                      </w:p>
                    </w:txbxContent>
                  </v:textbox>
                </v:rect>
                <v:line id="Straight connector" o:spid="_x0000_s1346" style="position:absolute;visibility:visible;mso-wrap-style:square" from="31369,5080" to="3136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9xQAAANwAAAAPAAAAZHJzL2Rvd25yZXYueG1sRI/dagIx&#10;FITvBd8hHKF3ml2F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Bp/TF9xQAAANwAAAAP&#10;AAAAAAAAAAAAAAAAAAcCAABkcnMvZG93bnJldi54bWxQSwUGAAAAAAMAAwC3AAAA+QIAAAAA&#10;" strokeweight="1pt"/>
                <v:rect id="Rectangle" o:spid="_x0000_s1347" style="position:absolute;left:3479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" filled="f" stroked="f" strokeweight="1pt">
                  <v:textbox inset="0,0,0,0">
                    <w:txbxContent>
                      <w:p w:rsidR="00FF2188" w:rsidRDefault="008B464A">
                        <w:r>
                          <w:t>2</w:t>
                        </w:r>
                      </w:p>
                    </w:txbxContent>
                  </v:textbox>
                </v:rect>
                <v:line id="Straight connector" o:spid="_x0000_s1348" style="position:absolute;visibility:visible;mso-wrap-style:square" from="35179,5080" to="3517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" strokeweight="1pt"/>
                <v:rect id="Rectangle" o:spid="_x0000_s1349" style="position:absolute;left:3860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" filled="f" stroked="f" strokeweight="1pt">
                  <v:textbox inset="0,0,0,0">
                    <w:txbxContent>
                      <w:p w:rsidR="00FF2188" w:rsidRDefault="008B464A">
                        <w:r>
                          <w:t>3</w:t>
                        </w:r>
                      </w:p>
                    </w:txbxContent>
                  </v:textbox>
                </v:rect>
                <v:line id="Straight connector" o:spid="_x0000_s1350" style="position:absolute;visibility:visible;mso-wrap-style:square" from="38989,5080" to="3898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" strokeweight="1pt"/>
                <v:rect id="Rectangle" o:spid="_x0000_s1351" style="position:absolute;left:4241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" filled="f" stroked="f" strokeweight="1pt">
                  <v:textbox inset="0,0,0,0">
                    <w:txbxContent>
                      <w:p w:rsidR="00FF2188" w:rsidRDefault="008B464A">
                        <w:r>
                          <w:t>4</w:t>
                        </w:r>
                      </w:p>
                    </w:txbxContent>
                  </v:textbox>
                </v:rect>
                <v:line id="Straight connector" o:spid="_x0000_s1352" style="position:absolute;visibility:visible;mso-wrap-style:square" from="42799,5080" to="4279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" strokeweight="1pt"/>
                <v:rect id="Rectangle" o:spid="_x0000_s1353" style="position:absolute;left:4622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" filled="f" stroked="f" strokeweight="1pt">
                  <v:textbox inset="0,0,0,0">
                    <w:txbxContent>
                      <w:p w:rsidR="00FF2188" w:rsidRDefault="008B464A">
                        <w:r>
                          <w:t>5</w:t>
                        </w:r>
                      </w:p>
                    </w:txbxContent>
                  </v:textbox>
                </v:rect>
                <v:line id="Straight connector" o:spid="_x0000_s1354" style="position:absolute;visibility:visible;mso-wrap-style:square" from="46609,5080" to="4660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" strokeweight="1pt"/>
                <v:rect id="Rectangle" o:spid="_x0000_s1355" style="position:absolute;left:11049;top:5783;width:1779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" filled="f" stroked="f" strokeweight="1pt">
                  <v:textbox inset="0,0,0,0">
                    <w:txbxContent>
                      <w:p w:rsidR="00FF2188" w:rsidRDefault="008B464A">
                        <w:r>
                          <w:t>5p: heel ontevreden-heel tevreden</w:t>
                        </w:r>
                      </w:p>
                    </w:txbxContent>
                  </v:textbox>
                </v:rect>
                <v:rect id="Rectangle" o:spid="_x0000_s1356" style="position:absolute;left:62103;top:5783;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" filled="f" stroked="f" strokeweight="1pt">
                  <v:textbox inset="0,0,0,0">
                    <w:txbxContent>
                      <w:p w:rsidR="00FF2188" w:rsidRDefault="008B464A">
                        <w:r>
                          <w:t>49</w:t>
                        </w:r>
                      </w:p>
                    </w:txbxContent>
                  </v:textbox>
                </v:rect>
                <v:rect id="Rectangle" o:spid="_x0000_s1357" style="position:absolute;left:50673;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" filled="f" stroked="f" strokeweight="1pt">
                  <v:textbox inset="0,0,0,0">
                    <w:txbxContent>
                      <w:p w:rsidR="00FF2188" w:rsidRDefault="008B464A">
                        <w:r>
                          <w:t>3.1</w:t>
                        </w:r>
                      </w:p>
                    </w:txbxContent>
                  </v:textbox>
                </v:rect>
                <v:rect id="Rectangle" o:spid="_x0000_s1358" style="position:absolute;left:56388;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" filled="f" stroked="f" strokeweight="1pt">
                  <v:textbox inset="0,0,0,0">
                    <w:txbxContent>
                      <w:p w:rsidR="00FF2188" w:rsidRDefault="008B464A">
                        <w:r>
                          <w:t>0.9</w:t>
                        </w:r>
                      </w:p>
                    </w:txbxContent>
                  </v:textbox>
                </v:rect>
                <v:line id="Straight connector" o:spid="_x0000_s1359" style="position:absolute;visibility:visible;mso-wrap-style:square" from="35875,6350" to="43035,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" strokecolor="red" strokeweight="1.5pt"/>
                <v:line id="Straight connector" o:spid="_x0000_s1360" style="position:absolute;visibility:visible;mso-wrap-style:square" from="35875,5969" to="3587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" strokecolor="red" strokeweight="1.5pt"/>
                <v:line id="Straight connector" o:spid="_x0000_s1361" style="position:absolute;visibility:visible;mso-wrap-style:square" from="43035,5969" to="4303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" strokecolor="red" strokeweight="1.5pt"/>
                <v:rect id="Rectangle" o:spid="_x0000_s1362" style="position:absolute;left:39201;top:558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2489200"/>
                <wp:effectExtent l="0" t="0" r="20000" b="15000"/>
                <wp:docPr id="338"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39" name="Rectangle"/>
                        <wps:cNvSpPr/>
                        <wps:spPr>
                          <a:xfrm>
                            <a:off x="177800" y="44983"/>
                            <a:ext cx="133426" cy="205740"/>
                          </a:xfrm>
                          <a:prstGeom prst="rect">
                            <a:avLst/>
                          </a:prstGeom>
                          <a:noFill/>
                          <a:ln w="12700">
                            <a:noFill/>
                          </a:ln>
                        </wps:spPr>
                        <wps:txbx>
                          <w:txbxContent>
                            <w:p w:rsidR="00FF2188" w:rsidRDefault="008B464A">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0" name="Rectangle"/>
                        <wps:cNvSpPr/>
                        <wps:spPr>
                          <a:xfrm>
                            <a:off x="317500" y="44983"/>
                            <a:ext cx="3856405" cy="205740"/>
                          </a:xfrm>
                          <a:prstGeom prst="rect">
                            <a:avLst/>
                          </a:prstGeom>
                          <a:noFill/>
                          <a:ln w="12700">
                            <a:noFill/>
                          </a:ln>
                        </wps:spPr>
                        <wps:txbx>
                          <w:txbxContent>
                            <w:p w:rsidR="00FF2188" w:rsidRDefault="008B464A">
                              <w:r>
                                <w:t xml:space="preserve">Het studiemateriaal (boeken, reader, etc.) sloot goed aan op de </w:t>
                              </w:r>
                              <w:r>
                                <w:t>collegestof.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1"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2"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3"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4" name="Rectangle"/>
                        <wps:cNvSpPr/>
                        <wps:spPr>
                          <a:xfrm>
                            <a:off x="317500" y="413283"/>
                            <a:ext cx="2388679" cy="205740"/>
                          </a:xfrm>
                          <a:prstGeom prst="rect">
                            <a:avLst/>
                          </a:prstGeom>
                          <a:noFill/>
                          <a:ln w="12700">
                            <a:noFill/>
                          </a:ln>
                        </wps:spPr>
                        <wps:txbx>
                          <w:txbxContent>
                            <w:p w:rsidR="00FF2188" w:rsidRDefault="008B464A">
                              <w:r>
                                <w:t>5p: 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5" name="Rectangle"/>
                        <wps:cNvSpPr/>
                        <wps:spPr>
                          <a:xfrm>
                            <a:off x="6146800" y="413283"/>
                            <a:ext cx="228752" cy="205740"/>
                          </a:xfrm>
                          <a:prstGeom prst="rect">
                            <a:avLst/>
                          </a:prstGeom>
                          <a:noFill/>
                          <a:ln w="12700">
                            <a:noFill/>
                          </a:ln>
                        </wps:spPr>
                        <wps:txbx>
                          <w:txbxContent>
                            <w:p w:rsidR="00FF2188" w:rsidRDefault="008B464A">
                              <w:r>
                                <w:t>329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6" name="Rectangle"/>
                        <wps:cNvSpPr/>
                        <wps:spPr>
                          <a:xfrm>
                            <a:off x="5067300" y="413283"/>
                            <a:ext cx="196976" cy="205740"/>
                          </a:xfrm>
                          <a:prstGeom prst="rect">
                            <a:avLst/>
                          </a:prstGeom>
                          <a:noFill/>
                          <a:ln w="12700">
                            <a:noFill/>
                          </a:ln>
                        </wps:spPr>
                        <wps:txbx>
                          <w:txbxContent>
                            <w:p w:rsidR="00FF2188" w:rsidRDefault="008B464A">
                              <w:r>
                                <w:t>3.5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7" name="Rectangle"/>
                        <wps:cNvSpPr/>
                        <wps:spPr>
                          <a:xfrm>
                            <a:off x="5638800" y="413283"/>
                            <a:ext cx="196976" cy="205740"/>
                          </a:xfrm>
                          <a:prstGeom prst="rect">
                            <a:avLst/>
                          </a:prstGeom>
                          <a:noFill/>
                          <a:ln w="12700">
                            <a:noFill/>
                          </a:ln>
                        </wps:spPr>
                        <wps:txbx>
                          <w:txbxContent>
                            <w:p w:rsidR="00FF2188" w:rsidRDefault="008B464A">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8" name="Straight connector"/>
                        <wps:cNvCnPr/>
                        <wps:spPr>
                          <a:xfrm>
                            <a:off x="3701665" y="469900"/>
                            <a:ext cx="790557" cy="0"/>
                          </a:xfrm>
                          <a:prstGeom prst="line">
                            <a:avLst/>
                          </a:prstGeom>
                          <a:ln w="19050">
                            <a:solidFill>
                              <a:srgbClr val="FF0000"/>
                            </a:solidFill>
                          </a:ln>
                        </wps:spPr>
                        <wps:bodyPr/>
                      </wps:wsp>
                      <wps:wsp>
                        <wps:cNvPr id="349" name="Straight connector"/>
                        <wps:cNvCnPr/>
                        <wps:spPr>
                          <a:xfrm>
                            <a:off x="3701665" y="431800"/>
                            <a:ext cx="0" cy="88900"/>
                          </a:xfrm>
                          <a:prstGeom prst="line">
                            <a:avLst/>
                          </a:prstGeom>
                          <a:ln w="19050">
                            <a:solidFill>
                              <a:srgbClr val="FF0000"/>
                            </a:solidFill>
                          </a:ln>
                        </wps:spPr>
                        <wps:bodyPr/>
                      </wps:wsp>
                      <wps:wsp>
                        <wps:cNvPr id="350" name="Straight connector"/>
                        <wps:cNvCnPr/>
                        <wps:spPr>
                          <a:xfrm>
                            <a:off x="4492222" y="431800"/>
                            <a:ext cx="0" cy="88900"/>
                          </a:xfrm>
                          <a:prstGeom prst="line">
                            <a:avLst/>
                          </a:prstGeom>
                          <a:ln w="19050">
                            <a:solidFill>
                              <a:srgbClr val="FF0000"/>
                            </a:solidFill>
                          </a:ln>
                        </wps:spPr>
                        <wps:bodyPr/>
                      </wps:wsp>
                      <wps:wsp>
                        <wps:cNvPr id="351" name="Rectangle"/>
                        <wps:cNvSpPr/>
                        <wps:spPr>
                          <a:xfrm>
                            <a:off x="6210300" y="603783"/>
                            <a:ext cx="165201" cy="205740"/>
                          </a:xfrm>
                          <a:prstGeom prst="rect">
                            <a:avLst/>
                          </a:prstGeom>
                          <a:noFill/>
                          <a:ln w="12700">
                            <a:noFill/>
                          </a:ln>
                        </wps:spPr>
                        <wps:txbx>
                          <w:txbxContent>
                            <w:p w:rsidR="00FF2188" w:rsidRDefault="008B464A">
                              <w:r>
                                <w:t>47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2" name="Rectangle"/>
                        <wps:cNvSpPr/>
                        <wps:spPr>
                          <a:xfrm>
                            <a:off x="5067300" y="603783"/>
                            <a:ext cx="196976" cy="205740"/>
                          </a:xfrm>
                          <a:prstGeom prst="rect">
                            <a:avLst/>
                          </a:prstGeom>
                          <a:noFill/>
                          <a:ln w="12700">
                            <a:noFill/>
                          </a:ln>
                        </wps:spPr>
                        <wps:txbx>
                          <w:txbxContent>
                            <w:p w:rsidR="00FF2188" w:rsidRDefault="008B464A">
                              <w:r>
                                <w:t>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3" name="Rectangle"/>
                        <wps:cNvSpPr/>
                        <wps:spPr>
                          <a:xfrm>
                            <a:off x="5638800" y="603783"/>
                            <a:ext cx="196976" cy="205740"/>
                          </a:xfrm>
                          <a:prstGeom prst="rect">
                            <a:avLst/>
                          </a:prstGeom>
                          <a:noFill/>
                          <a:ln w="12700">
                            <a:noFill/>
                          </a:ln>
                        </wps:spPr>
                        <wps:txbx>
                          <w:txbxContent>
                            <w:p w:rsidR="00FF2188" w:rsidRDefault="008B464A">
                              <w: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4" name="Straight connector"/>
                        <wps:cNvCnPr/>
                        <wps:spPr>
                          <a:xfrm>
                            <a:off x="3457137" y="660400"/>
                            <a:ext cx="915985" cy="0"/>
                          </a:xfrm>
                          <a:prstGeom prst="line">
                            <a:avLst/>
                          </a:prstGeom>
                          <a:ln w="19050">
                            <a:solidFill>
                              <a:srgbClr val="FF0000"/>
                            </a:solidFill>
                          </a:ln>
                        </wps:spPr>
                        <wps:bodyPr/>
                      </wps:wsp>
                      <wps:wsp>
                        <wps:cNvPr id="355" name="Straight connector"/>
                        <wps:cNvCnPr/>
                        <wps:spPr>
                          <a:xfrm>
                            <a:off x="3457137" y="622300"/>
                            <a:ext cx="0" cy="88900"/>
                          </a:xfrm>
                          <a:prstGeom prst="line">
                            <a:avLst/>
                          </a:prstGeom>
                          <a:ln w="19050">
                            <a:solidFill>
                              <a:srgbClr val="FF0000"/>
                            </a:solidFill>
                          </a:ln>
                        </wps:spPr>
                        <wps:bodyPr/>
                      </wps:wsp>
                      <wps:wsp>
                        <wps:cNvPr id="356" name="Straight connector"/>
                        <wps:cNvCnPr/>
                        <wps:spPr>
                          <a:xfrm>
                            <a:off x="4373123" y="622300"/>
                            <a:ext cx="0" cy="88900"/>
                          </a:xfrm>
                          <a:prstGeom prst="line">
                            <a:avLst/>
                          </a:prstGeom>
                          <a:ln w="19050">
                            <a:solidFill>
                              <a:srgbClr val="FF0000"/>
                            </a:solidFill>
                          </a:ln>
                        </wps:spPr>
                        <wps:bodyPr/>
                      </wps:wsp>
                      <wps:wsp>
                        <wps:cNvPr id="357" name="Rectangle"/>
                        <wps:cNvSpPr/>
                        <wps:spPr>
                          <a:xfrm>
                            <a:off x="381000" y="6037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8" name="Rectangle"/>
                        <wps:cNvSpPr/>
                        <wps:spPr>
                          <a:xfrm>
                            <a:off x="444500" y="603783"/>
                            <a:ext cx="2089899" cy="205740"/>
                          </a:xfrm>
                          <a:prstGeom prst="rect">
                            <a:avLst/>
                          </a:prstGeom>
                          <a:noFill/>
                          <a:ln w="12700">
                            <a:noFill/>
                          </a:ln>
                        </wps:spPr>
                        <wps:txbx>
                          <w:txbxContent>
                            <w:p w:rsidR="00FF2188" w:rsidRDefault="008B464A">
                              <w:r>
                                <w:t>Theorieboek (Buijs, Statistiek om mee 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9" name="Rectangle"/>
                        <wps:cNvSpPr/>
                        <wps:spPr>
                          <a:xfrm>
                            <a:off x="444500" y="781583"/>
                            <a:ext cx="444550" cy="205740"/>
                          </a:xfrm>
                          <a:prstGeom prst="rect">
                            <a:avLst/>
                          </a:prstGeom>
                          <a:noFill/>
                          <a:ln w="12700">
                            <a:noFill/>
                          </a:ln>
                        </wps:spPr>
                        <wps:txbx>
                          <w:txbxContent>
                            <w:p w:rsidR="00FF2188" w:rsidRDefault="008B464A">
                              <w:r>
                                <w:t>werken)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0" name="Rectangle"/>
                        <wps:cNvSpPr/>
                        <wps:spPr>
                          <a:xfrm>
                            <a:off x="6210300" y="972083"/>
                            <a:ext cx="165201" cy="205740"/>
                          </a:xfrm>
                          <a:prstGeom prst="rect">
                            <a:avLst/>
                          </a:prstGeom>
                          <a:noFill/>
                          <a:ln w="12700">
                            <a:noFill/>
                          </a:ln>
                        </wps:spPr>
                        <wps:txbx>
                          <w:txbxContent>
                            <w:p w:rsidR="00FF2188" w:rsidRDefault="008B464A">
                              <w:r>
                                <w:t>47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1" name="Rectangle"/>
                        <wps:cNvSpPr/>
                        <wps:spPr>
                          <a:xfrm>
                            <a:off x="5067300" y="972083"/>
                            <a:ext cx="196976" cy="205740"/>
                          </a:xfrm>
                          <a:prstGeom prst="rect">
                            <a:avLst/>
                          </a:prstGeom>
                          <a:noFill/>
                          <a:ln w="12700">
                            <a:noFill/>
                          </a:ln>
                        </wps:spPr>
                        <wps:txbx>
                          <w:txbxContent>
                            <w:p w:rsidR="00FF2188" w:rsidRDefault="008B464A">
                              <w: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2" name="Rectangle"/>
                        <wps:cNvSpPr/>
                        <wps:spPr>
                          <a:xfrm>
                            <a:off x="5638800" y="972083"/>
                            <a:ext cx="196976" cy="205740"/>
                          </a:xfrm>
                          <a:prstGeom prst="rect">
                            <a:avLst/>
                          </a:prstGeom>
                          <a:noFill/>
                          <a:ln w="12700">
                            <a:noFill/>
                          </a:ln>
                        </wps:spPr>
                        <wps:txbx>
                          <w:txbxContent>
                            <w:p w:rsidR="00FF2188" w:rsidRDefault="008B464A">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3" name="Straight connector"/>
                        <wps:cNvCnPr/>
                        <wps:spPr>
                          <a:xfrm>
                            <a:off x="3605832" y="1028700"/>
                            <a:ext cx="796903" cy="0"/>
                          </a:xfrm>
                          <a:prstGeom prst="line">
                            <a:avLst/>
                          </a:prstGeom>
                          <a:ln w="19050">
                            <a:solidFill>
                              <a:srgbClr val="FF0000"/>
                            </a:solidFill>
                          </a:ln>
                        </wps:spPr>
                        <wps:bodyPr/>
                      </wps:wsp>
                      <wps:wsp>
                        <wps:cNvPr id="364" name="Straight connector"/>
                        <wps:cNvCnPr/>
                        <wps:spPr>
                          <a:xfrm>
                            <a:off x="3605832" y="977900"/>
                            <a:ext cx="0" cy="88900"/>
                          </a:xfrm>
                          <a:prstGeom prst="line">
                            <a:avLst/>
                          </a:prstGeom>
                          <a:ln w="19050">
                            <a:solidFill>
                              <a:srgbClr val="FF0000"/>
                            </a:solidFill>
                          </a:ln>
                        </wps:spPr>
                        <wps:bodyPr/>
                      </wps:wsp>
                      <wps:wsp>
                        <wps:cNvPr id="365" name="Straight connector"/>
                        <wps:cNvCnPr/>
                        <wps:spPr>
                          <a:xfrm>
                            <a:off x="4402736" y="977900"/>
                            <a:ext cx="0" cy="88900"/>
                          </a:xfrm>
                          <a:prstGeom prst="line">
                            <a:avLst/>
                          </a:prstGeom>
                          <a:ln w="19050">
                            <a:solidFill>
                              <a:srgbClr val="FF0000"/>
                            </a:solidFill>
                          </a:ln>
                        </wps:spPr>
                        <wps:bodyPr/>
                      </wps:wsp>
                      <wps:wsp>
                        <wps:cNvPr id="366" name="Rectangle"/>
                        <wps:cNvSpPr/>
                        <wps:spPr>
                          <a:xfrm>
                            <a:off x="381000" y="9720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7" name="Rectangle"/>
                        <wps:cNvSpPr/>
                        <wps:spPr>
                          <a:xfrm>
                            <a:off x="444500" y="959383"/>
                            <a:ext cx="2166251" cy="205740"/>
                          </a:xfrm>
                          <a:prstGeom prst="rect">
                            <a:avLst/>
                          </a:prstGeom>
                          <a:noFill/>
                          <a:ln w="12700">
                            <a:noFill/>
                          </a:ln>
                        </wps:spPr>
                        <wps:txbx>
                          <w:txbxContent>
                            <w:p w:rsidR="00FF2188" w:rsidRDefault="008B464A">
                              <w:r>
                                <w:t>Opgavenboek (Buijs, Statistiek om mee 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8" name="Rectangle"/>
                        <wps:cNvSpPr/>
                        <wps:spPr>
                          <a:xfrm>
                            <a:off x="444500" y="1137183"/>
                            <a:ext cx="444550" cy="205740"/>
                          </a:xfrm>
                          <a:prstGeom prst="rect">
                            <a:avLst/>
                          </a:prstGeom>
                          <a:noFill/>
                          <a:ln w="12700">
                            <a:noFill/>
                          </a:ln>
                        </wps:spPr>
                        <wps:txbx>
                          <w:txbxContent>
                            <w:p w:rsidR="00FF2188" w:rsidRDefault="008B464A">
                              <w:r>
                                <w:t>werken)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9" name="Rectangle"/>
                        <wps:cNvSpPr/>
                        <wps:spPr>
                          <a:xfrm>
                            <a:off x="6210300" y="1327683"/>
                            <a:ext cx="165201" cy="205740"/>
                          </a:xfrm>
                          <a:prstGeom prst="rect">
                            <a:avLst/>
                          </a:prstGeom>
                          <a:noFill/>
                          <a:ln w="12700">
                            <a:noFill/>
                          </a:ln>
                        </wps:spPr>
                        <wps:txbx>
                          <w:txbxContent>
                            <w:p w:rsidR="00FF2188" w:rsidRDefault="008B464A">
                              <w:r>
                                <w:t>47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0" name="Rectangle"/>
                        <wps:cNvSpPr/>
                        <wps:spPr>
                          <a:xfrm>
                            <a:off x="5067300" y="1327683"/>
                            <a:ext cx="196976" cy="205740"/>
                          </a:xfrm>
                          <a:prstGeom prst="rect">
                            <a:avLst/>
                          </a:prstGeom>
                          <a:noFill/>
                          <a:ln w="12700">
                            <a:noFill/>
                          </a:ln>
                        </wps:spPr>
                        <wps:txbx>
                          <w:txbxContent>
                            <w:p w:rsidR="00FF2188" w:rsidRDefault="008B464A">
                              <w:r>
                                <w:t>3.4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1" name="Rectangle"/>
                        <wps:cNvSpPr/>
                        <wps:spPr>
                          <a:xfrm>
                            <a:off x="5638800" y="13276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2" name="Straight connector"/>
                        <wps:cNvCnPr/>
                        <wps:spPr>
                          <a:xfrm>
                            <a:off x="3739405" y="1384300"/>
                            <a:ext cx="643219" cy="0"/>
                          </a:xfrm>
                          <a:prstGeom prst="line">
                            <a:avLst/>
                          </a:prstGeom>
                          <a:ln w="19050">
                            <a:solidFill>
                              <a:srgbClr val="FF0000"/>
                            </a:solidFill>
                          </a:ln>
                        </wps:spPr>
                        <wps:bodyPr/>
                      </wps:wsp>
                      <wps:wsp>
                        <wps:cNvPr id="373" name="Straight connector"/>
                        <wps:cNvCnPr/>
                        <wps:spPr>
                          <a:xfrm>
                            <a:off x="3739405" y="1346200"/>
                            <a:ext cx="0" cy="88900"/>
                          </a:xfrm>
                          <a:prstGeom prst="line">
                            <a:avLst/>
                          </a:prstGeom>
                          <a:ln w="19050">
                            <a:solidFill>
                              <a:srgbClr val="FF0000"/>
                            </a:solidFill>
                          </a:ln>
                        </wps:spPr>
                        <wps:bodyPr/>
                      </wps:wsp>
                      <wps:wsp>
                        <wps:cNvPr id="374" name="Straight connector"/>
                        <wps:cNvCnPr/>
                        <wps:spPr>
                          <a:xfrm>
                            <a:off x="4382625" y="1346200"/>
                            <a:ext cx="0" cy="88900"/>
                          </a:xfrm>
                          <a:prstGeom prst="line">
                            <a:avLst/>
                          </a:prstGeom>
                          <a:ln w="19050">
                            <a:solidFill>
                              <a:srgbClr val="FF0000"/>
                            </a:solidFill>
                          </a:ln>
                        </wps:spPr>
                        <wps:bodyPr/>
                      </wps:wsp>
                      <wps:wsp>
                        <wps:cNvPr id="375" name="Rectangle"/>
                        <wps:cNvSpPr/>
                        <wps:spPr>
                          <a:xfrm>
                            <a:off x="381000" y="13276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6" name="Rectangle"/>
                        <wps:cNvSpPr/>
                        <wps:spPr>
                          <a:xfrm>
                            <a:off x="444500" y="1327683"/>
                            <a:ext cx="412889" cy="205740"/>
                          </a:xfrm>
                          <a:prstGeom prst="rect">
                            <a:avLst/>
                          </a:prstGeom>
                          <a:noFill/>
                          <a:ln w="12700">
                            <a:noFill/>
                          </a:ln>
                        </wps:spPr>
                        <wps:txbx>
                          <w:txbxContent>
                            <w:p w:rsidR="00FF2188" w:rsidRDefault="008B464A">
                              <w:r>
                                <w:t>Reader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7" name="Rectangle"/>
                        <wps:cNvSpPr/>
                        <wps:spPr>
                          <a:xfrm>
                            <a:off x="6210300" y="1518183"/>
                            <a:ext cx="165201" cy="205740"/>
                          </a:xfrm>
                          <a:prstGeom prst="rect">
                            <a:avLst/>
                          </a:prstGeom>
                          <a:noFill/>
                          <a:ln w="12700">
                            <a:noFill/>
                          </a:ln>
                        </wps:spPr>
                        <wps:txbx>
                          <w:txbxContent>
                            <w:p w:rsidR="00FF2188" w:rsidRDefault="008B464A">
                              <w:r>
                                <w:t>47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8" name="Rectangle"/>
                        <wps:cNvSpPr/>
                        <wps:spPr>
                          <a:xfrm>
                            <a:off x="5067300" y="1518183"/>
                            <a:ext cx="196976" cy="205740"/>
                          </a:xfrm>
                          <a:prstGeom prst="rect">
                            <a:avLst/>
                          </a:prstGeom>
                          <a:noFill/>
                          <a:ln w="12700">
                            <a:noFill/>
                          </a:ln>
                        </wps:spPr>
                        <wps:txbx>
                          <w:txbxContent>
                            <w:p w:rsidR="00FF2188" w:rsidRDefault="008B464A">
                              <w:r>
                                <w:t>3.5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9" name="Rectangle"/>
                        <wps:cNvSpPr/>
                        <wps:spPr>
                          <a:xfrm>
                            <a:off x="5638800" y="15181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0" name="Straight connector"/>
                        <wps:cNvCnPr/>
                        <wps:spPr>
                          <a:xfrm>
                            <a:off x="3778923" y="1574800"/>
                            <a:ext cx="645259" cy="0"/>
                          </a:xfrm>
                          <a:prstGeom prst="line">
                            <a:avLst/>
                          </a:prstGeom>
                          <a:ln w="19050">
                            <a:solidFill>
                              <a:srgbClr val="FF0000"/>
                            </a:solidFill>
                          </a:ln>
                        </wps:spPr>
                        <wps:bodyPr/>
                      </wps:wsp>
                      <wps:wsp>
                        <wps:cNvPr id="381" name="Straight connector"/>
                        <wps:cNvCnPr/>
                        <wps:spPr>
                          <a:xfrm>
                            <a:off x="3778923" y="1536700"/>
                            <a:ext cx="0" cy="88900"/>
                          </a:xfrm>
                          <a:prstGeom prst="line">
                            <a:avLst/>
                          </a:prstGeom>
                          <a:ln w="19050">
                            <a:solidFill>
                              <a:srgbClr val="FF0000"/>
                            </a:solidFill>
                          </a:ln>
                        </wps:spPr>
                        <wps:bodyPr/>
                      </wps:wsp>
                      <wps:wsp>
                        <wps:cNvPr id="382" name="Straight connector"/>
                        <wps:cNvCnPr/>
                        <wps:spPr>
                          <a:xfrm>
                            <a:off x="4424183" y="1536700"/>
                            <a:ext cx="0" cy="88900"/>
                          </a:xfrm>
                          <a:prstGeom prst="line">
                            <a:avLst/>
                          </a:prstGeom>
                          <a:ln w="19050">
                            <a:solidFill>
                              <a:srgbClr val="FF0000"/>
                            </a:solidFill>
                          </a:ln>
                        </wps:spPr>
                        <wps:bodyPr/>
                      </wps:wsp>
                      <wps:wsp>
                        <wps:cNvPr id="383" name="Rectangle"/>
                        <wps:cNvSpPr/>
                        <wps:spPr>
                          <a:xfrm>
                            <a:off x="381000" y="15181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4" name="Rectangle"/>
                        <wps:cNvSpPr/>
                        <wps:spPr>
                          <a:xfrm>
                            <a:off x="444500" y="1518183"/>
                            <a:ext cx="1028966" cy="205740"/>
                          </a:xfrm>
                          <a:prstGeom prst="rect">
                            <a:avLst/>
                          </a:prstGeom>
                          <a:noFill/>
                          <a:ln w="12700">
                            <a:noFill/>
                          </a:ln>
                        </wps:spPr>
                        <wps:txbx>
                          <w:txbxContent>
                            <w:p w:rsidR="00FF2188" w:rsidRDefault="008B464A">
                              <w:r>
                                <w:t>Slides (Powerpoint)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5" name="Rectangle"/>
                        <wps:cNvSpPr/>
                        <wps:spPr>
                          <a:xfrm>
                            <a:off x="6210300" y="1708683"/>
                            <a:ext cx="165201" cy="205740"/>
                          </a:xfrm>
                          <a:prstGeom prst="rect">
                            <a:avLst/>
                          </a:prstGeom>
                          <a:noFill/>
                          <a:ln w="12700">
                            <a:noFill/>
                          </a:ln>
                        </wps:spPr>
                        <wps:txbx>
                          <w:txbxContent>
                            <w:p w:rsidR="00FF2188" w:rsidRDefault="008B464A">
                              <w:r>
                                <w:t>47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6" name="Rectangle"/>
                        <wps:cNvSpPr/>
                        <wps:spPr>
                          <a:xfrm>
                            <a:off x="5067300" y="1708683"/>
                            <a:ext cx="196976" cy="205740"/>
                          </a:xfrm>
                          <a:prstGeom prst="rect">
                            <a:avLst/>
                          </a:prstGeom>
                          <a:noFill/>
                          <a:ln w="12700">
                            <a:noFill/>
                          </a:ln>
                        </wps:spPr>
                        <wps:txbx>
                          <w:txbxContent>
                            <w:p w:rsidR="00FF2188" w:rsidRDefault="008B464A">
                              <w:r>
                                <w:t>3.9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7" name="Rectangle"/>
                        <wps:cNvSpPr/>
                        <wps:spPr>
                          <a:xfrm>
                            <a:off x="5638800" y="1708683"/>
                            <a:ext cx="196976" cy="205740"/>
                          </a:xfrm>
                          <a:prstGeom prst="rect">
                            <a:avLst/>
                          </a:prstGeom>
                          <a:noFill/>
                          <a:ln w="12700">
                            <a:noFill/>
                          </a:ln>
                        </wps:spPr>
                        <wps:txbx>
                          <w:txbxContent>
                            <w:p w:rsidR="00FF2188" w:rsidRDefault="008B464A">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8" name="Straight connector"/>
                        <wps:cNvCnPr/>
                        <wps:spPr>
                          <a:xfrm>
                            <a:off x="3871949" y="1765300"/>
                            <a:ext cx="751055" cy="0"/>
                          </a:xfrm>
                          <a:prstGeom prst="line">
                            <a:avLst/>
                          </a:prstGeom>
                          <a:ln w="19050">
                            <a:solidFill>
                              <a:srgbClr val="FF0000"/>
                            </a:solidFill>
                          </a:ln>
                        </wps:spPr>
                        <wps:bodyPr/>
                      </wps:wsp>
                      <wps:wsp>
                        <wps:cNvPr id="389" name="Straight connector"/>
                        <wps:cNvCnPr/>
                        <wps:spPr>
                          <a:xfrm>
                            <a:off x="3871949" y="1727200"/>
                            <a:ext cx="0" cy="88900"/>
                          </a:xfrm>
                          <a:prstGeom prst="line">
                            <a:avLst/>
                          </a:prstGeom>
                          <a:ln w="19050">
                            <a:solidFill>
                              <a:srgbClr val="FF0000"/>
                            </a:solidFill>
                          </a:ln>
                        </wps:spPr>
                        <wps:bodyPr/>
                      </wps:wsp>
                      <wps:wsp>
                        <wps:cNvPr id="390" name="Straight connector"/>
                        <wps:cNvCnPr/>
                        <wps:spPr>
                          <a:xfrm>
                            <a:off x="4623004" y="1727200"/>
                            <a:ext cx="0" cy="88900"/>
                          </a:xfrm>
                          <a:prstGeom prst="line">
                            <a:avLst/>
                          </a:prstGeom>
                          <a:ln w="19050">
                            <a:solidFill>
                              <a:srgbClr val="FF0000"/>
                            </a:solidFill>
                          </a:ln>
                        </wps:spPr>
                        <wps:bodyPr/>
                      </wps:wsp>
                      <wps:wsp>
                        <wps:cNvPr id="391" name="Rectangle"/>
                        <wps:cNvSpPr/>
                        <wps:spPr>
                          <a:xfrm>
                            <a:off x="381000" y="17086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2" name="Rectangle"/>
                        <wps:cNvSpPr/>
                        <wps:spPr>
                          <a:xfrm>
                            <a:off x="444500" y="1708683"/>
                            <a:ext cx="1076401" cy="205740"/>
                          </a:xfrm>
                          <a:prstGeom prst="rect">
                            <a:avLst/>
                          </a:prstGeom>
                          <a:noFill/>
                          <a:ln w="12700">
                            <a:noFill/>
                          </a:ln>
                        </wps:spPr>
                        <wps:txbx>
                          <w:txbxContent>
                            <w:p w:rsidR="00FF2188" w:rsidRDefault="008B464A">
                              <w:r>
                                <w:t>Video's van colleges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3" name="Rectangle"/>
                        <wps:cNvSpPr/>
                        <wps:spPr>
                          <a:xfrm>
                            <a:off x="6210300" y="1899183"/>
                            <a:ext cx="165201" cy="205740"/>
                          </a:xfrm>
                          <a:prstGeom prst="rect">
                            <a:avLst/>
                          </a:prstGeom>
                          <a:noFill/>
                          <a:ln w="12700">
                            <a:noFill/>
                          </a:ln>
                        </wps:spPr>
                        <wps:txbx>
                          <w:txbxContent>
                            <w:p w:rsidR="00FF2188" w:rsidRDefault="008B464A">
                              <w:r>
                                <w:t>47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4" name="Rectangle"/>
                        <wps:cNvSpPr/>
                        <wps:spPr>
                          <a:xfrm>
                            <a:off x="5067300" y="1899183"/>
                            <a:ext cx="196976" cy="205740"/>
                          </a:xfrm>
                          <a:prstGeom prst="rect">
                            <a:avLst/>
                          </a:prstGeom>
                          <a:noFill/>
                          <a:ln w="12700">
                            <a:noFill/>
                          </a:ln>
                        </wps:spPr>
                        <wps:txbx>
                          <w:txbxContent>
                            <w:p w:rsidR="00FF2188" w:rsidRDefault="008B464A">
                              <w:r>
                                <w:t>3.9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5" name="Rectangle"/>
                        <wps:cNvSpPr/>
                        <wps:spPr>
                          <a:xfrm>
                            <a:off x="5638800" y="1899183"/>
                            <a:ext cx="196976" cy="205740"/>
                          </a:xfrm>
                          <a:prstGeom prst="rect">
                            <a:avLst/>
                          </a:prstGeom>
                          <a:noFill/>
                          <a:ln w="12700">
                            <a:noFill/>
                          </a:ln>
                        </wps:spPr>
                        <wps:txbx>
                          <w:txbxContent>
                            <w:p w:rsidR="00FF2188" w:rsidRDefault="008B464A">
                              <w: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6" name="Straight connector"/>
                        <wps:cNvCnPr/>
                        <wps:spPr>
                          <a:xfrm>
                            <a:off x="3796363" y="1955800"/>
                            <a:ext cx="869766" cy="0"/>
                          </a:xfrm>
                          <a:prstGeom prst="line">
                            <a:avLst/>
                          </a:prstGeom>
                          <a:ln w="19050">
                            <a:solidFill>
                              <a:srgbClr val="FF0000"/>
                            </a:solidFill>
                          </a:ln>
                        </wps:spPr>
                        <wps:bodyPr/>
                      </wps:wsp>
                      <wps:wsp>
                        <wps:cNvPr id="397" name="Straight connector"/>
                        <wps:cNvCnPr/>
                        <wps:spPr>
                          <a:xfrm>
                            <a:off x="3796363" y="1917700"/>
                            <a:ext cx="0" cy="88900"/>
                          </a:xfrm>
                          <a:prstGeom prst="line">
                            <a:avLst/>
                          </a:prstGeom>
                          <a:ln w="19050">
                            <a:solidFill>
                              <a:srgbClr val="FF0000"/>
                            </a:solidFill>
                          </a:ln>
                        </wps:spPr>
                        <wps:bodyPr/>
                      </wps:wsp>
                      <wps:wsp>
                        <wps:cNvPr id="398" name="Straight connector"/>
                        <wps:cNvCnPr/>
                        <wps:spPr>
                          <a:xfrm>
                            <a:off x="4666129" y="1917700"/>
                            <a:ext cx="0" cy="88900"/>
                          </a:xfrm>
                          <a:prstGeom prst="line">
                            <a:avLst/>
                          </a:prstGeom>
                          <a:ln w="19050">
                            <a:solidFill>
                              <a:srgbClr val="FF0000"/>
                            </a:solidFill>
                          </a:ln>
                        </wps:spPr>
                        <wps:bodyPr/>
                      </wps:wsp>
                      <wps:wsp>
                        <wps:cNvPr id="399" name="Rectangle"/>
                        <wps:cNvSpPr/>
                        <wps:spPr>
                          <a:xfrm>
                            <a:off x="381000" y="18991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0" name="Rectangle"/>
                        <wps:cNvSpPr/>
                        <wps:spPr>
                          <a:xfrm>
                            <a:off x="444500" y="1899183"/>
                            <a:ext cx="1984971" cy="205740"/>
                          </a:xfrm>
                          <a:prstGeom prst="rect">
                            <a:avLst/>
                          </a:prstGeom>
                          <a:noFill/>
                          <a:ln w="12700">
                            <a:noFill/>
                          </a:ln>
                        </wps:spPr>
                        <wps:txbx>
                          <w:txbxContent>
                            <w:p w:rsidR="00FF2188" w:rsidRDefault="008B464A">
                              <w:r>
                                <w:t>Video's van uitwerkingen van opgaven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1" name="Rectangle"/>
                        <wps:cNvSpPr/>
                        <wps:spPr>
                          <a:xfrm>
                            <a:off x="6210300" y="2089683"/>
                            <a:ext cx="165201" cy="205740"/>
                          </a:xfrm>
                          <a:prstGeom prst="rect">
                            <a:avLst/>
                          </a:prstGeom>
                          <a:noFill/>
                          <a:ln w="12700">
                            <a:noFill/>
                          </a:ln>
                        </wps:spPr>
                        <wps:txbx>
                          <w:txbxContent>
                            <w:p w:rsidR="00FF2188" w:rsidRDefault="008B464A">
                              <w:r>
                                <w:t>47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2" name="Rectangle"/>
                        <wps:cNvSpPr/>
                        <wps:spPr>
                          <a:xfrm>
                            <a:off x="5067300" y="2089683"/>
                            <a:ext cx="196976" cy="205740"/>
                          </a:xfrm>
                          <a:prstGeom prst="rect">
                            <a:avLst/>
                          </a:prstGeom>
                          <a:noFill/>
                          <a:ln w="12700">
                            <a:noFill/>
                          </a:ln>
                        </wps:spPr>
                        <wps:txbx>
                          <w:txbxContent>
                            <w:p w:rsidR="00FF2188" w:rsidRDefault="008B464A">
                              <w:r>
                                <w:t>3.6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3" name="Rectangle"/>
                        <wps:cNvSpPr/>
                        <wps:spPr>
                          <a:xfrm>
                            <a:off x="5638800" y="20896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4" name="Straight connector"/>
                        <wps:cNvCnPr/>
                        <wps:spPr>
                          <a:xfrm>
                            <a:off x="3796174" y="2146300"/>
                            <a:ext cx="643219" cy="0"/>
                          </a:xfrm>
                          <a:prstGeom prst="line">
                            <a:avLst/>
                          </a:prstGeom>
                          <a:ln w="19050">
                            <a:solidFill>
                              <a:srgbClr val="FF0000"/>
                            </a:solidFill>
                          </a:ln>
                        </wps:spPr>
                        <wps:bodyPr/>
                      </wps:wsp>
                      <wps:wsp>
                        <wps:cNvPr id="405" name="Straight connector"/>
                        <wps:cNvCnPr/>
                        <wps:spPr>
                          <a:xfrm>
                            <a:off x="3796174" y="2108200"/>
                            <a:ext cx="0" cy="88900"/>
                          </a:xfrm>
                          <a:prstGeom prst="line">
                            <a:avLst/>
                          </a:prstGeom>
                          <a:ln w="19050">
                            <a:solidFill>
                              <a:srgbClr val="FF0000"/>
                            </a:solidFill>
                          </a:ln>
                        </wps:spPr>
                        <wps:bodyPr/>
                      </wps:wsp>
                      <wps:wsp>
                        <wps:cNvPr id="406" name="Straight connector"/>
                        <wps:cNvCnPr/>
                        <wps:spPr>
                          <a:xfrm>
                            <a:off x="4439394" y="2108200"/>
                            <a:ext cx="0" cy="88900"/>
                          </a:xfrm>
                          <a:prstGeom prst="line">
                            <a:avLst/>
                          </a:prstGeom>
                          <a:ln w="19050">
                            <a:solidFill>
                              <a:srgbClr val="FF0000"/>
                            </a:solidFill>
                          </a:ln>
                        </wps:spPr>
                        <wps:bodyPr/>
                      </wps:wsp>
                      <wps:wsp>
                        <wps:cNvPr id="407" name="Rectangle"/>
                        <wps:cNvSpPr/>
                        <wps:spPr>
                          <a:xfrm>
                            <a:off x="381000" y="20896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8" name="Rectangle"/>
                        <wps:cNvSpPr/>
                        <wps:spPr>
                          <a:xfrm>
                            <a:off x="444500" y="2089683"/>
                            <a:ext cx="1435646" cy="205740"/>
                          </a:xfrm>
                          <a:prstGeom prst="rect">
                            <a:avLst/>
                          </a:prstGeom>
                          <a:noFill/>
                          <a:ln w="12700">
                            <a:noFill/>
                          </a:ln>
                        </wps:spPr>
                        <wps:txbx>
                          <w:txbxContent>
                            <w:p w:rsidR="00FF2188" w:rsidRDefault="008B464A">
                              <w:r>
                                <w:t>Links naar online materiaal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9" name="Straight connector"/>
                        <wps:cNvCnPr/>
                        <wps:spPr>
                          <a:xfrm>
                            <a:off x="2946400" y="368300"/>
                            <a:ext cx="1905000" cy="0"/>
                          </a:xfrm>
                          <a:prstGeom prst="line">
                            <a:avLst/>
                          </a:prstGeom>
                          <a:ln w="12700">
                            <a:solidFill>
                              <a:srgbClr val="000000"/>
                            </a:solidFill>
                          </a:ln>
                        </wps:spPr>
                        <wps:bodyPr/>
                      </wps:wsp>
                      <wps:wsp>
                        <wps:cNvPr id="410" name="Straight connector"/>
                        <wps:cNvCnPr/>
                        <wps:spPr>
                          <a:xfrm>
                            <a:off x="2946400" y="368300"/>
                            <a:ext cx="0" cy="1866900"/>
                          </a:xfrm>
                          <a:prstGeom prst="line">
                            <a:avLst/>
                          </a:prstGeom>
                          <a:ln w="12700">
                            <a:solidFill>
                              <a:srgbClr val="000000"/>
                            </a:solidFill>
                          </a:ln>
                        </wps:spPr>
                        <wps:bodyPr/>
                      </wps:wsp>
                      <wps:wsp>
                        <wps:cNvPr id="411" name="Straight connector"/>
                        <wps:cNvCnPr/>
                        <wps:spPr>
                          <a:xfrm>
                            <a:off x="4851400" y="368300"/>
                            <a:ext cx="0" cy="1866900"/>
                          </a:xfrm>
                          <a:prstGeom prst="line">
                            <a:avLst/>
                          </a:prstGeom>
                          <a:ln w="12700">
                            <a:solidFill>
                              <a:srgbClr val="000000"/>
                            </a:solidFill>
                          </a:ln>
                        </wps:spPr>
                        <wps:bodyPr/>
                      </wps:wsp>
                      <wps:wsp>
                        <wps:cNvPr id="412" name="Straight connector"/>
                        <wps:cNvCnPr/>
                        <wps:spPr>
                          <a:xfrm>
                            <a:off x="2946400" y="558800"/>
                            <a:ext cx="1905000" cy="0"/>
                          </a:xfrm>
                          <a:prstGeom prst="line">
                            <a:avLst/>
                          </a:prstGeom>
                          <a:ln w="12700">
                            <a:solidFill>
                              <a:srgbClr val="000000"/>
                            </a:solidFill>
                          </a:ln>
                        </wps:spPr>
                        <wps:bodyPr/>
                      </wps:wsp>
                      <wps:wsp>
                        <wps:cNvPr id="413" name="Straight connector"/>
                        <wps:cNvCnPr/>
                        <wps:spPr>
                          <a:xfrm>
                            <a:off x="2946400" y="2235200"/>
                            <a:ext cx="1905000" cy="0"/>
                          </a:xfrm>
                          <a:prstGeom prst="line">
                            <a:avLst/>
                          </a:prstGeom>
                          <a:ln w="12700">
                            <a:solidFill>
                              <a:srgbClr val="000000"/>
                            </a:solidFill>
                          </a:ln>
                        </wps:spPr>
                        <wps:bodyPr/>
                      </wps:wsp>
                      <wps:wsp>
                        <wps:cNvPr id="414" name="Rectangle"/>
                        <wps:cNvSpPr/>
                        <wps:spPr>
                          <a:xfrm>
                            <a:off x="30988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5" name="Straight connector"/>
                        <wps:cNvCnPr/>
                        <wps:spPr>
                          <a:xfrm>
                            <a:off x="3136900" y="342900"/>
                            <a:ext cx="0" cy="1892300"/>
                          </a:xfrm>
                          <a:prstGeom prst="line">
                            <a:avLst/>
                          </a:prstGeom>
                          <a:ln w="12700">
                            <a:solidFill>
                              <a:srgbClr val="000000"/>
                            </a:solidFill>
                          </a:ln>
                        </wps:spPr>
                        <wps:bodyPr/>
                      </wps:wsp>
                      <wps:wsp>
                        <wps:cNvPr id="416" name="Rectangle"/>
                        <wps:cNvSpPr/>
                        <wps:spPr>
                          <a:xfrm>
                            <a:off x="34798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7" name="Straight connector"/>
                        <wps:cNvCnPr/>
                        <wps:spPr>
                          <a:xfrm>
                            <a:off x="3517900" y="342900"/>
                            <a:ext cx="0" cy="1892300"/>
                          </a:xfrm>
                          <a:prstGeom prst="line">
                            <a:avLst/>
                          </a:prstGeom>
                          <a:ln w="12700">
                            <a:solidFill>
                              <a:srgbClr val="000000"/>
                            </a:solidFill>
                          </a:ln>
                        </wps:spPr>
                        <wps:bodyPr/>
                      </wps:wsp>
                      <wps:wsp>
                        <wps:cNvPr id="418" name="Rectangle"/>
                        <wps:cNvSpPr/>
                        <wps:spPr>
                          <a:xfrm>
                            <a:off x="3860800" y="2227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9" name="Straight connector"/>
                        <wps:cNvCnPr/>
                        <wps:spPr>
                          <a:xfrm>
                            <a:off x="3898900" y="342900"/>
                            <a:ext cx="0" cy="1892300"/>
                          </a:xfrm>
                          <a:prstGeom prst="line">
                            <a:avLst/>
                          </a:prstGeom>
                          <a:ln w="12700">
                            <a:solidFill>
                              <a:srgbClr val="000000"/>
                            </a:solidFill>
                          </a:ln>
                        </wps:spPr>
                        <wps:bodyPr/>
                      </wps:wsp>
                      <wps:wsp>
                        <wps:cNvPr id="420" name="Rectangle"/>
                        <wps:cNvSpPr/>
                        <wps:spPr>
                          <a:xfrm>
                            <a:off x="4241800" y="222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1" name="Straight connector"/>
                        <wps:cNvCnPr/>
                        <wps:spPr>
                          <a:xfrm>
                            <a:off x="4279900" y="342900"/>
                            <a:ext cx="0" cy="1892300"/>
                          </a:xfrm>
                          <a:prstGeom prst="line">
                            <a:avLst/>
                          </a:prstGeom>
                          <a:ln w="12700">
                            <a:solidFill>
                              <a:srgbClr val="000000"/>
                            </a:solidFill>
                          </a:ln>
                        </wps:spPr>
                        <wps:bodyPr/>
                      </wps:wsp>
                      <wps:wsp>
                        <wps:cNvPr id="422" name="Rectangle"/>
                        <wps:cNvSpPr/>
                        <wps:spPr>
                          <a:xfrm>
                            <a:off x="4622800" y="2227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3" name="Straight connector"/>
                        <wps:cNvCnPr/>
                        <wps:spPr>
                          <a:xfrm>
                            <a:off x="4660900" y="342900"/>
                            <a:ext cx="0" cy="1892300"/>
                          </a:xfrm>
                          <a:prstGeom prst="line">
                            <a:avLst/>
                          </a:prstGeom>
                          <a:ln w="12700">
                            <a:solidFill>
                              <a:srgbClr val="000000"/>
                            </a:solidFill>
                          </a:ln>
                        </wps:spPr>
                        <wps:bodyPr/>
                      </wps:wsp>
                      <wps:wsp>
                        <wps:cNvPr id="424" name="Rectangle"/>
                        <wps:cNvSpPr/>
                        <wps:spPr>
                          <a:xfrm>
                            <a:off x="4071543" y="393700"/>
                            <a:ext cx="50800" cy="152400"/>
                          </a:xfrm>
                          <a:prstGeom prst="rect">
                            <a:avLst/>
                          </a:prstGeom>
                          <a:solidFill>
                            <a:srgbClr val="FF0000"/>
                          </a:solidFill>
                          <a:ln w="12700">
                            <a:solidFill>
                              <a:srgbClr val="FF0000"/>
                            </a:solidFill>
                          </a:ln>
                        </wps:spPr>
                        <wps:bodyPr/>
                      </wps:wsp>
                      <wps:wsp>
                        <wps:cNvPr id="425" name="Rectangle"/>
                        <wps:cNvSpPr/>
                        <wps:spPr>
                          <a:xfrm>
                            <a:off x="3889730" y="584200"/>
                            <a:ext cx="50800" cy="152400"/>
                          </a:xfrm>
                          <a:prstGeom prst="rect">
                            <a:avLst/>
                          </a:prstGeom>
                          <a:solidFill>
                            <a:srgbClr val="FF0000"/>
                          </a:solidFill>
                          <a:ln w="12700">
                            <a:solidFill>
                              <a:srgbClr val="FF0000"/>
                            </a:solidFill>
                          </a:ln>
                        </wps:spPr>
                        <wps:bodyPr/>
                      </wps:wsp>
                      <wps:wsp>
                        <wps:cNvPr id="426" name="Rectangle"/>
                        <wps:cNvSpPr/>
                        <wps:spPr>
                          <a:xfrm>
                            <a:off x="3978884" y="939800"/>
                            <a:ext cx="50800" cy="152400"/>
                          </a:xfrm>
                          <a:prstGeom prst="rect">
                            <a:avLst/>
                          </a:prstGeom>
                          <a:solidFill>
                            <a:srgbClr val="FF0000"/>
                          </a:solidFill>
                          <a:ln w="12700">
                            <a:solidFill>
                              <a:srgbClr val="FF0000"/>
                            </a:solidFill>
                          </a:ln>
                        </wps:spPr>
                        <wps:bodyPr/>
                      </wps:wsp>
                      <wps:wsp>
                        <wps:cNvPr id="427" name="Rectangle"/>
                        <wps:cNvSpPr/>
                        <wps:spPr>
                          <a:xfrm>
                            <a:off x="4035615" y="1308100"/>
                            <a:ext cx="50800" cy="152400"/>
                          </a:xfrm>
                          <a:prstGeom prst="rect">
                            <a:avLst/>
                          </a:prstGeom>
                          <a:solidFill>
                            <a:srgbClr val="FF0000"/>
                          </a:solidFill>
                          <a:ln w="12700">
                            <a:solidFill>
                              <a:srgbClr val="FF0000"/>
                            </a:solidFill>
                          </a:ln>
                        </wps:spPr>
                        <wps:bodyPr/>
                      </wps:wsp>
                      <wps:wsp>
                        <wps:cNvPr id="428" name="Rectangle"/>
                        <wps:cNvSpPr/>
                        <wps:spPr>
                          <a:xfrm>
                            <a:off x="4076153" y="1498600"/>
                            <a:ext cx="50800" cy="152400"/>
                          </a:xfrm>
                          <a:prstGeom prst="rect">
                            <a:avLst/>
                          </a:prstGeom>
                          <a:solidFill>
                            <a:srgbClr val="FF0000"/>
                          </a:solidFill>
                          <a:ln w="12700">
                            <a:solidFill>
                              <a:srgbClr val="FF0000"/>
                            </a:solidFill>
                          </a:ln>
                        </wps:spPr>
                        <wps:bodyPr/>
                      </wps:wsp>
                      <wps:wsp>
                        <wps:cNvPr id="429" name="Rectangle"/>
                        <wps:cNvSpPr/>
                        <wps:spPr>
                          <a:xfrm>
                            <a:off x="4222076" y="1689100"/>
                            <a:ext cx="50800" cy="152400"/>
                          </a:xfrm>
                          <a:prstGeom prst="rect">
                            <a:avLst/>
                          </a:prstGeom>
                          <a:solidFill>
                            <a:srgbClr val="FF0000"/>
                          </a:solidFill>
                          <a:ln w="12700">
                            <a:solidFill>
                              <a:srgbClr val="FF0000"/>
                            </a:solidFill>
                          </a:ln>
                        </wps:spPr>
                        <wps:bodyPr/>
                      </wps:wsp>
                      <wps:wsp>
                        <wps:cNvPr id="430" name="Rectangle"/>
                        <wps:cNvSpPr/>
                        <wps:spPr>
                          <a:xfrm>
                            <a:off x="4205846" y="1879600"/>
                            <a:ext cx="50800" cy="152400"/>
                          </a:xfrm>
                          <a:prstGeom prst="rect">
                            <a:avLst/>
                          </a:prstGeom>
                          <a:solidFill>
                            <a:srgbClr val="FF0000"/>
                          </a:solidFill>
                          <a:ln w="12700">
                            <a:solidFill>
                              <a:srgbClr val="FF0000"/>
                            </a:solidFill>
                          </a:ln>
                        </wps:spPr>
                        <wps:bodyPr/>
                      </wps:wsp>
                      <wps:wsp>
                        <wps:cNvPr id="431" name="Rectangle"/>
                        <wps:cNvSpPr/>
                        <wps:spPr>
                          <a:xfrm>
                            <a:off x="4092384" y="20701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363" editas="canvas" style="width:509.45pt;height:196pt;mso-position-horizontal-relative:char;mso-position-vertical-relative:line" coordsize="64693,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">
                <v:shape id="_x0000_s1364" type="#_x0000_t75" style="position:absolute;width:64693;height:24892;visibility:visible;mso-wrap-style:square">
                  <v:fill o:detectmouseclick="t"/>
                  <v:path o:connecttype="none"/>
                </v:shape>
                <v:rect id="Rectangle" o:spid="_x0000_s1365" style="position:absolute;left:1778;top:449;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" filled="f" stroked="f" strokeweight="1pt">
                  <v:textbox inset="0,0,0,0">
                    <w:txbxContent>
                      <w:p w:rsidR="00FF2188" w:rsidRDefault="008B464A">
                        <w:r>
                          <w:t>6.</w:t>
                        </w:r>
                      </w:p>
                    </w:txbxContent>
                  </v:textbox>
                </v:rect>
                <v:rect id="Rectangle" o:spid="_x0000_s1366" style="position:absolute;left:3175;top:449;width:3856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" filled="f" stroked="f" strokeweight="1pt">
                  <v:textbox inset="0,0,0,0">
                    <w:txbxContent>
                      <w:p w:rsidR="00FF2188" w:rsidRDefault="008B464A">
                        <w:r>
                          <w:t xml:space="preserve">Het studiemateriaal (boeken, reader, etc.) sloot goed aan op de </w:t>
                        </w:r>
                        <w:r>
                          <w:t>collegestof.</w:t>
                        </w:r>
                      </w:p>
                    </w:txbxContent>
                  </v:textbox>
                </v:rect>
                <v:rect id="Rectangle" o:spid="_x0000_s1367"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" filled="f" stroked="f" strokeweight="1pt">
                  <v:textbox inset="0,0,0,0">
                    <w:txbxContent>
                      <w:p w:rsidR="00FF2188" w:rsidRDefault="008B464A">
                        <w:r>
                          <w:t>n</w:t>
                        </w:r>
                      </w:p>
                    </w:txbxContent>
                  </v:textbox>
                </v:rect>
                <v:rect id="Rectangle" o:spid="_x0000_s1368"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" filled="f" stroked="f" strokeweight="1pt">
                  <v:textbox inset="0,0,0,0">
                    <w:txbxContent>
                      <w:p w:rsidR="00FF2188" w:rsidRDefault="008B464A">
                        <w:r>
                          <w:t>gem.</w:t>
                        </w:r>
                      </w:p>
                    </w:txbxContent>
                  </v:textbox>
                </v:rect>
                <v:rect id="Rectangle" o:spid="_x0000_s1369"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" filled="f" stroked="f" strokeweight="1pt">
                  <v:textbox inset="0,0,0,0">
                    <w:txbxContent>
                      <w:p w:rsidR="00FF2188" w:rsidRDefault="008B464A">
                        <w:r>
                          <w:t>sd</w:t>
                        </w:r>
                      </w:p>
                    </w:txbxContent>
                  </v:textbox>
                </v:rect>
                <v:rect id="Rectangle" o:spid="_x0000_s1370" style="position:absolute;left:3175;top:4132;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" filled="f" stroked="f" strokeweight="1pt">
                  <v:textbox inset="0,0,0,0">
                    <w:txbxContent>
                      <w:p w:rsidR="00FF2188" w:rsidRDefault="008B464A">
                        <w:r>
                          <w:t>5p: helemaal mee oneens-helemaal mee eens</w:t>
                        </w:r>
                      </w:p>
                    </w:txbxContent>
                  </v:textbox>
                </v:rect>
                <v:rect id="Rectangle" o:spid="_x0000_s1371" style="position:absolute;left:61468;top:4132;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" filled="f" stroked="f" strokeweight="1pt">
                  <v:textbox inset="0,0,0,0">
                    <w:txbxContent>
                      <w:p w:rsidR="00FF2188" w:rsidRDefault="008B464A">
                        <w:r>
                          <w:t>329</w:t>
                        </w:r>
                      </w:p>
                    </w:txbxContent>
                  </v:textbox>
                </v:rect>
                <v:rect id="Rectangle" o:spid="_x0000_s1372"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" filled="f" stroked="f" strokeweight="1pt">
                  <v:textbox inset="0,0,0,0">
                    <w:txbxContent>
                      <w:p w:rsidR="00FF2188" w:rsidRDefault="008B464A">
                        <w:r>
                          <w:t>3.5</w:t>
                        </w:r>
                      </w:p>
                    </w:txbxContent>
                  </v:textbox>
                </v:rect>
                <v:rect id="Rectangle" o:spid="_x0000_s1373"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" filled="f" stroked="f" strokeweight="1pt">
                  <v:textbox inset="0,0,0,0">
                    <w:txbxContent>
                      <w:p w:rsidR="00FF2188" w:rsidRDefault="008B464A">
                        <w:r>
                          <w:t>1.0</w:t>
                        </w:r>
                      </w:p>
                    </w:txbxContent>
                  </v:textbox>
                </v:rect>
                <v:line id="Straight connector" o:spid="_x0000_s1374" style="position:absolute;visibility:visible;mso-wrap-style:square" from="37016,4699" to="44922,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" strokecolor="red" strokeweight="1.5pt"/>
                <v:line id="Straight connector" o:spid="_x0000_s1375" style="position:absolute;visibility:visible;mso-wrap-style:square" from="37016,4318" to="37016,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" strokecolor="red" strokeweight="1.5pt"/>
                <v:line id="Straight connector" o:spid="_x0000_s1376" style="position:absolute;visibility:visible;mso-wrap-style:square" from="44922,4318" to="44922,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" strokecolor="red" strokeweight="1.5pt"/>
                <v:rect id="Rectangle" o:spid="_x0000_s1377" style="position:absolute;left:62103;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" filled="f" stroked="f" strokeweight="1pt">
                  <v:textbox inset="0,0,0,0">
                    <w:txbxContent>
                      <w:p w:rsidR="00FF2188" w:rsidRDefault="008B464A">
                        <w:r>
                          <w:t>47</w:t>
                        </w:r>
                      </w:p>
                    </w:txbxContent>
                  </v:textbox>
                </v:rect>
                <v:rect id="Rectangle" o:spid="_x0000_s1378" style="position:absolute;left:50673;top:603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" filled="f" stroked="f" strokeweight="1pt">
                  <v:textbox inset="0,0,0,0">
                    <w:txbxContent>
                      <w:p w:rsidR="00FF2188" w:rsidRDefault="008B464A">
                        <w:r>
                          <w:t>3.0</w:t>
                        </w:r>
                      </w:p>
                    </w:txbxContent>
                  </v:textbox>
                </v:rect>
                <v:rect id="Rectangle" o:spid="_x0000_s1379" style="position:absolute;left:56388;top:603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" filled="f" stroked="f" strokeweight="1pt">
                  <v:textbox inset="0,0,0,0">
                    <w:txbxContent>
                      <w:p w:rsidR="00FF2188" w:rsidRDefault="008B464A">
                        <w:r>
                          <w:t>1.2</w:t>
                        </w:r>
                      </w:p>
                    </w:txbxContent>
                  </v:textbox>
                </v:rect>
                <v:line id="Straight connector" o:spid="_x0000_s1380" style="position:absolute;visibility:visible;mso-wrap-style:square" from="34571,6604" to="4373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" strokecolor="red" strokeweight="1.5pt"/>
                <v:line id="Straight connector" o:spid="_x0000_s1381" style="position:absolute;visibility:visible;mso-wrap-style:square" from="34571,6223" to="34571,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" strokecolor="red" strokeweight="1.5pt"/>
                <v:line id="Straight connector" o:spid="_x0000_s1382" style="position:absolute;visibility:visible;mso-wrap-style:square" from="43731,6223" to="43731,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" strokecolor="red" strokeweight="1.5pt"/>
                <v:rect id="Rectangle" o:spid="_x0000_s1383" style="position:absolute;left:3810;top:6037;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" filled="f" stroked="f" strokeweight="1pt">
                  <v:textbox inset="0,0,0,0">
                    <w:txbxContent>
                      <w:p w:rsidR="00FF2188" w:rsidRDefault="008B464A">
                        <w:r>
                          <w:t>-</w:t>
                        </w:r>
                      </w:p>
                    </w:txbxContent>
                  </v:textbox>
                </v:rect>
                <v:rect id="Rectangle" o:spid="_x0000_s1384" style="position:absolute;left:4445;top:6037;width:208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" filled="f" stroked="f" strokeweight="1pt">
                  <v:textbox inset="0,0,0,0">
                    <w:txbxContent>
                      <w:p w:rsidR="00FF2188" w:rsidRDefault="008B464A">
                        <w:r>
                          <w:t>Theorieboek (Buijs, Statistiek om mee te</w:t>
                        </w:r>
                      </w:p>
                    </w:txbxContent>
                  </v:textbox>
                </v:rect>
                <v:rect id="Rectangle" o:spid="_x0000_s1385" style="position:absolute;left:4445;top:7815;width:444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" filled="f" stroked="f" strokeweight="1pt">
                  <v:textbox inset="0,0,0,0">
                    <w:txbxContent>
                      <w:p w:rsidR="00FF2188" w:rsidRDefault="008B464A">
                        <w:r>
                          <w:t>werken)</w:t>
                        </w:r>
                      </w:p>
                    </w:txbxContent>
                  </v:textbox>
                </v:rect>
                <v:rect id="Rectangle" o:spid="_x0000_s1386" style="position:absolute;left:62103;top:9720;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" filled="f" stroked="f" strokeweight="1pt">
                  <v:textbox inset="0,0,0,0">
                    <w:txbxContent>
                      <w:p w:rsidR="00FF2188" w:rsidRDefault="008B464A">
                        <w:r>
                          <w:t>47</w:t>
                        </w:r>
                      </w:p>
                    </w:txbxContent>
                  </v:textbox>
                </v:rect>
                <v:rect id="Rectangle" o:spid="_x0000_s1387" style="position:absolute;left:50673;top:9720;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" filled="f" stroked="f" strokeweight="1pt">
                  <v:textbox inset="0,0,0,0">
                    <w:txbxContent>
                      <w:p w:rsidR="00FF2188" w:rsidRDefault="008B464A">
                        <w:r>
                          <w:t>3.3</w:t>
                        </w:r>
                      </w:p>
                    </w:txbxContent>
                  </v:textbox>
                </v:rect>
                <v:rect id="Rectangle" o:spid="_x0000_s1388" style="position:absolute;left:56388;top:9720;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" filled="f" stroked="f" strokeweight="1pt">
                  <v:textbox inset="0,0,0,0">
                    <w:txbxContent>
                      <w:p w:rsidR="00FF2188" w:rsidRDefault="008B464A">
                        <w:r>
                          <w:t>1.0</w:t>
                        </w:r>
                      </w:p>
                    </w:txbxContent>
                  </v:textbox>
                </v:rect>
                <v:line id="Straight connector" o:spid="_x0000_s1389" style="position:absolute;visibility:visible;mso-wrap-style:square" from="36058,10287" to="44027,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" strokecolor="red" strokeweight="1.5pt"/>
                <v:line id="Straight connector" o:spid="_x0000_s1390" style="position:absolute;visibility:visible;mso-wrap-style:square" from="36058,9779" to="36058,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" strokecolor="red" strokeweight="1.5pt"/>
                <v:line id="Straight connector" o:spid="_x0000_s1391" style="position:absolute;visibility:visible;mso-wrap-style:square" from="44027,9779" to="44027,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" strokecolor="red" strokeweight="1.5pt"/>
                <v:rect id="Rectangle" o:spid="_x0000_s1392" style="position:absolute;left:3810;top:9720;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" filled="f" stroked="f" strokeweight="1pt">
                  <v:textbox inset="0,0,0,0">
                    <w:txbxContent>
                      <w:p w:rsidR="00FF2188" w:rsidRDefault="008B464A">
                        <w:r>
                          <w:t>-</w:t>
                        </w:r>
                      </w:p>
                    </w:txbxContent>
                  </v:textbox>
                </v:rect>
                <v:rect id="Rectangle" o:spid="_x0000_s1393" style="position:absolute;left:4445;top:9593;width:2166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" filled="f" stroked="f" strokeweight="1pt">
                  <v:textbox inset="0,0,0,0">
                    <w:txbxContent>
                      <w:p w:rsidR="00FF2188" w:rsidRDefault="008B464A">
                        <w:r>
                          <w:t>Opgavenboek (Buijs, Statistiek om mee te</w:t>
                        </w:r>
                      </w:p>
                    </w:txbxContent>
                  </v:textbox>
                </v:rect>
                <v:rect id="Rectangle" o:spid="_x0000_s1394" style="position:absolute;left:4445;top:11371;width:444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" filled="f" stroked="f" strokeweight="1pt">
                  <v:textbox inset="0,0,0,0">
                    <w:txbxContent>
                      <w:p w:rsidR="00FF2188" w:rsidRDefault="008B464A">
                        <w:r>
                          <w:t>werken)</w:t>
                        </w:r>
                      </w:p>
                    </w:txbxContent>
                  </v:textbox>
                </v:rect>
                <v:rect id="Rectangle" o:spid="_x0000_s1395" style="position:absolute;left:62103;top:13276;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" filled="f" stroked="f" strokeweight="1pt">
                  <v:textbox inset="0,0,0,0">
                    <w:txbxContent>
                      <w:p w:rsidR="00FF2188" w:rsidRDefault="008B464A">
                        <w:r>
                          <w:t>47</w:t>
                        </w:r>
                      </w:p>
                    </w:txbxContent>
                  </v:textbox>
                </v:rect>
                <v:rect id="Rectangle" o:spid="_x0000_s1396" style="position:absolute;left:50673;top:13276;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" filled="f" stroked="f" strokeweight="1pt">
                  <v:textbox inset="0,0,0,0">
                    <w:txbxContent>
                      <w:p w:rsidR="00FF2188" w:rsidRDefault="008B464A">
                        <w:r>
                          <w:t>3.4</w:t>
                        </w:r>
                      </w:p>
                    </w:txbxContent>
                  </v:textbox>
                </v:rect>
                <v:rect id="Rectangle" o:spid="_x0000_s1397" style="position:absolute;left:56388;top:13276;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" filled="f" stroked="f" strokeweight="1pt">
                  <v:textbox inset="0,0,0,0">
                    <w:txbxContent>
                      <w:p w:rsidR="00FF2188" w:rsidRDefault="008B464A">
                        <w:r>
                          <w:t>0.8</w:t>
                        </w:r>
                      </w:p>
                    </w:txbxContent>
                  </v:textbox>
                </v:rect>
                <v:line id="Straight connector" o:spid="_x0000_s1398" style="position:absolute;visibility:visible;mso-wrap-style:square" from="37394,13843" to="43826,1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" strokecolor="red" strokeweight="1.5pt"/>
                <v:line id="Straight connector" o:spid="_x0000_s1399" style="position:absolute;visibility:visible;mso-wrap-style:square" from="37394,13462" to="37394,1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" strokecolor="red" strokeweight="1.5pt"/>
                <v:line id="Straight connector" o:spid="_x0000_s1400" style="position:absolute;visibility:visible;mso-wrap-style:square" from="43826,13462" to="43826,1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" strokecolor="red" strokeweight="1.5pt"/>
                <v:rect id="Rectangle" o:spid="_x0000_s1401" style="position:absolute;left:3810;top:13276;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" filled="f" stroked="f" strokeweight="1pt">
                  <v:textbox inset="0,0,0,0">
                    <w:txbxContent>
                      <w:p w:rsidR="00FF2188" w:rsidRDefault="008B464A">
                        <w:r>
                          <w:t>-</w:t>
                        </w:r>
                      </w:p>
                    </w:txbxContent>
                  </v:textbox>
                </v:rect>
                <v:rect id="Rectangle" o:spid="_x0000_s1402" style="position:absolute;left:4445;top:13276;width:412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" filled="f" stroked="f" strokeweight="1pt">
                  <v:textbox inset="0,0,0,0">
                    <w:txbxContent>
                      <w:p w:rsidR="00FF2188" w:rsidRDefault="008B464A">
                        <w:r>
                          <w:t>Reader</w:t>
                        </w:r>
                      </w:p>
                    </w:txbxContent>
                  </v:textbox>
                </v:rect>
                <v:rect id="Rectangle" o:spid="_x0000_s1403" style="position:absolute;left:62103;top:15181;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" filled="f" stroked="f" strokeweight="1pt">
                  <v:textbox inset="0,0,0,0">
                    <w:txbxContent>
                      <w:p w:rsidR="00FF2188" w:rsidRDefault="008B464A">
                        <w:r>
                          <w:t>47</w:t>
                        </w:r>
                      </w:p>
                    </w:txbxContent>
                  </v:textbox>
                </v:rect>
                <v:rect id="Rectangle" o:spid="_x0000_s1404" style="position:absolute;left:50673;top:15181;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" filled="f" stroked="f" strokeweight="1pt">
                  <v:textbox inset="0,0,0,0">
                    <w:txbxContent>
                      <w:p w:rsidR="00FF2188" w:rsidRDefault="008B464A">
                        <w:r>
                          <w:t>3.5</w:t>
                        </w:r>
                      </w:p>
                    </w:txbxContent>
                  </v:textbox>
                </v:rect>
                <v:rect id="Rectangle" o:spid="_x0000_s1405" style="position:absolute;left:56388;top:15181;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" filled="f" stroked="f" strokeweight="1pt">
                  <v:textbox inset="0,0,0,0">
                    <w:txbxContent>
                      <w:p w:rsidR="00FF2188" w:rsidRDefault="008B464A">
                        <w:r>
                          <w:t>0.8</w:t>
                        </w:r>
                      </w:p>
                    </w:txbxContent>
                  </v:textbox>
                </v:rect>
                <v:line id="Straight connector" o:spid="_x0000_s1406" style="position:absolute;visibility:visible;mso-wrap-style:square" from="37789,15748" to="44241,1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" strokecolor="red" strokeweight="1.5pt"/>
                <v:line id="Straight connector" o:spid="_x0000_s1407" style="position:absolute;visibility:visible;mso-wrap-style:square" from="37789,15367" to="37789,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" strokecolor="red" strokeweight="1.5pt"/>
                <v:line id="Straight connector" o:spid="_x0000_s1408" style="position:absolute;visibility:visible;mso-wrap-style:square" from="44241,15367" to="44241,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" strokecolor="red" strokeweight="1.5pt"/>
                <v:rect id="Rectangle" o:spid="_x0000_s1409" style="position:absolute;left:3810;top:15181;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" filled="f" stroked="f" strokeweight="1pt">
                  <v:textbox inset="0,0,0,0">
                    <w:txbxContent>
                      <w:p w:rsidR="00FF2188" w:rsidRDefault="008B464A">
                        <w:r>
                          <w:t>-</w:t>
                        </w:r>
                      </w:p>
                    </w:txbxContent>
                  </v:textbox>
                </v:rect>
                <v:rect id="Rectangle" o:spid="_x0000_s1410" style="position:absolute;left:4445;top:15181;width:1028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" filled="f" stroked="f" strokeweight="1pt">
                  <v:textbox inset="0,0,0,0">
                    <w:txbxContent>
                      <w:p w:rsidR="00FF2188" w:rsidRDefault="008B464A">
                        <w:r>
                          <w:t>Slides (Powerpoint)</w:t>
                        </w:r>
                      </w:p>
                    </w:txbxContent>
                  </v:textbox>
                </v:rect>
                <v:rect id="Rectangle" o:spid="_x0000_s1411" style="position:absolute;left:62103;top:17086;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" filled="f" stroked="f" strokeweight="1pt">
                  <v:textbox inset="0,0,0,0">
                    <w:txbxContent>
                      <w:p w:rsidR="00FF2188" w:rsidRDefault="008B464A">
                        <w:r>
                          <w:t>47</w:t>
                        </w:r>
                      </w:p>
                    </w:txbxContent>
                  </v:textbox>
                </v:rect>
                <v:rect id="Rectangle" o:spid="_x0000_s1412" style="position:absolute;left:50673;top:17086;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" filled="f" stroked="f" strokeweight="1pt">
                  <v:textbox inset="0,0,0,0">
                    <w:txbxContent>
                      <w:p w:rsidR="00FF2188" w:rsidRDefault="008B464A">
                        <w:r>
                          <w:t>3.9</w:t>
                        </w:r>
                      </w:p>
                    </w:txbxContent>
                  </v:textbox>
                </v:rect>
                <v:rect id="Rectangle" o:spid="_x0000_s1413" style="position:absolute;left:56388;top:17086;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" filled="f" stroked="f" strokeweight="1pt">
                  <v:textbox inset="0,0,0,0">
                    <w:txbxContent>
                      <w:p w:rsidR="00FF2188" w:rsidRDefault="008B464A">
                        <w:r>
                          <w:t>1.0</w:t>
                        </w:r>
                      </w:p>
                    </w:txbxContent>
                  </v:textbox>
                </v:rect>
                <v:line id="Straight connector" o:spid="_x0000_s1414" style="position:absolute;visibility:visible;mso-wrap-style:square" from="38719,17653" to="46230,1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" strokecolor="red" strokeweight="1.5pt"/>
                <v:line id="Straight connector" o:spid="_x0000_s1415" style="position:absolute;visibility:visible;mso-wrap-style:square" from="38719,17272" to="38719,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" strokecolor="red" strokeweight="1.5pt"/>
                <v:line id="Straight connector" o:spid="_x0000_s1416" style="position:absolute;visibility:visible;mso-wrap-style:square" from="46230,17272" to="46230,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" strokecolor="red" strokeweight="1.5pt"/>
                <v:rect id="Rectangle" o:spid="_x0000_s1417" style="position:absolute;left:3810;top:17086;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" filled="f" stroked="f" strokeweight="1pt">
                  <v:textbox inset="0,0,0,0">
                    <w:txbxContent>
                      <w:p w:rsidR="00FF2188" w:rsidRDefault="008B464A">
                        <w:r>
                          <w:t>-</w:t>
                        </w:r>
                      </w:p>
                    </w:txbxContent>
                  </v:textbox>
                </v:rect>
                <v:rect id="Rectangle" o:spid="_x0000_s1418" style="position:absolute;left:4445;top:17086;width:1076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" filled="f" stroked="f" strokeweight="1pt">
                  <v:textbox inset="0,0,0,0">
                    <w:txbxContent>
                      <w:p w:rsidR="00FF2188" w:rsidRDefault="008B464A">
                        <w:r>
                          <w:t>Video's van colleges</w:t>
                        </w:r>
                      </w:p>
                    </w:txbxContent>
                  </v:textbox>
                </v:rect>
                <v:rect id="Rectangle" o:spid="_x0000_s1419" style="position:absolute;left:62103;top:18991;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" filled="f" stroked="f" strokeweight="1pt">
                  <v:textbox inset="0,0,0,0">
                    <w:txbxContent>
                      <w:p w:rsidR="00FF2188" w:rsidRDefault="008B464A">
                        <w:r>
                          <w:t>47</w:t>
                        </w:r>
                      </w:p>
                    </w:txbxContent>
                  </v:textbox>
                </v:rect>
                <v:rect id="Rectangle" o:spid="_x0000_s1420" style="position:absolute;left:50673;top:18991;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" filled="f" stroked="f" strokeweight="1pt">
                  <v:textbox inset="0,0,0,0">
                    <w:txbxContent>
                      <w:p w:rsidR="00FF2188" w:rsidRDefault="008B464A">
                        <w:r>
                          <w:t>3.9</w:t>
                        </w:r>
                      </w:p>
                    </w:txbxContent>
                  </v:textbox>
                </v:rect>
                <v:rect id="Rectangle" o:spid="_x0000_s1421" style="position:absolute;left:56388;top:18991;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" filled="f" stroked="f" strokeweight="1pt">
                  <v:textbox inset="0,0,0,0">
                    <w:txbxContent>
                      <w:p w:rsidR="00FF2188" w:rsidRDefault="008B464A">
                        <w:r>
                          <w:t>1.1</w:t>
                        </w:r>
                      </w:p>
                    </w:txbxContent>
                  </v:textbox>
                </v:rect>
                <v:line id="Straight connector" o:spid="_x0000_s1422" style="position:absolute;visibility:visible;mso-wrap-style:square" from="37963,19558" to="46661,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" strokecolor="red" strokeweight="1.5pt"/>
                <v:line id="Straight connector" o:spid="_x0000_s1423" style="position:absolute;visibility:visible;mso-wrap-style:square" from="37963,19177" to="37963,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" strokecolor="red" strokeweight="1.5pt"/>
                <v:line id="Straight connector" o:spid="_x0000_s1424" style="position:absolute;visibility:visible;mso-wrap-style:square" from="46661,19177" to="46661,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" strokecolor="red" strokeweight="1.5pt"/>
                <v:rect id="Rectangle" o:spid="_x0000_s1425" style="position:absolute;left:3810;top:18991;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" filled="f" stroked="f" strokeweight="1pt">
                  <v:textbox inset="0,0,0,0">
                    <w:txbxContent>
                      <w:p w:rsidR="00FF2188" w:rsidRDefault="008B464A">
                        <w:r>
                          <w:t>-</w:t>
                        </w:r>
                      </w:p>
                    </w:txbxContent>
                  </v:textbox>
                </v:rect>
                <v:rect id="Rectangle" o:spid="_x0000_s1426" style="position:absolute;left:4445;top:18991;width:1984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" filled="f" stroked="f" strokeweight="1pt">
                  <v:textbox inset="0,0,0,0">
                    <w:txbxContent>
                      <w:p w:rsidR="00FF2188" w:rsidRDefault="008B464A">
                        <w:r>
                          <w:t>Video's van uitwerkingen van opgaven</w:t>
                        </w:r>
                      </w:p>
                    </w:txbxContent>
                  </v:textbox>
                </v:rect>
                <v:rect id="Rectangle" o:spid="_x0000_s1427" style="position:absolute;left:62103;top:20896;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" filled="f" stroked="f" strokeweight="1pt">
                  <v:textbox inset="0,0,0,0">
                    <w:txbxContent>
                      <w:p w:rsidR="00FF2188" w:rsidRDefault="008B464A">
                        <w:r>
                          <w:t>47</w:t>
                        </w:r>
                      </w:p>
                    </w:txbxContent>
                  </v:textbox>
                </v:rect>
                <v:rect id="Rectangle" o:spid="_x0000_s1428" style="position:absolute;left:50673;top:20896;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" filled="f" stroked="f" strokeweight="1pt">
                  <v:textbox inset="0,0,0,0">
                    <w:txbxContent>
                      <w:p w:rsidR="00FF2188" w:rsidRDefault="008B464A">
                        <w:r>
                          <w:t>3.6</w:t>
                        </w:r>
                      </w:p>
                    </w:txbxContent>
                  </v:textbox>
                </v:rect>
                <v:rect id="Rectangle" o:spid="_x0000_s1429" style="position:absolute;left:56388;top:20896;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" filled="f" stroked="f" strokeweight="1pt">
                  <v:textbox inset="0,0,0,0">
                    <w:txbxContent>
                      <w:p w:rsidR="00FF2188" w:rsidRDefault="008B464A">
                        <w:r>
                          <w:t>0.8</w:t>
                        </w:r>
                      </w:p>
                    </w:txbxContent>
                  </v:textbox>
                </v:rect>
                <v:line id="Straight connector" o:spid="_x0000_s1430" style="position:absolute;visibility:visible;mso-wrap-style:square" from="37961,21463" to="44393,2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" strokecolor="red" strokeweight="1.5pt"/>
                <v:line id="Straight connector" o:spid="_x0000_s1431" style="position:absolute;visibility:visible;mso-wrap-style:square" from="37961,21082" to="37961,2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" strokecolor="red" strokeweight="1.5pt"/>
                <v:line id="Straight connector" o:spid="_x0000_s1432" style="position:absolute;visibility:visible;mso-wrap-style:square" from="44393,21082" to="44393,2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" strokecolor="red" strokeweight="1.5pt"/>
                <v:rect id="Rectangle" o:spid="_x0000_s1433" style="position:absolute;left:3810;top:20896;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" filled="f" stroked="f" strokeweight="1pt">
                  <v:textbox inset="0,0,0,0">
                    <w:txbxContent>
                      <w:p w:rsidR="00FF2188" w:rsidRDefault="008B464A">
                        <w:r>
                          <w:t>-</w:t>
                        </w:r>
                      </w:p>
                    </w:txbxContent>
                  </v:textbox>
                </v:rect>
                <v:rect id="Rectangle" o:spid="_x0000_s1434" style="position:absolute;left:4445;top:20896;width:1435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" filled="f" stroked="f" strokeweight="1pt">
                  <v:textbox inset="0,0,0,0">
                    <w:txbxContent>
                      <w:p w:rsidR="00FF2188" w:rsidRDefault="008B464A">
                        <w:r>
                          <w:t>Links naar online materiaal</w:t>
                        </w:r>
                      </w:p>
                    </w:txbxContent>
                  </v:textbox>
                </v:rect>
                <v:line id="Straight connector" o:spid="_x0000_s1435"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" strokeweight="1pt"/>
                <v:line id="Straight connector" o:spid="_x0000_s1436" style="position:absolute;visibility:visible;mso-wrap-style:square" from="29464,3683" to="29464,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5M+wQAAANwAAAAPAAAAZHJzL2Rvd25yZXYueG1sRE/NagIx&#10;EL4XfIcwQm+a3VJE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Ah3kz7BAAAA3AAAAA8AAAAA&#10;AAAAAAAAAAAABwIAAGRycy9kb3ducmV2LnhtbFBLBQYAAAAAAwADALcAAAD1AgAAAAA=&#10;" strokeweight="1pt"/>
                <v:line id="Straight connector" o:spid="_x0000_s1437" style="position:absolute;visibility:visible;mso-wrap-style:square" from="48514,3683" to="48514,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" strokeweight="1pt"/>
                <v:line id="Straight connector" o:spid="_x0000_s1438"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" strokeweight="1pt"/>
                <v:line id="Straight connector" o:spid="_x0000_s1439" style="position:absolute;visibility:visible;mso-wrap-style:square" from="29464,22352" to="48514,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" strokeweight="1pt"/>
                <v:rect id="Rectangle" o:spid="_x0000_s1440" style="position:absolute;left:3098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" filled="f" stroked="f" strokeweight="1pt">
                  <v:textbox inset="0,0,0,0">
                    <w:txbxContent>
                      <w:p w:rsidR="00FF2188" w:rsidRDefault="008B464A">
                        <w:r>
                          <w:t>1</w:t>
                        </w:r>
                      </w:p>
                    </w:txbxContent>
                  </v:textbox>
                </v:rect>
                <v:line id="Straight connector" o:spid="_x0000_s1441" style="position:absolute;visibility:visible;mso-wrap-style:square" from="31369,3429" to="31369,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CmxQAAANwAAAAPAAAAZHJzL2Rvd25yZXYueG1sRI/dagIx&#10;FITvBd8hHMG7mt2i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AYADCmxQAAANwAAAAP&#10;AAAAAAAAAAAAAAAAAAcCAABkcnMvZG93bnJldi54bWxQSwUGAAAAAAMAAwC3AAAA+QIAAAAA&#10;" strokeweight="1pt"/>
                <v:rect id="Rectangle" o:spid="_x0000_s1442" style="position:absolute;left:3479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" filled="f" stroked="f" strokeweight="1pt">
                  <v:textbox inset="0,0,0,0">
                    <w:txbxContent>
                      <w:p w:rsidR="00FF2188" w:rsidRDefault="008B464A">
                        <w:r>
                          <w:t>2</w:t>
                        </w:r>
                      </w:p>
                    </w:txbxContent>
                  </v:textbox>
                </v:rect>
                <v:line id="Straight connector" o:spid="_x0000_s1443" style="position:absolute;visibility:visible;mso-wrap-style:square" from="35179,3429" to="35179,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tKxQAAANwAAAAPAAAAZHJzL2Rvd25yZXYueG1sRI/dagIx&#10;FITvBd8hHMG7mt0i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CHngtKxQAAANwAAAAP&#10;AAAAAAAAAAAAAAAAAAcCAABkcnMvZG93bnJldi54bWxQSwUGAAAAAAMAAwC3AAAA+QIAAAAA&#10;" strokeweight="1pt"/>
                <v:rect id="Rectangle" o:spid="_x0000_s1444" style="position:absolute;left:3860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" filled="f" stroked="f" strokeweight="1pt">
                  <v:textbox inset="0,0,0,0">
                    <w:txbxContent>
                      <w:p w:rsidR="00FF2188" w:rsidRDefault="008B464A">
                        <w:r>
                          <w:t>3</w:t>
                        </w:r>
                      </w:p>
                    </w:txbxContent>
                  </v:textbox>
                </v:rect>
                <v:line id="Straight connector" o:spid="_x0000_s1445" style="position:absolute;visibility:visible;mso-wrap-style:square" from="38989,3429" to="38989,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" strokeweight="1pt"/>
                <v:rect id="Rectangle" o:spid="_x0000_s1446" style="position:absolute;left:4241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" filled="f" stroked="f" strokeweight="1pt">
                  <v:textbox inset="0,0,0,0">
                    <w:txbxContent>
                      <w:p w:rsidR="00FF2188" w:rsidRDefault="008B464A">
                        <w:r>
                          <w:t>4</w:t>
                        </w:r>
                      </w:p>
                    </w:txbxContent>
                  </v:textbox>
                </v:rect>
                <v:line id="Straight connector" o:spid="_x0000_s1447" style="position:absolute;visibility:visible;mso-wrap-style:square" from="42799,3429" to="42799,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YxQAAANwAAAAPAAAAZHJzL2Rvd25yZXYueG1sRI/dagIx&#10;FITvBd8hHKF3ml2R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CpV/wYxQAAANwAAAAP&#10;AAAAAAAAAAAAAAAAAAcCAABkcnMvZG93bnJldi54bWxQSwUGAAAAAAMAAwC3AAAA+QIAAAAA&#10;" strokeweight="1pt"/>
                <v:rect id="Rectangle" o:spid="_x0000_s1448" style="position:absolute;left:4622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" filled="f" stroked="f" strokeweight="1pt">
                  <v:textbox inset="0,0,0,0">
                    <w:txbxContent>
                      <w:p w:rsidR="00FF2188" w:rsidRDefault="008B464A">
                        <w:r>
                          <w:t>5</w:t>
                        </w:r>
                      </w:p>
                    </w:txbxContent>
                  </v:textbox>
                </v:rect>
                <v:line id="Straight connector" o:spid="_x0000_s1449" style="position:absolute;visibility:visible;mso-wrap-style:square" from="46609,3429" to="46609,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" strokeweight="1pt"/>
                <v:rect id="Rectangle" o:spid="_x0000_s1450" style="position:absolute;left:40715;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" fillcolor="red" strokecolor="red" strokeweight="1pt"/>
                <v:rect id="Rectangle" o:spid="_x0000_s1451" style="position:absolute;left:38897;top:5842;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" fillcolor="red" strokecolor="red" strokeweight="1pt"/>
                <v:rect id="Rectangle" o:spid="_x0000_s1452" style="position:absolute;left:39788;top:939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" fillcolor="red" strokecolor="red" strokeweight="1pt"/>
                <v:rect id="Rectangle" o:spid="_x0000_s1453" style="position:absolute;left:40356;top:13081;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" fillcolor="red" strokecolor="red" strokeweight="1pt"/>
                <v:rect id="Rectangle" o:spid="_x0000_s1454" style="position:absolute;left:40761;top:14986;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" fillcolor="red" strokecolor="red" strokeweight="1pt"/>
                <v:rect id="Rectangle" o:spid="_x0000_s1455" style="position:absolute;left:42220;top:16891;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" fillcolor="red" strokecolor="red" strokeweight="1pt"/>
                <v:rect id="Rectangle" o:spid="_x0000_s1456" style="position:absolute;left:42058;top:18796;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" fillcolor="red" strokecolor="red" strokeweight="1pt"/>
                <v:rect id="Rectangle" o:spid="_x0000_s1457" style="position:absolute;left:40923;top:20701;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203200"/>
                <wp:effectExtent l="0" t="0" r="20000" b="15000"/>
                <wp:docPr id="432"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33" name="Rectangle"/>
                        <wps:cNvSpPr/>
                        <wps:spPr>
                          <a:xfrm>
                            <a:off x="177800" y="44983"/>
                            <a:ext cx="133426" cy="205740"/>
                          </a:xfrm>
                          <a:prstGeom prst="rect">
                            <a:avLst/>
                          </a:prstGeom>
                          <a:noFill/>
                          <a:ln w="12700">
                            <a:noFill/>
                          </a:ln>
                        </wps:spPr>
                        <wps:txbx>
                          <w:txbxContent>
                            <w:p w:rsidR="00FF2188" w:rsidRDefault="008B464A">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4" name="Rectangle"/>
                        <wps:cNvSpPr/>
                        <wps:spPr>
                          <a:xfrm>
                            <a:off x="317500" y="44983"/>
                            <a:ext cx="4396587" cy="205740"/>
                          </a:xfrm>
                          <a:prstGeom prst="rect">
                            <a:avLst/>
                          </a:prstGeom>
                          <a:noFill/>
                          <a:ln w="12700">
                            <a:noFill/>
                          </a:ln>
                        </wps:spPr>
                        <wps:txbx>
                          <w:txbxContent>
                            <w:p w:rsidR="00FF2188" w:rsidRDefault="008B464A">
                              <w:r>
                                <w:t xml:space="preserve">Heeft u nog </w:t>
                              </w:r>
                              <w:r>
                                <w:t>opmerkingen over de organisatie van het vak, dan kunt u die hier noteren.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5" name="Straight connector"/>
                        <wps:cNvCnPr/>
                        <wps:spPr>
                          <a:xfrm>
                            <a:off x="317500" y="203200"/>
                            <a:ext cx="4521200" cy="0"/>
                          </a:xfrm>
                          <a:prstGeom prst="line">
                            <a:avLst/>
                          </a:prstGeom>
                          <a:ln w="12700">
                            <a:solidFill>
                              <a:srgbClr val="666666"/>
                            </a:solidFill>
                          </a:ln>
                        </wps:spPr>
                        <wps:bodyPr/>
                      </wps:wsp>
                    </wpc:wpc>
                  </a:graphicData>
                </a:graphic>
              </wp:inline>
            </w:drawing>
          </mc:Choice>
          <mc:Fallback>
            <w:pict>
              <v:group id="_x0000_s1458" editas="canvas" style="width:509.45pt;height:16pt;mso-position-horizontal-relative:char;mso-position-vertical-relative:line" coordsize="64693,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">
                <v:shape id="_x0000_s1459" type="#_x0000_t75" style="position:absolute;width:64693;height:2032;visibility:visible;mso-wrap-style:square">
                  <v:fill o:detectmouseclick="t"/>
                  <v:path o:connecttype="none"/>
                </v:shape>
                <v:rect id="Rectangle" o:spid="_x0000_s1460" style="position:absolute;left:1778;top:449;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" filled="f" stroked="f" strokeweight="1pt">
                  <v:textbox inset="0,0,0,0">
                    <w:txbxContent>
                      <w:p w:rsidR="00FF2188" w:rsidRDefault="008B464A">
                        <w:r>
                          <w:t>7.</w:t>
                        </w:r>
                      </w:p>
                    </w:txbxContent>
                  </v:textbox>
                </v:rect>
                <v:rect id="Rectangle" o:spid="_x0000_s1461" style="position:absolute;left:3175;top:449;width:4396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" filled="f" stroked="f" strokeweight="1pt">
                  <v:textbox inset="0,0,0,0">
                    <w:txbxContent>
                      <w:p w:rsidR="00FF2188" w:rsidRDefault="008B464A">
                        <w:r>
                          <w:t xml:space="preserve">Heeft u nog </w:t>
                        </w:r>
                        <w:r>
                          <w:t>opmerkingen over de organisatie van het vak, dan kunt u die hier noteren.</w:t>
                        </w:r>
                      </w:p>
                    </w:txbxContent>
                  </v:textbox>
                </v:rect>
                <v:line id="Straight connector" o:spid="_x0000_s1462" style="position:absolute;visibility:visible;mso-wrap-style:square" from="3175,2032" to="4838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" strokecolor="#666" strokeweight="1pt"/>
                <w10:anchorlock/>
              </v:group>
            </w:pict>
          </mc:Fallback>
        </mc:AlternateContent>
      </w:r>
    </w:p>
    <w:p w:rsidR="00FF2188" w:rsidRDefault="008B464A">
      <w:pPr>
        <w:pStyle w:val="Indent"/>
      </w:pPr>
      <w:r>
        <w:t>Heel weinig lessen gehad. Lastig vak om volledige zelfstudie op toe te passen</w:t>
      </w:r>
    </w:p>
    <w:p w:rsidR="00FF2188" w:rsidRDefault="008B464A">
      <w:pPr>
        <w:pStyle w:val="Indent"/>
      </w:pPr>
      <w:r>
        <w:t>nvt</w:t>
      </w:r>
    </w:p>
    <w:p w:rsidR="00FF2188" w:rsidRDefault="008B464A">
      <w:pPr>
        <w:pStyle w:val="Indent"/>
      </w:pPr>
      <w:r>
        <w:t>Het boek houdt geen rekening met de opties van een gr, wat het vak onnodig verwarrend maakt</w:t>
      </w:r>
    </w:p>
    <w:p w:rsidR="00FF2188" w:rsidRDefault="008B464A">
      <w:pPr>
        <w:pStyle w:val="Indent"/>
      </w:pPr>
      <w:r>
        <w:t>Alle op</w:t>
      </w:r>
      <w:r>
        <w:t>drachten liepen door elkaar. We deden eerst hoofdstuk 4 toen hoofdstuk 6, toen weer terug naar hfst 4 etc dus dat was niet logisch opgebouwd en onoverzichtelijk</w:t>
      </w:r>
    </w:p>
    <w:p w:rsidR="00FF2188" w:rsidRDefault="008B464A">
      <w:pPr>
        <w:pStyle w:val="Indent"/>
      </w:pPr>
      <w:r>
        <w:t>De theorie die in het boek besproken werd was anders dan de uitleg van de docent, waardoor zelf</w:t>
      </w:r>
      <w:r>
        <w:t>studie thuis erg lastig werd.</w:t>
      </w:r>
    </w:p>
    <w:p w:rsidR="00FF2188" w:rsidRDefault="008B464A">
      <w:pPr>
        <w:pStyle w:val="Indent"/>
      </w:pPr>
      <w:r>
        <w:t>De organisatie van het vak was zo uitgebreid dat er meerdere manieren werden aangereikt om te kunnen gebruiken. De reader vond ik hierin het beste aansluiten op de tentamenstof en de online lessen van meneer Melissen waren erg</w:t>
      </w:r>
      <w:r>
        <w:t xml:space="preserve"> fijn, omdat hierin vaak nog uitgelegd werd hoe de grm gebruikt kon worden. Hierin schoot het boek vaak te kort.</w:t>
      </w:r>
    </w:p>
    <w:p w:rsidR="00FF2188" w:rsidRDefault="008B464A">
      <w:pPr>
        <w:pStyle w:val="Indent"/>
      </w:pPr>
      <w:r>
        <w:t>Het gebruik van formules is erg verschillend (boek, reader, les).</w:t>
      </w:r>
    </w:p>
    <w:p w:rsidR="00FF2188" w:rsidRDefault="008B464A">
      <w:pPr>
        <w:pStyle w:val="Indent"/>
      </w:pPr>
      <w:r>
        <w:t>Theorie boek behandelde 2 methodes en de docent een 3e, als je dan koos om de</w:t>
      </w:r>
      <w:r>
        <w:t xml:space="preserve"> methode van de docent te gebruiken was het heel lastig als je dan ergens tegen aan loopt omdat het dan niet in de boek uitlegt werd.</w:t>
      </w:r>
    </w:p>
    <w:p w:rsidR="00FF2188" w:rsidRDefault="008B464A">
      <w:pPr>
        <w:pStyle w:val="Indent"/>
      </w:pPr>
      <w:r>
        <w:t>Statistiek zonder interactie in levende lijve met een docent was voor mij echt niet te doen.</w:t>
      </w:r>
    </w:p>
    <w:p w:rsidR="00FF2188" w:rsidRDefault="008B464A">
      <w:pPr>
        <w:pStyle w:val="Indent"/>
      </w:pPr>
      <w:r>
        <w:t xml:space="preserve">Het vak maakte in eerste </w:t>
      </w:r>
      <w:r>
        <w:t>instantie nog gebruik van de planning van het jaar daarvoor. Dat paste uiteindelijk niet bij onze planning en leerdoelen.</w:t>
      </w:r>
    </w:p>
    <w:p w:rsidR="00FF2188" w:rsidRDefault="008B464A">
      <w:pPr>
        <w:pStyle w:val="Indent"/>
      </w:pPr>
      <w:r>
        <w:t>De planning voor tentamen 2 van statistiek is uiteindelijk niet meer erop gezet. Net voor het tentamen werden er pas extra filmpjes ge</w:t>
      </w:r>
      <w:r>
        <w:t>maakt en dat waren er gelijk te veel om nog in die tentamenweek te kijken. Les was slecht ivm Corona. Geen online les gehad</w:t>
      </w:r>
    </w:p>
    <w:p w:rsidR="00FF2188" w:rsidRDefault="008B464A">
      <w:pPr>
        <w:pStyle w:val="Indent"/>
      </w:pPr>
      <w:r>
        <w:t xml:space="preserve">Jammer dat de lessen niet zijn doorgegaan, al dan niet in video vorm in bbb bijvoorbeeld. Verder was het voor sommige collegas erg </w:t>
      </w:r>
      <w:r>
        <w:t>lastig te behappen, meer relevantie zoeken achter bepaalde theorie is wellicht een tip.</w:t>
      </w:r>
    </w:p>
    <w:p w:rsidR="00FF2188" w:rsidRDefault="008B464A">
      <w:pPr>
        <w:pStyle w:val="Indent"/>
      </w:pPr>
      <w:r>
        <w:t>BBB-Sessies of fysiek les</w:t>
      </w:r>
    </w:p>
    <w:p w:rsidR="00FF2188" w:rsidRDefault="008B464A">
      <w:pPr>
        <w:pStyle w:val="Indent"/>
      </w:pPr>
      <w:r>
        <w:t>nvt</w:t>
      </w:r>
    </w:p>
    <w:p w:rsidR="00FF2188" w:rsidRDefault="008B464A">
      <w:pPr>
        <w:pStyle w:val="Indent"/>
      </w:pPr>
      <w:r>
        <w:t>Het was fijn geweest als er bij dit vak ook gelijk actie ondernomen was in de zin van online colleges</w:t>
      </w:r>
    </w:p>
    <w:p w:rsidR="00FF2188" w:rsidRDefault="008B464A">
      <w:pPr>
        <w:pStyle w:val="Indent"/>
      </w:pPr>
      <w:r>
        <w:t xml:space="preserve">fysieke lessen, online werkt niet </w:t>
      </w:r>
      <w:r>
        <w:t>echt</w:t>
      </w:r>
    </w:p>
    <w:p w:rsidR="00FF2188" w:rsidRDefault="008B464A">
      <w:pPr>
        <w:pStyle w:val="Indent"/>
      </w:pPr>
      <w:r>
        <w:t>Moest wel zelf regelen en roosteren</w:t>
      </w:r>
    </w:p>
    <w:p w:rsidR="00FF2188" w:rsidRDefault="008B464A">
      <w:pPr>
        <w:pStyle w:val="Indent"/>
      </w:pPr>
      <w:r>
        <w:t>Docent heeft enorm zijn best gedaan om iedereen te helpen de stof te begrijpen. Boek liet vaak te wensen over (onnodig ingewikkeld), waarna de docent veel effort heeft gestoken in het aandragen van makkelijkere bere</w:t>
      </w:r>
      <w:r>
        <w:t>keningen en uitleg.</w:t>
      </w:r>
    </w:p>
    <w:p w:rsidR="00FF2188" w:rsidRDefault="008B464A">
      <w:pPr>
        <w:pStyle w:val="Indent"/>
      </w:pPr>
      <w:r>
        <w:t>heel slecht boek voor statistiek, op de middelbare een boek gehad getal en ruimte vele malen duidelijker</w:t>
      </w:r>
    </w:p>
    <w:p w:rsidR="00FF2188" w:rsidRDefault="008B464A">
      <w:pPr>
        <w:pStyle w:val="Indent"/>
      </w:pPr>
      <w:r>
        <w:t>Methodes docent waren anders dan die in het boek, wat voor verwarring zorgde</w:t>
      </w:r>
    </w:p>
    <w:p w:rsidR="00FF2188" w:rsidRDefault="008B464A">
      <w:pPr>
        <w:pStyle w:val="Indent"/>
      </w:pPr>
      <w:r>
        <w:t>Ik vond dat de docent goed op de corona situatie inspe</w:t>
      </w:r>
      <w:r>
        <w:t>elde door veel filmpjes en uitleg online te zetten</w:t>
      </w:r>
    </w:p>
    <w:p w:rsidR="00FF2188" w:rsidRDefault="008B464A">
      <w:pPr>
        <w:pStyle w:val="Indent"/>
      </w:pPr>
      <w:r>
        <w:t>door corona is het vak door middel van thuis onderwijs voortgezet. tijdens de eerste lessen was de organisatie goed, tijdens thuis onderwijs vroeg ik me af of er überhaupt organisatie van het vak was.</w:t>
      </w:r>
    </w:p>
    <w:p w:rsidR="00FF2188" w:rsidRDefault="008B464A">
      <w:pPr>
        <w:pStyle w:val="Indent"/>
      </w:pPr>
      <w:r>
        <w:t>De m</w:t>
      </w:r>
      <w:r>
        <w:t>ethode (boek) werkt op een volstrekt andere manier, namelijk met de tabellen i.p.v.  de gr, het theorieboek is dus vrij nutteloos</w:t>
      </w:r>
    </w:p>
    <w:p w:rsidR="00592758" w:rsidRDefault="008B464A">
      <w:r>
        <w:rPr>
          <w:noProof/>
          <w:lang w:eastAsia="nl-NL"/>
        </w:rPr>
        <mc:AlternateContent>
          <mc:Choice Requires="wpc">
            <w:drawing>
              <wp:inline distT="0" distB="0" distL="0" distR="0">
                <wp:extent cx="6470000" cy="3708400"/>
                <wp:effectExtent l="0" t="0" r="20000" b="15000"/>
                <wp:docPr id="436"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37" name="Rectangle"/>
                        <wps:cNvSpPr/>
                        <wps:spPr>
                          <a:xfrm>
                            <a:off x="177800" y="44983"/>
                            <a:ext cx="133426" cy="205740"/>
                          </a:xfrm>
                          <a:prstGeom prst="rect">
                            <a:avLst/>
                          </a:prstGeom>
                          <a:noFill/>
                          <a:ln w="12700">
                            <a:noFill/>
                          </a:ln>
                        </wps:spPr>
                        <wps:txbx>
                          <w:txbxContent>
                            <w:p w:rsidR="00FF2188" w:rsidRDefault="008B464A">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8" name="Rectangle"/>
                        <wps:cNvSpPr/>
                        <wps:spPr>
                          <a:xfrm>
                            <a:off x="317500" y="44983"/>
                            <a:ext cx="4371098" cy="205740"/>
                          </a:xfrm>
                          <a:prstGeom prst="rect">
                            <a:avLst/>
                          </a:prstGeom>
                          <a:noFill/>
                          <a:ln w="12700">
                            <a:noFill/>
                          </a:ln>
                        </wps:spPr>
                        <wps:txbx>
                          <w:txbxContent>
                            <w:p w:rsidR="00FF2188" w:rsidRDefault="008B464A">
                              <w:r>
                                <w:t>Geef bij de onderstaande stellingen aan in welke mate deze aan de orde zijn geweest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9"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0"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1"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2" name="Rectangle"/>
                        <wps:cNvSpPr/>
                        <wps:spPr>
                          <a:xfrm>
                            <a:off x="317500" y="413283"/>
                            <a:ext cx="1054569" cy="205740"/>
                          </a:xfrm>
                          <a:prstGeom prst="rect">
                            <a:avLst/>
                          </a:prstGeom>
                          <a:noFill/>
                          <a:ln w="12700">
                            <a:noFill/>
                          </a:ln>
                        </wps:spPr>
                        <wps:txbx>
                          <w:txbxContent>
                            <w:p w:rsidR="00FF2188" w:rsidRDefault="008B464A">
                              <w:r>
                                <w:t>5p: te weinig-te</w:t>
                              </w:r>
                              <w:r>
                                <w:t xml:space="preserve"> veel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3" name="Rectangle"/>
                        <wps:cNvSpPr/>
                        <wps:spPr>
                          <a:xfrm>
                            <a:off x="6146800" y="413283"/>
                            <a:ext cx="228752" cy="205740"/>
                          </a:xfrm>
                          <a:prstGeom prst="rect">
                            <a:avLst/>
                          </a:prstGeom>
                          <a:noFill/>
                          <a:ln w="12700">
                            <a:noFill/>
                          </a:ln>
                        </wps:spPr>
                        <wps:txbx>
                          <w:txbxContent>
                            <w:p w:rsidR="00FF2188" w:rsidRDefault="008B464A">
                              <w:r>
                                <w:t>360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4" name="Rectangle"/>
                        <wps:cNvSpPr/>
                        <wps:spPr>
                          <a:xfrm>
                            <a:off x="5067300" y="413283"/>
                            <a:ext cx="196976" cy="205740"/>
                          </a:xfrm>
                          <a:prstGeom prst="rect">
                            <a:avLst/>
                          </a:prstGeom>
                          <a:noFill/>
                          <a:ln w="12700">
                            <a:noFill/>
                          </a:ln>
                        </wps:spPr>
                        <wps:txbx>
                          <w:txbxContent>
                            <w:p w:rsidR="00FF2188" w:rsidRDefault="008B464A">
                              <w:r>
                                <w:t>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5" name="Rectangle"/>
                        <wps:cNvSpPr/>
                        <wps:spPr>
                          <a:xfrm>
                            <a:off x="5638800" y="413283"/>
                            <a:ext cx="196976" cy="205740"/>
                          </a:xfrm>
                          <a:prstGeom prst="rect">
                            <a:avLst/>
                          </a:prstGeom>
                          <a:noFill/>
                          <a:ln w="12700">
                            <a:noFill/>
                          </a:ln>
                        </wps:spPr>
                        <wps:txbx>
                          <w:txbxContent>
                            <w:p w:rsidR="00FF2188" w:rsidRDefault="008B464A">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6" name="Straight connector"/>
                        <wps:cNvCnPr/>
                        <wps:spPr>
                          <a:xfrm>
                            <a:off x="3375634" y="469900"/>
                            <a:ext cx="729006" cy="0"/>
                          </a:xfrm>
                          <a:prstGeom prst="line">
                            <a:avLst/>
                          </a:prstGeom>
                          <a:ln w="19050">
                            <a:solidFill>
                              <a:srgbClr val="FF0000"/>
                            </a:solidFill>
                          </a:ln>
                        </wps:spPr>
                        <wps:bodyPr/>
                      </wps:wsp>
                      <wps:wsp>
                        <wps:cNvPr id="447" name="Straight connector"/>
                        <wps:cNvCnPr/>
                        <wps:spPr>
                          <a:xfrm>
                            <a:off x="3375634" y="431800"/>
                            <a:ext cx="0" cy="88900"/>
                          </a:xfrm>
                          <a:prstGeom prst="line">
                            <a:avLst/>
                          </a:prstGeom>
                          <a:ln w="19050">
                            <a:solidFill>
                              <a:srgbClr val="FF0000"/>
                            </a:solidFill>
                          </a:ln>
                        </wps:spPr>
                        <wps:bodyPr/>
                      </wps:wsp>
                      <wps:wsp>
                        <wps:cNvPr id="448" name="Straight connector"/>
                        <wps:cNvCnPr/>
                        <wps:spPr>
                          <a:xfrm>
                            <a:off x="4104640" y="431800"/>
                            <a:ext cx="0" cy="88900"/>
                          </a:xfrm>
                          <a:prstGeom prst="line">
                            <a:avLst/>
                          </a:prstGeom>
                          <a:ln w="19050">
                            <a:solidFill>
                              <a:srgbClr val="FF0000"/>
                            </a:solidFill>
                          </a:ln>
                        </wps:spPr>
                        <wps:bodyPr/>
                      </wps:wsp>
                      <wps:wsp>
                        <wps:cNvPr id="449" name="Rectangle"/>
                        <wps:cNvSpPr/>
                        <wps:spPr>
                          <a:xfrm>
                            <a:off x="6210300" y="6037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0" name="Rectangle"/>
                        <wps:cNvSpPr/>
                        <wps:spPr>
                          <a:xfrm>
                            <a:off x="5067300" y="603783"/>
                            <a:ext cx="196976" cy="205740"/>
                          </a:xfrm>
                          <a:prstGeom prst="rect">
                            <a:avLst/>
                          </a:prstGeom>
                          <a:noFill/>
                          <a:ln w="12700">
                            <a:noFill/>
                          </a:ln>
                        </wps:spPr>
                        <wps:txbx>
                          <w:txbxContent>
                            <w:p w:rsidR="00FF2188" w:rsidRDefault="008B464A">
                              <w: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1" name="Rectangle"/>
                        <wps:cNvSpPr/>
                        <wps:spPr>
                          <a:xfrm>
                            <a:off x="5638800" y="603783"/>
                            <a:ext cx="196976" cy="205740"/>
                          </a:xfrm>
                          <a:prstGeom prst="rect">
                            <a:avLst/>
                          </a:prstGeom>
                          <a:noFill/>
                          <a:ln w="12700">
                            <a:noFill/>
                          </a:ln>
                        </wps:spPr>
                        <wps:txbx>
                          <w:txbxContent>
                            <w:p w:rsidR="00FF2188" w:rsidRDefault="008B464A">
                              <w:r>
                                <w:t>0.7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2" name="Straight connector"/>
                        <wps:cNvCnPr/>
                        <wps:spPr>
                          <a:xfrm>
                            <a:off x="3372193" y="660400"/>
                            <a:ext cx="528471" cy="0"/>
                          </a:xfrm>
                          <a:prstGeom prst="line">
                            <a:avLst/>
                          </a:prstGeom>
                          <a:ln w="19050">
                            <a:solidFill>
                              <a:srgbClr val="FF0000"/>
                            </a:solidFill>
                          </a:ln>
                        </wps:spPr>
                        <wps:bodyPr/>
                      </wps:wsp>
                      <wps:wsp>
                        <wps:cNvPr id="453" name="Straight connector"/>
                        <wps:cNvCnPr/>
                        <wps:spPr>
                          <a:xfrm>
                            <a:off x="3372193" y="622300"/>
                            <a:ext cx="0" cy="88900"/>
                          </a:xfrm>
                          <a:prstGeom prst="line">
                            <a:avLst/>
                          </a:prstGeom>
                          <a:ln w="19050">
                            <a:solidFill>
                              <a:srgbClr val="FF0000"/>
                            </a:solidFill>
                          </a:ln>
                        </wps:spPr>
                        <wps:bodyPr/>
                      </wps:wsp>
                      <wps:wsp>
                        <wps:cNvPr id="454" name="Straight connector"/>
                        <wps:cNvCnPr/>
                        <wps:spPr>
                          <a:xfrm>
                            <a:off x="3900665" y="622300"/>
                            <a:ext cx="0" cy="88900"/>
                          </a:xfrm>
                          <a:prstGeom prst="line">
                            <a:avLst/>
                          </a:prstGeom>
                          <a:ln w="19050">
                            <a:solidFill>
                              <a:srgbClr val="FF0000"/>
                            </a:solidFill>
                          </a:ln>
                        </wps:spPr>
                        <wps:bodyPr/>
                      </wps:wsp>
                      <wps:wsp>
                        <wps:cNvPr id="455" name="Rectangle"/>
                        <wps:cNvSpPr/>
                        <wps:spPr>
                          <a:xfrm>
                            <a:off x="381000" y="6037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6" name="Rectangle"/>
                        <wps:cNvSpPr/>
                        <wps:spPr>
                          <a:xfrm>
                            <a:off x="444500" y="603783"/>
                            <a:ext cx="2267864" cy="205740"/>
                          </a:xfrm>
                          <a:prstGeom prst="rect">
                            <a:avLst/>
                          </a:prstGeom>
                          <a:noFill/>
                          <a:ln w="12700">
                            <a:noFill/>
                          </a:ln>
                        </wps:spPr>
                        <wps:txbx>
                          <w:txbxContent>
                            <w:p w:rsidR="00FF2188" w:rsidRDefault="008B464A">
                              <w:r>
                                <w:t>De relevantie van Statistiek voor het vervolg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7" name="Rectangle"/>
                        <wps:cNvSpPr/>
                        <wps:spPr>
                          <a:xfrm>
                            <a:off x="444500" y="781583"/>
                            <a:ext cx="1746999" cy="205740"/>
                          </a:xfrm>
                          <a:prstGeom prst="rect">
                            <a:avLst/>
                          </a:prstGeom>
                          <a:noFill/>
                          <a:ln w="12700">
                            <a:noFill/>
                          </a:ln>
                        </wps:spPr>
                        <wps:txbx>
                          <w:txbxContent>
                            <w:p w:rsidR="00FF2188" w:rsidRDefault="008B464A">
                              <w:r>
                                <w:t>van de studie is duidelijk gemaakt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8" name="Rectangle"/>
                        <wps:cNvSpPr/>
                        <wps:spPr>
                          <a:xfrm>
                            <a:off x="6210300" y="9720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9" name="Rectangle"/>
                        <wps:cNvSpPr/>
                        <wps:spPr>
                          <a:xfrm>
                            <a:off x="5067300" y="972083"/>
                            <a:ext cx="196976" cy="205740"/>
                          </a:xfrm>
                          <a:prstGeom prst="rect">
                            <a:avLst/>
                          </a:prstGeom>
                          <a:noFill/>
                          <a:ln w="12700">
                            <a:noFill/>
                          </a:ln>
                        </wps:spPr>
                        <wps:txbx>
                          <w:txbxContent>
                            <w:p w:rsidR="00FF2188" w:rsidRDefault="008B464A">
                              <w: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0" name="Rectangle"/>
                        <wps:cNvSpPr/>
                        <wps:spPr>
                          <a:xfrm>
                            <a:off x="5638800" y="972083"/>
                            <a:ext cx="196976" cy="205740"/>
                          </a:xfrm>
                          <a:prstGeom prst="rect">
                            <a:avLst/>
                          </a:prstGeom>
                          <a:noFill/>
                          <a:ln w="12700">
                            <a:noFill/>
                          </a:ln>
                        </wps:spPr>
                        <wps:txbx>
                          <w:txbxContent>
                            <w:p w:rsidR="00FF2188" w:rsidRDefault="008B464A">
                              <w:r>
                                <w:t>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1" name="Straight connector"/>
                        <wps:cNvCnPr/>
                        <wps:spPr>
                          <a:xfrm>
                            <a:off x="3297050" y="1028700"/>
                            <a:ext cx="492524" cy="0"/>
                          </a:xfrm>
                          <a:prstGeom prst="line">
                            <a:avLst/>
                          </a:prstGeom>
                          <a:ln w="19050">
                            <a:solidFill>
                              <a:srgbClr val="FF0000"/>
                            </a:solidFill>
                          </a:ln>
                        </wps:spPr>
                        <wps:bodyPr/>
                      </wps:wsp>
                      <wps:wsp>
                        <wps:cNvPr id="462" name="Straight connector"/>
                        <wps:cNvCnPr/>
                        <wps:spPr>
                          <a:xfrm>
                            <a:off x="3297050" y="977900"/>
                            <a:ext cx="0" cy="88900"/>
                          </a:xfrm>
                          <a:prstGeom prst="line">
                            <a:avLst/>
                          </a:prstGeom>
                          <a:ln w="19050">
                            <a:solidFill>
                              <a:srgbClr val="FF0000"/>
                            </a:solidFill>
                          </a:ln>
                        </wps:spPr>
                        <wps:bodyPr/>
                      </wps:wsp>
                      <wps:wsp>
                        <wps:cNvPr id="463" name="Straight connector"/>
                        <wps:cNvCnPr/>
                        <wps:spPr>
                          <a:xfrm>
                            <a:off x="3789574" y="977900"/>
                            <a:ext cx="0" cy="88900"/>
                          </a:xfrm>
                          <a:prstGeom prst="line">
                            <a:avLst/>
                          </a:prstGeom>
                          <a:ln w="19050">
                            <a:solidFill>
                              <a:srgbClr val="FF0000"/>
                            </a:solidFill>
                          </a:ln>
                        </wps:spPr>
                        <wps:bodyPr/>
                      </wps:wsp>
                      <wps:wsp>
                        <wps:cNvPr id="464" name="Rectangle"/>
                        <wps:cNvSpPr/>
                        <wps:spPr>
                          <a:xfrm>
                            <a:off x="381000" y="9720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5" name="Rectangle"/>
                        <wps:cNvSpPr/>
                        <wps:spPr>
                          <a:xfrm>
                            <a:off x="444500" y="959383"/>
                            <a:ext cx="1835924" cy="205740"/>
                          </a:xfrm>
                          <a:prstGeom prst="rect">
                            <a:avLst/>
                          </a:prstGeom>
                          <a:noFill/>
                          <a:ln w="12700">
                            <a:noFill/>
                          </a:ln>
                        </wps:spPr>
                        <wps:txbx>
                          <w:txbxContent>
                            <w:p w:rsidR="00FF2188" w:rsidRDefault="008B464A">
                              <w:r>
                                <w:t>De relevantie van Statistiek voor 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6" name="Rectangle"/>
                        <wps:cNvSpPr/>
                        <wps:spPr>
                          <a:xfrm>
                            <a:off x="444500" y="1137183"/>
                            <a:ext cx="1842096" cy="205740"/>
                          </a:xfrm>
                          <a:prstGeom prst="rect">
                            <a:avLst/>
                          </a:prstGeom>
                          <a:noFill/>
                          <a:ln w="12700">
                            <a:noFill/>
                          </a:ln>
                        </wps:spPr>
                        <wps:txbx>
                          <w:txbxContent>
                            <w:p w:rsidR="00FF2188" w:rsidRDefault="008B464A">
                              <w:r>
                                <w:t>beroepspraktijk is duidelijk gemaakt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7" name="Rectangle"/>
                        <wps:cNvSpPr/>
                        <wps:spPr>
                          <a:xfrm>
                            <a:off x="6210300" y="13276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8" name="Rectangle"/>
                        <wps:cNvSpPr/>
                        <wps:spPr>
                          <a:xfrm>
                            <a:off x="5067300" y="1327683"/>
                            <a:ext cx="196976" cy="205740"/>
                          </a:xfrm>
                          <a:prstGeom prst="rect">
                            <a:avLst/>
                          </a:prstGeom>
                          <a:noFill/>
                          <a:ln w="12700">
                            <a:noFill/>
                          </a:ln>
                        </wps:spPr>
                        <wps:txbx>
                          <w:txbxContent>
                            <w:p w:rsidR="00FF2188" w:rsidRDefault="008B464A">
                              <w: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9" name="Rectangle"/>
                        <wps:cNvSpPr/>
                        <wps:spPr>
                          <a:xfrm>
                            <a:off x="5638800" y="13276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0" name="Straight connector"/>
                        <wps:cNvCnPr/>
                        <wps:spPr>
                          <a:xfrm>
                            <a:off x="3528992" y="1384300"/>
                            <a:ext cx="621247" cy="0"/>
                          </a:xfrm>
                          <a:prstGeom prst="line">
                            <a:avLst/>
                          </a:prstGeom>
                          <a:ln w="19050">
                            <a:solidFill>
                              <a:srgbClr val="FF0000"/>
                            </a:solidFill>
                          </a:ln>
                        </wps:spPr>
                        <wps:bodyPr/>
                      </wps:wsp>
                      <wps:wsp>
                        <wps:cNvPr id="471" name="Straight connector"/>
                        <wps:cNvCnPr/>
                        <wps:spPr>
                          <a:xfrm>
                            <a:off x="3528992" y="1346200"/>
                            <a:ext cx="0" cy="88900"/>
                          </a:xfrm>
                          <a:prstGeom prst="line">
                            <a:avLst/>
                          </a:prstGeom>
                          <a:ln w="19050">
                            <a:solidFill>
                              <a:srgbClr val="FF0000"/>
                            </a:solidFill>
                          </a:ln>
                        </wps:spPr>
                        <wps:bodyPr/>
                      </wps:wsp>
                      <wps:wsp>
                        <wps:cNvPr id="472" name="Straight connector"/>
                        <wps:cNvCnPr/>
                        <wps:spPr>
                          <a:xfrm>
                            <a:off x="4150240" y="1346200"/>
                            <a:ext cx="0" cy="88900"/>
                          </a:xfrm>
                          <a:prstGeom prst="line">
                            <a:avLst/>
                          </a:prstGeom>
                          <a:ln w="19050">
                            <a:solidFill>
                              <a:srgbClr val="FF0000"/>
                            </a:solidFill>
                          </a:ln>
                        </wps:spPr>
                        <wps:bodyPr/>
                      </wps:wsp>
                      <wps:wsp>
                        <wps:cNvPr id="473" name="Rectangle"/>
                        <wps:cNvSpPr/>
                        <wps:spPr>
                          <a:xfrm>
                            <a:off x="381000" y="13276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4" name="Rectangle"/>
                        <wps:cNvSpPr/>
                        <wps:spPr>
                          <a:xfrm>
                            <a:off x="444500" y="1327683"/>
                            <a:ext cx="2401823" cy="205740"/>
                          </a:xfrm>
                          <a:prstGeom prst="rect">
                            <a:avLst/>
                          </a:prstGeom>
                          <a:noFill/>
                          <a:ln w="12700">
                            <a:noFill/>
                          </a:ln>
                        </wps:spPr>
                        <wps:txbx>
                          <w:txbxContent>
                            <w:p w:rsidR="00FF2188" w:rsidRDefault="008B464A">
                              <w:r>
                                <w:t xml:space="preserve">De  </w:t>
                              </w:r>
                              <w:r>
                                <w:t>aandacht besteed aan de techniek van het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5" name="Rectangle"/>
                        <wps:cNvSpPr/>
                        <wps:spPr>
                          <a:xfrm>
                            <a:off x="444500" y="1505483"/>
                            <a:ext cx="813168" cy="205740"/>
                          </a:xfrm>
                          <a:prstGeom prst="rect">
                            <a:avLst/>
                          </a:prstGeom>
                          <a:noFill/>
                          <a:ln w="12700">
                            <a:noFill/>
                          </a:ln>
                        </wps:spPr>
                        <wps:txbx>
                          <w:txbxContent>
                            <w:p w:rsidR="00FF2188" w:rsidRDefault="008B464A">
                              <w:r>
                                <w:t>berekenen was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6" name="Rectangle"/>
                        <wps:cNvSpPr/>
                        <wps:spPr>
                          <a:xfrm>
                            <a:off x="6210300" y="16959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7" name="Rectangle"/>
                        <wps:cNvSpPr/>
                        <wps:spPr>
                          <a:xfrm>
                            <a:off x="5067300" y="1695983"/>
                            <a:ext cx="196976" cy="205740"/>
                          </a:xfrm>
                          <a:prstGeom prst="rect">
                            <a:avLst/>
                          </a:prstGeom>
                          <a:noFill/>
                          <a:ln w="12700">
                            <a:noFill/>
                          </a:ln>
                        </wps:spPr>
                        <wps:txbx>
                          <w:txbxContent>
                            <w:p w:rsidR="00FF2188" w:rsidRDefault="008B464A">
                              <w:r>
                                <w:t>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8" name="Rectangle"/>
                        <wps:cNvSpPr/>
                        <wps:spPr>
                          <a:xfrm>
                            <a:off x="5638800" y="16959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9" name="Straight connector"/>
                        <wps:cNvCnPr/>
                        <wps:spPr>
                          <a:xfrm>
                            <a:off x="3432302" y="1752600"/>
                            <a:ext cx="611478" cy="0"/>
                          </a:xfrm>
                          <a:prstGeom prst="line">
                            <a:avLst/>
                          </a:prstGeom>
                          <a:ln w="19050">
                            <a:solidFill>
                              <a:srgbClr val="FF0000"/>
                            </a:solidFill>
                          </a:ln>
                        </wps:spPr>
                        <wps:bodyPr/>
                      </wps:wsp>
                      <wps:wsp>
                        <wps:cNvPr id="480" name="Straight connector"/>
                        <wps:cNvCnPr/>
                        <wps:spPr>
                          <a:xfrm>
                            <a:off x="3432302" y="1701800"/>
                            <a:ext cx="0" cy="88900"/>
                          </a:xfrm>
                          <a:prstGeom prst="line">
                            <a:avLst/>
                          </a:prstGeom>
                          <a:ln w="19050">
                            <a:solidFill>
                              <a:srgbClr val="FF0000"/>
                            </a:solidFill>
                          </a:ln>
                        </wps:spPr>
                        <wps:bodyPr/>
                      </wps:wsp>
                      <wps:wsp>
                        <wps:cNvPr id="481" name="Straight connector"/>
                        <wps:cNvCnPr/>
                        <wps:spPr>
                          <a:xfrm>
                            <a:off x="4043781" y="1701800"/>
                            <a:ext cx="0" cy="88900"/>
                          </a:xfrm>
                          <a:prstGeom prst="line">
                            <a:avLst/>
                          </a:prstGeom>
                          <a:ln w="19050">
                            <a:solidFill>
                              <a:srgbClr val="FF0000"/>
                            </a:solidFill>
                          </a:ln>
                        </wps:spPr>
                        <wps:bodyPr/>
                      </wps:wsp>
                      <wps:wsp>
                        <wps:cNvPr id="482" name="Rectangle"/>
                        <wps:cNvSpPr/>
                        <wps:spPr>
                          <a:xfrm>
                            <a:off x="381000" y="16959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3" name="Rectangle"/>
                        <wps:cNvSpPr/>
                        <wps:spPr>
                          <a:xfrm>
                            <a:off x="444500" y="1683283"/>
                            <a:ext cx="1569491" cy="205740"/>
                          </a:xfrm>
                          <a:prstGeom prst="rect">
                            <a:avLst/>
                          </a:prstGeom>
                          <a:noFill/>
                          <a:ln w="12700">
                            <a:noFill/>
                          </a:ln>
                        </wps:spPr>
                        <wps:txbx>
                          <w:txbxContent>
                            <w:p w:rsidR="00FF2188" w:rsidRDefault="008B464A">
                              <w:r>
                                <w:t>De  aandacht besteed aan het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4" name="Rectangle"/>
                        <wps:cNvSpPr/>
                        <wps:spPr>
                          <a:xfrm>
                            <a:off x="444500" y="1861083"/>
                            <a:ext cx="2223515" cy="205740"/>
                          </a:xfrm>
                          <a:prstGeom prst="rect">
                            <a:avLst/>
                          </a:prstGeom>
                          <a:noFill/>
                          <a:ln w="12700">
                            <a:noFill/>
                          </a:ln>
                        </wps:spPr>
                        <wps:txbx>
                          <w:txbxContent>
                            <w:p w:rsidR="00FF2188" w:rsidRDefault="008B464A">
                              <w:r>
                                <w:t>onderscheid/keuze tussen de verschillende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5" name="Rectangle"/>
                        <wps:cNvSpPr/>
                        <wps:spPr>
                          <a:xfrm>
                            <a:off x="444500" y="2026183"/>
                            <a:ext cx="1327746" cy="205740"/>
                          </a:xfrm>
                          <a:prstGeom prst="rect">
                            <a:avLst/>
                          </a:prstGeom>
                          <a:noFill/>
                          <a:ln w="12700">
                            <a:noFill/>
                          </a:ln>
                        </wps:spPr>
                        <wps:txbx>
                          <w:txbxContent>
                            <w:p w:rsidR="00FF2188" w:rsidRDefault="008B464A">
                              <w:r>
                                <w:t>gebruikte technieken was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6" name="Rectangle"/>
                        <wps:cNvSpPr/>
                        <wps:spPr>
                          <a:xfrm>
                            <a:off x="6210300" y="22293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7" name="Rectangle"/>
                        <wps:cNvSpPr/>
                        <wps:spPr>
                          <a:xfrm>
                            <a:off x="5067300" y="2229383"/>
                            <a:ext cx="196976" cy="205740"/>
                          </a:xfrm>
                          <a:prstGeom prst="rect">
                            <a:avLst/>
                          </a:prstGeom>
                          <a:noFill/>
                          <a:ln w="12700">
                            <a:noFill/>
                          </a:ln>
                        </wps:spPr>
                        <wps:txbx>
                          <w:txbxContent>
                            <w:p w:rsidR="00FF2188" w:rsidRDefault="008B464A">
                              <w:r>
                                <w:t>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8" name="Rectangle"/>
                        <wps:cNvSpPr/>
                        <wps:spPr>
                          <a:xfrm>
                            <a:off x="5638800" y="22293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9" name="Straight connector"/>
                        <wps:cNvCnPr/>
                        <wps:spPr>
                          <a:xfrm>
                            <a:off x="3482308" y="2286000"/>
                            <a:ext cx="579209" cy="0"/>
                          </a:xfrm>
                          <a:prstGeom prst="line">
                            <a:avLst/>
                          </a:prstGeom>
                          <a:ln w="19050">
                            <a:solidFill>
                              <a:srgbClr val="FF0000"/>
                            </a:solidFill>
                          </a:ln>
                        </wps:spPr>
                        <wps:bodyPr/>
                      </wps:wsp>
                      <wps:wsp>
                        <wps:cNvPr id="490" name="Straight connector"/>
                        <wps:cNvCnPr/>
                        <wps:spPr>
                          <a:xfrm>
                            <a:off x="3482308" y="2235200"/>
                            <a:ext cx="0" cy="88900"/>
                          </a:xfrm>
                          <a:prstGeom prst="line">
                            <a:avLst/>
                          </a:prstGeom>
                          <a:ln w="19050">
                            <a:solidFill>
                              <a:srgbClr val="FF0000"/>
                            </a:solidFill>
                          </a:ln>
                        </wps:spPr>
                        <wps:bodyPr/>
                      </wps:wsp>
                      <wps:wsp>
                        <wps:cNvPr id="491" name="Straight connector"/>
                        <wps:cNvCnPr/>
                        <wps:spPr>
                          <a:xfrm>
                            <a:off x="4061517" y="2235200"/>
                            <a:ext cx="0" cy="88900"/>
                          </a:xfrm>
                          <a:prstGeom prst="line">
                            <a:avLst/>
                          </a:prstGeom>
                          <a:ln w="19050">
                            <a:solidFill>
                              <a:srgbClr val="FF0000"/>
                            </a:solidFill>
                          </a:ln>
                        </wps:spPr>
                        <wps:bodyPr/>
                      </wps:wsp>
                      <wps:wsp>
                        <wps:cNvPr id="492" name="Rectangle"/>
                        <wps:cNvSpPr/>
                        <wps:spPr>
                          <a:xfrm>
                            <a:off x="381000" y="22293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3" name="Rectangle"/>
                        <wps:cNvSpPr/>
                        <wps:spPr>
                          <a:xfrm>
                            <a:off x="444500" y="2216683"/>
                            <a:ext cx="1537716" cy="205740"/>
                          </a:xfrm>
                          <a:prstGeom prst="rect">
                            <a:avLst/>
                          </a:prstGeom>
                          <a:noFill/>
                          <a:ln w="12700">
                            <a:noFill/>
                          </a:ln>
                        </wps:spPr>
                        <wps:txbx>
                          <w:txbxContent>
                            <w:p w:rsidR="00FF2188" w:rsidRDefault="008B464A">
                              <w:r>
                                <w:t>De  aandacht besteed aan 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4" name="Rectangle"/>
                        <wps:cNvSpPr/>
                        <wps:spPr>
                          <a:xfrm>
                            <a:off x="444500" y="2394483"/>
                            <a:ext cx="2109330" cy="205740"/>
                          </a:xfrm>
                          <a:prstGeom prst="rect">
                            <a:avLst/>
                          </a:prstGeom>
                          <a:noFill/>
                          <a:ln w="12700">
                            <a:noFill/>
                          </a:ln>
                        </wps:spPr>
                        <wps:txbx>
                          <w:txbxContent>
                            <w:p w:rsidR="00FF2188" w:rsidRDefault="008B464A">
                              <w:r>
                                <w:t>interpretatie/betekenis</w:t>
                              </w:r>
                              <w:r>
                                <w:t xml:space="preserve"> van de berekende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5" name="Rectangle"/>
                        <wps:cNvSpPr/>
                        <wps:spPr>
                          <a:xfrm>
                            <a:off x="444500" y="2559583"/>
                            <a:ext cx="774992" cy="205740"/>
                          </a:xfrm>
                          <a:prstGeom prst="rect">
                            <a:avLst/>
                          </a:prstGeom>
                          <a:noFill/>
                          <a:ln w="12700">
                            <a:noFill/>
                          </a:ln>
                        </wps:spPr>
                        <wps:txbx>
                          <w:txbxContent>
                            <w:p w:rsidR="00FF2188" w:rsidRDefault="008B464A">
                              <w:r>
                                <w:t>resultaten was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6" name="Rectangle"/>
                        <wps:cNvSpPr/>
                        <wps:spPr>
                          <a:xfrm>
                            <a:off x="6210300" y="27627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7" name="Rectangle"/>
                        <wps:cNvSpPr/>
                        <wps:spPr>
                          <a:xfrm>
                            <a:off x="5067300" y="2762783"/>
                            <a:ext cx="196976" cy="205740"/>
                          </a:xfrm>
                          <a:prstGeom prst="rect">
                            <a:avLst/>
                          </a:prstGeom>
                          <a:noFill/>
                          <a:ln w="12700">
                            <a:noFill/>
                          </a:ln>
                        </wps:spPr>
                        <wps:txbx>
                          <w:txbxContent>
                            <w:p w:rsidR="00FF2188" w:rsidRDefault="008B464A">
                              <w: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8" name="Rectangle"/>
                        <wps:cNvSpPr/>
                        <wps:spPr>
                          <a:xfrm>
                            <a:off x="5638800" y="27627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9" name="Straight connector"/>
                        <wps:cNvCnPr/>
                        <wps:spPr>
                          <a:xfrm>
                            <a:off x="3059570" y="2819400"/>
                            <a:ext cx="645690" cy="0"/>
                          </a:xfrm>
                          <a:prstGeom prst="line">
                            <a:avLst/>
                          </a:prstGeom>
                          <a:ln w="19050">
                            <a:solidFill>
                              <a:srgbClr val="FF0000"/>
                            </a:solidFill>
                          </a:ln>
                        </wps:spPr>
                        <wps:bodyPr/>
                      </wps:wsp>
                      <wps:wsp>
                        <wps:cNvPr id="500" name="Straight connector"/>
                        <wps:cNvCnPr/>
                        <wps:spPr>
                          <a:xfrm>
                            <a:off x="3059570" y="2768600"/>
                            <a:ext cx="0" cy="88900"/>
                          </a:xfrm>
                          <a:prstGeom prst="line">
                            <a:avLst/>
                          </a:prstGeom>
                          <a:ln w="19050">
                            <a:solidFill>
                              <a:srgbClr val="FF0000"/>
                            </a:solidFill>
                          </a:ln>
                        </wps:spPr>
                        <wps:bodyPr/>
                      </wps:wsp>
                      <wps:wsp>
                        <wps:cNvPr id="501" name="Straight connector"/>
                        <wps:cNvCnPr/>
                        <wps:spPr>
                          <a:xfrm>
                            <a:off x="3705261" y="2768600"/>
                            <a:ext cx="0" cy="88900"/>
                          </a:xfrm>
                          <a:prstGeom prst="line">
                            <a:avLst/>
                          </a:prstGeom>
                          <a:ln w="19050">
                            <a:solidFill>
                              <a:srgbClr val="FF0000"/>
                            </a:solidFill>
                          </a:ln>
                        </wps:spPr>
                        <wps:bodyPr/>
                      </wps:wsp>
                      <wps:wsp>
                        <wps:cNvPr id="502" name="Rectangle"/>
                        <wps:cNvSpPr/>
                        <wps:spPr>
                          <a:xfrm>
                            <a:off x="381000" y="27627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3" name="Rectangle"/>
                        <wps:cNvSpPr/>
                        <wps:spPr>
                          <a:xfrm>
                            <a:off x="444500" y="2750083"/>
                            <a:ext cx="1772259" cy="205740"/>
                          </a:xfrm>
                          <a:prstGeom prst="rect">
                            <a:avLst/>
                          </a:prstGeom>
                          <a:noFill/>
                          <a:ln w="12700">
                            <a:noFill/>
                          </a:ln>
                        </wps:spPr>
                        <wps:txbx>
                          <w:txbxContent>
                            <w:p w:rsidR="00FF2188" w:rsidRDefault="008B464A">
                              <w:r>
                                <w:t>De hoeveelheid klassikale les was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4" name="Rectangle"/>
                        <wps:cNvSpPr/>
                        <wps:spPr>
                          <a:xfrm>
                            <a:off x="6210300" y="2953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5" name="Rectangle"/>
                        <wps:cNvSpPr/>
                        <wps:spPr>
                          <a:xfrm>
                            <a:off x="5067300" y="2953283"/>
                            <a:ext cx="196976" cy="205740"/>
                          </a:xfrm>
                          <a:prstGeom prst="rect">
                            <a:avLst/>
                          </a:prstGeom>
                          <a:noFill/>
                          <a:ln w="12700">
                            <a:noFill/>
                          </a:ln>
                        </wps:spPr>
                        <wps:txbx>
                          <w:txbxContent>
                            <w:p w:rsidR="00FF2188" w:rsidRDefault="008B464A">
                              <w: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6" name="Rectangle"/>
                        <wps:cNvSpPr/>
                        <wps:spPr>
                          <a:xfrm>
                            <a:off x="5638800" y="2953283"/>
                            <a:ext cx="196976" cy="205740"/>
                          </a:xfrm>
                          <a:prstGeom prst="rect">
                            <a:avLst/>
                          </a:prstGeom>
                          <a:noFill/>
                          <a:ln w="12700">
                            <a:noFill/>
                          </a:ln>
                        </wps:spPr>
                        <wps:txbx>
                          <w:txbxContent>
                            <w:p w:rsidR="00FF2188" w:rsidRDefault="008B464A">
                              <w:r>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7" name="Straight connector"/>
                        <wps:cNvCnPr/>
                        <wps:spPr>
                          <a:xfrm>
                            <a:off x="3634468" y="3009900"/>
                            <a:ext cx="698179" cy="0"/>
                          </a:xfrm>
                          <a:prstGeom prst="line">
                            <a:avLst/>
                          </a:prstGeom>
                          <a:ln w="19050">
                            <a:solidFill>
                              <a:srgbClr val="FF0000"/>
                            </a:solidFill>
                          </a:ln>
                        </wps:spPr>
                        <wps:bodyPr/>
                      </wps:wsp>
                      <wps:wsp>
                        <wps:cNvPr id="508" name="Straight connector"/>
                        <wps:cNvCnPr/>
                        <wps:spPr>
                          <a:xfrm>
                            <a:off x="3634468" y="2959100"/>
                            <a:ext cx="0" cy="88900"/>
                          </a:xfrm>
                          <a:prstGeom prst="line">
                            <a:avLst/>
                          </a:prstGeom>
                          <a:ln w="19050">
                            <a:solidFill>
                              <a:srgbClr val="FF0000"/>
                            </a:solidFill>
                          </a:ln>
                        </wps:spPr>
                        <wps:bodyPr/>
                      </wps:wsp>
                      <wps:wsp>
                        <wps:cNvPr id="509" name="Straight connector"/>
                        <wps:cNvCnPr/>
                        <wps:spPr>
                          <a:xfrm>
                            <a:off x="4332647" y="2959100"/>
                            <a:ext cx="0" cy="88900"/>
                          </a:xfrm>
                          <a:prstGeom prst="line">
                            <a:avLst/>
                          </a:prstGeom>
                          <a:ln w="19050">
                            <a:solidFill>
                              <a:srgbClr val="FF0000"/>
                            </a:solidFill>
                          </a:ln>
                        </wps:spPr>
                        <wps:bodyPr/>
                      </wps:wsp>
                      <wps:wsp>
                        <wps:cNvPr id="510" name="Rectangle"/>
                        <wps:cNvSpPr/>
                        <wps:spPr>
                          <a:xfrm>
                            <a:off x="381000" y="29532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1" name="Rectangle"/>
                        <wps:cNvSpPr/>
                        <wps:spPr>
                          <a:xfrm>
                            <a:off x="444500" y="2940583"/>
                            <a:ext cx="1848497" cy="205740"/>
                          </a:xfrm>
                          <a:prstGeom prst="rect">
                            <a:avLst/>
                          </a:prstGeom>
                          <a:noFill/>
                          <a:ln w="12700">
                            <a:noFill/>
                          </a:ln>
                        </wps:spPr>
                        <wps:txbx>
                          <w:txbxContent>
                            <w:p w:rsidR="00FF2188" w:rsidRDefault="008B464A">
                              <w:r>
                                <w:t>Het aantal videos van colleges was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2" name="Rectangle"/>
                        <wps:cNvSpPr/>
                        <wps:spPr>
                          <a:xfrm>
                            <a:off x="6210300" y="31437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3" name="Rectangle"/>
                        <wps:cNvSpPr/>
                        <wps:spPr>
                          <a:xfrm>
                            <a:off x="5067300" y="3143783"/>
                            <a:ext cx="196976" cy="205740"/>
                          </a:xfrm>
                          <a:prstGeom prst="rect">
                            <a:avLst/>
                          </a:prstGeom>
                          <a:noFill/>
                          <a:ln w="12700">
                            <a:noFill/>
                          </a:ln>
                        </wps:spPr>
                        <wps:txbx>
                          <w:txbxContent>
                            <w:p w:rsidR="00FF2188" w:rsidRDefault="008B464A">
                              <w: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4" name="Rectangle"/>
                        <wps:cNvSpPr/>
                        <wps:spPr>
                          <a:xfrm>
                            <a:off x="5638800" y="31437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5" name="Straight connector"/>
                        <wps:cNvCnPr/>
                        <wps:spPr>
                          <a:xfrm>
                            <a:off x="3704599" y="3200400"/>
                            <a:ext cx="642574" cy="0"/>
                          </a:xfrm>
                          <a:prstGeom prst="line">
                            <a:avLst/>
                          </a:prstGeom>
                          <a:ln w="19050">
                            <a:solidFill>
                              <a:srgbClr val="FF0000"/>
                            </a:solidFill>
                          </a:ln>
                        </wps:spPr>
                        <wps:bodyPr/>
                      </wps:wsp>
                      <wps:wsp>
                        <wps:cNvPr id="516" name="Straight connector"/>
                        <wps:cNvCnPr/>
                        <wps:spPr>
                          <a:xfrm>
                            <a:off x="3704599" y="3149600"/>
                            <a:ext cx="0" cy="88900"/>
                          </a:xfrm>
                          <a:prstGeom prst="line">
                            <a:avLst/>
                          </a:prstGeom>
                          <a:ln w="19050">
                            <a:solidFill>
                              <a:srgbClr val="FF0000"/>
                            </a:solidFill>
                          </a:ln>
                        </wps:spPr>
                        <wps:bodyPr/>
                      </wps:wsp>
                      <wps:wsp>
                        <wps:cNvPr id="517" name="Straight connector"/>
                        <wps:cNvCnPr/>
                        <wps:spPr>
                          <a:xfrm>
                            <a:off x="4347174" y="3149600"/>
                            <a:ext cx="0" cy="88900"/>
                          </a:xfrm>
                          <a:prstGeom prst="line">
                            <a:avLst/>
                          </a:prstGeom>
                          <a:ln w="19050">
                            <a:solidFill>
                              <a:srgbClr val="FF0000"/>
                            </a:solidFill>
                          </a:ln>
                        </wps:spPr>
                        <wps:bodyPr/>
                      </wps:wsp>
                      <wps:wsp>
                        <wps:cNvPr id="518" name="Rectangle"/>
                        <wps:cNvSpPr/>
                        <wps:spPr>
                          <a:xfrm>
                            <a:off x="381000" y="31437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9" name="Rectangle"/>
                        <wps:cNvSpPr/>
                        <wps:spPr>
                          <a:xfrm>
                            <a:off x="444500" y="3131083"/>
                            <a:ext cx="2248890" cy="205740"/>
                          </a:xfrm>
                          <a:prstGeom prst="rect">
                            <a:avLst/>
                          </a:prstGeom>
                          <a:noFill/>
                          <a:ln w="12700">
                            <a:noFill/>
                          </a:ln>
                        </wps:spPr>
                        <wps:txbx>
                          <w:txbxContent>
                            <w:p w:rsidR="00FF2188" w:rsidRDefault="008B464A">
                              <w:r>
                                <w:t>Het aantal videos van uitgewerkte opgaven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0" name="Rectangle"/>
                        <wps:cNvSpPr/>
                        <wps:spPr>
                          <a:xfrm>
                            <a:off x="444500" y="3308883"/>
                            <a:ext cx="241325" cy="205740"/>
                          </a:xfrm>
                          <a:prstGeom prst="rect">
                            <a:avLst/>
                          </a:prstGeom>
                          <a:noFill/>
                          <a:ln w="12700">
                            <a:noFill/>
                          </a:ln>
                        </wps:spPr>
                        <wps:txbx>
                          <w:txbxContent>
                            <w:p w:rsidR="00FF2188" w:rsidRDefault="008B464A">
                              <w:r>
                                <w:t>was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1" name="Straight connector"/>
                        <wps:cNvCnPr/>
                        <wps:spPr>
                          <a:xfrm>
                            <a:off x="2946400" y="368300"/>
                            <a:ext cx="1905000" cy="0"/>
                          </a:xfrm>
                          <a:prstGeom prst="line">
                            <a:avLst/>
                          </a:prstGeom>
                          <a:ln w="12700">
                            <a:solidFill>
                              <a:srgbClr val="000000"/>
                            </a:solidFill>
                          </a:ln>
                        </wps:spPr>
                        <wps:bodyPr/>
                      </wps:wsp>
                      <wps:wsp>
                        <wps:cNvPr id="522" name="Straight connector"/>
                        <wps:cNvCnPr/>
                        <wps:spPr>
                          <a:xfrm>
                            <a:off x="2946400" y="368300"/>
                            <a:ext cx="0" cy="3086100"/>
                          </a:xfrm>
                          <a:prstGeom prst="line">
                            <a:avLst/>
                          </a:prstGeom>
                          <a:ln w="12700">
                            <a:solidFill>
                              <a:srgbClr val="000000"/>
                            </a:solidFill>
                          </a:ln>
                        </wps:spPr>
                        <wps:bodyPr/>
                      </wps:wsp>
                      <wps:wsp>
                        <wps:cNvPr id="523" name="Straight connector"/>
                        <wps:cNvCnPr/>
                        <wps:spPr>
                          <a:xfrm>
                            <a:off x="4851400" y="368300"/>
                            <a:ext cx="0" cy="3086100"/>
                          </a:xfrm>
                          <a:prstGeom prst="line">
                            <a:avLst/>
                          </a:prstGeom>
                          <a:ln w="12700">
                            <a:solidFill>
                              <a:srgbClr val="000000"/>
                            </a:solidFill>
                          </a:ln>
                        </wps:spPr>
                        <wps:bodyPr/>
                      </wps:wsp>
                      <wps:wsp>
                        <wps:cNvPr id="524" name="Straight connector"/>
                        <wps:cNvCnPr/>
                        <wps:spPr>
                          <a:xfrm>
                            <a:off x="2946400" y="558800"/>
                            <a:ext cx="1905000" cy="0"/>
                          </a:xfrm>
                          <a:prstGeom prst="line">
                            <a:avLst/>
                          </a:prstGeom>
                          <a:ln w="12700">
                            <a:solidFill>
                              <a:srgbClr val="000000"/>
                            </a:solidFill>
                          </a:ln>
                        </wps:spPr>
                        <wps:bodyPr/>
                      </wps:wsp>
                      <wps:wsp>
                        <wps:cNvPr id="525" name="Straight connector"/>
                        <wps:cNvCnPr/>
                        <wps:spPr>
                          <a:xfrm>
                            <a:off x="2946400" y="3454400"/>
                            <a:ext cx="1905000" cy="0"/>
                          </a:xfrm>
                          <a:prstGeom prst="line">
                            <a:avLst/>
                          </a:prstGeom>
                          <a:ln w="12700">
                            <a:solidFill>
                              <a:srgbClr val="000000"/>
                            </a:solidFill>
                          </a:ln>
                        </wps:spPr>
                        <wps:bodyPr/>
                      </wps:wsp>
                      <wps:wsp>
                        <wps:cNvPr id="526" name="Rectangle"/>
                        <wps:cNvSpPr/>
                        <wps:spPr>
                          <a:xfrm>
                            <a:off x="30988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7" name="Straight connector"/>
                        <wps:cNvCnPr/>
                        <wps:spPr>
                          <a:xfrm>
                            <a:off x="3136900" y="342900"/>
                            <a:ext cx="0" cy="3111500"/>
                          </a:xfrm>
                          <a:prstGeom prst="line">
                            <a:avLst/>
                          </a:prstGeom>
                          <a:ln w="12700">
                            <a:solidFill>
                              <a:srgbClr val="000000"/>
                            </a:solidFill>
                          </a:ln>
                        </wps:spPr>
                        <wps:bodyPr/>
                      </wps:wsp>
                      <wps:wsp>
                        <wps:cNvPr id="528" name="Rectangle"/>
                        <wps:cNvSpPr/>
                        <wps:spPr>
                          <a:xfrm>
                            <a:off x="34798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9" name="Straight connector"/>
                        <wps:cNvCnPr/>
                        <wps:spPr>
                          <a:xfrm>
                            <a:off x="3517900" y="342900"/>
                            <a:ext cx="0" cy="3111500"/>
                          </a:xfrm>
                          <a:prstGeom prst="line">
                            <a:avLst/>
                          </a:prstGeom>
                          <a:ln w="12700">
                            <a:solidFill>
                              <a:srgbClr val="000000"/>
                            </a:solidFill>
                          </a:ln>
                        </wps:spPr>
                        <wps:bodyPr/>
                      </wps:wsp>
                      <wps:wsp>
                        <wps:cNvPr id="530" name="Rectangle"/>
                        <wps:cNvSpPr/>
                        <wps:spPr>
                          <a:xfrm>
                            <a:off x="3860800" y="2227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1" name="Straight connector"/>
                        <wps:cNvCnPr/>
                        <wps:spPr>
                          <a:xfrm>
                            <a:off x="3898900" y="342900"/>
                            <a:ext cx="0" cy="3111500"/>
                          </a:xfrm>
                          <a:prstGeom prst="line">
                            <a:avLst/>
                          </a:prstGeom>
                          <a:ln w="12700">
                            <a:solidFill>
                              <a:srgbClr val="000000"/>
                            </a:solidFill>
                          </a:ln>
                        </wps:spPr>
                        <wps:bodyPr/>
                      </wps:wsp>
                      <wps:wsp>
                        <wps:cNvPr id="532" name="Rectangle"/>
                        <wps:cNvSpPr/>
                        <wps:spPr>
                          <a:xfrm>
                            <a:off x="4241800" y="222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3" name="Straight connector"/>
                        <wps:cNvCnPr/>
                        <wps:spPr>
                          <a:xfrm>
                            <a:off x="4279900" y="342900"/>
                            <a:ext cx="0" cy="3111500"/>
                          </a:xfrm>
                          <a:prstGeom prst="line">
                            <a:avLst/>
                          </a:prstGeom>
                          <a:ln w="12700">
                            <a:solidFill>
                              <a:srgbClr val="000000"/>
                            </a:solidFill>
                          </a:ln>
                        </wps:spPr>
                        <wps:bodyPr/>
                      </wps:wsp>
                      <wps:wsp>
                        <wps:cNvPr id="534" name="Rectangle"/>
                        <wps:cNvSpPr/>
                        <wps:spPr>
                          <a:xfrm>
                            <a:off x="4622800" y="2227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5" name="Straight connector"/>
                        <wps:cNvCnPr/>
                        <wps:spPr>
                          <a:xfrm>
                            <a:off x="4660900" y="342900"/>
                            <a:ext cx="0" cy="3111500"/>
                          </a:xfrm>
                          <a:prstGeom prst="line">
                            <a:avLst/>
                          </a:prstGeom>
                          <a:ln w="12700">
                            <a:solidFill>
                              <a:srgbClr val="000000"/>
                            </a:solidFill>
                          </a:ln>
                        </wps:spPr>
                        <wps:bodyPr/>
                      </wps:wsp>
                      <wps:wsp>
                        <wps:cNvPr id="536" name="Rectangle"/>
                        <wps:cNvSpPr/>
                        <wps:spPr>
                          <a:xfrm>
                            <a:off x="3714737" y="393700"/>
                            <a:ext cx="50800" cy="152400"/>
                          </a:xfrm>
                          <a:prstGeom prst="rect">
                            <a:avLst/>
                          </a:prstGeom>
                          <a:solidFill>
                            <a:srgbClr val="FF0000"/>
                          </a:solidFill>
                          <a:ln w="12700">
                            <a:solidFill>
                              <a:srgbClr val="FF0000"/>
                            </a:solidFill>
                          </a:ln>
                        </wps:spPr>
                        <wps:bodyPr/>
                      </wps:wsp>
                      <wps:wsp>
                        <wps:cNvPr id="537" name="Rectangle"/>
                        <wps:cNvSpPr/>
                        <wps:spPr>
                          <a:xfrm>
                            <a:off x="3611029" y="584200"/>
                            <a:ext cx="50800" cy="152400"/>
                          </a:xfrm>
                          <a:prstGeom prst="rect">
                            <a:avLst/>
                          </a:prstGeom>
                          <a:solidFill>
                            <a:srgbClr val="FF0000"/>
                          </a:solidFill>
                          <a:ln w="12700">
                            <a:solidFill>
                              <a:srgbClr val="FF0000"/>
                            </a:solidFill>
                          </a:ln>
                        </wps:spPr>
                        <wps:bodyPr/>
                      </wps:wsp>
                      <wps:wsp>
                        <wps:cNvPr id="538" name="Rectangle"/>
                        <wps:cNvSpPr/>
                        <wps:spPr>
                          <a:xfrm>
                            <a:off x="3517912" y="939800"/>
                            <a:ext cx="50800" cy="152400"/>
                          </a:xfrm>
                          <a:prstGeom prst="rect">
                            <a:avLst/>
                          </a:prstGeom>
                          <a:solidFill>
                            <a:srgbClr val="FF0000"/>
                          </a:solidFill>
                          <a:ln w="12700">
                            <a:solidFill>
                              <a:srgbClr val="FF0000"/>
                            </a:solidFill>
                          </a:ln>
                        </wps:spPr>
                        <wps:bodyPr/>
                      </wps:wsp>
                      <wps:wsp>
                        <wps:cNvPr id="539" name="Rectangle"/>
                        <wps:cNvSpPr/>
                        <wps:spPr>
                          <a:xfrm>
                            <a:off x="3814216" y="1308100"/>
                            <a:ext cx="50800" cy="152400"/>
                          </a:xfrm>
                          <a:prstGeom prst="rect">
                            <a:avLst/>
                          </a:prstGeom>
                          <a:solidFill>
                            <a:srgbClr val="FF0000"/>
                          </a:solidFill>
                          <a:ln w="12700">
                            <a:solidFill>
                              <a:srgbClr val="FF0000"/>
                            </a:solidFill>
                          </a:ln>
                        </wps:spPr>
                        <wps:bodyPr/>
                      </wps:wsp>
                      <wps:wsp>
                        <wps:cNvPr id="540" name="Rectangle"/>
                        <wps:cNvSpPr/>
                        <wps:spPr>
                          <a:xfrm>
                            <a:off x="3712641" y="1663700"/>
                            <a:ext cx="50800" cy="152400"/>
                          </a:xfrm>
                          <a:prstGeom prst="rect">
                            <a:avLst/>
                          </a:prstGeom>
                          <a:solidFill>
                            <a:srgbClr val="FF0000"/>
                          </a:solidFill>
                          <a:ln w="12700">
                            <a:solidFill>
                              <a:srgbClr val="FF0000"/>
                            </a:solidFill>
                          </a:ln>
                        </wps:spPr>
                        <wps:bodyPr/>
                      </wps:wsp>
                      <wps:wsp>
                        <wps:cNvPr id="541" name="Rectangle"/>
                        <wps:cNvSpPr/>
                        <wps:spPr>
                          <a:xfrm>
                            <a:off x="3746512" y="2197100"/>
                            <a:ext cx="50800" cy="152400"/>
                          </a:xfrm>
                          <a:prstGeom prst="rect">
                            <a:avLst/>
                          </a:prstGeom>
                          <a:solidFill>
                            <a:srgbClr val="FF0000"/>
                          </a:solidFill>
                          <a:ln w="12700">
                            <a:solidFill>
                              <a:srgbClr val="FF0000"/>
                            </a:solidFill>
                          </a:ln>
                        </wps:spPr>
                        <wps:bodyPr/>
                      </wps:wsp>
                      <wps:wsp>
                        <wps:cNvPr id="542" name="Rectangle"/>
                        <wps:cNvSpPr/>
                        <wps:spPr>
                          <a:xfrm>
                            <a:off x="3357016" y="2730500"/>
                            <a:ext cx="50800" cy="152400"/>
                          </a:xfrm>
                          <a:prstGeom prst="rect">
                            <a:avLst/>
                          </a:prstGeom>
                          <a:solidFill>
                            <a:srgbClr val="FF0000"/>
                          </a:solidFill>
                          <a:ln w="12700">
                            <a:solidFill>
                              <a:srgbClr val="FF0000"/>
                            </a:solidFill>
                          </a:ln>
                        </wps:spPr>
                        <wps:bodyPr/>
                      </wps:wsp>
                      <wps:wsp>
                        <wps:cNvPr id="543" name="Rectangle"/>
                        <wps:cNvSpPr/>
                        <wps:spPr>
                          <a:xfrm>
                            <a:off x="3958158" y="2921000"/>
                            <a:ext cx="50800" cy="152400"/>
                          </a:xfrm>
                          <a:prstGeom prst="rect">
                            <a:avLst/>
                          </a:prstGeom>
                          <a:solidFill>
                            <a:srgbClr val="FF0000"/>
                          </a:solidFill>
                          <a:ln w="12700">
                            <a:solidFill>
                              <a:srgbClr val="FF0000"/>
                            </a:solidFill>
                          </a:ln>
                        </wps:spPr>
                        <wps:bodyPr/>
                      </wps:wsp>
                      <wps:wsp>
                        <wps:cNvPr id="544" name="Rectangle"/>
                        <wps:cNvSpPr/>
                        <wps:spPr>
                          <a:xfrm>
                            <a:off x="4000487" y="31115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463" editas="canvas" style="width:509.45pt;height:292pt;mso-position-horizontal-relative:char;mso-position-vertical-relative:line" coordsize="64693,37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">
                <v:shape id="_x0000_s1464" type="#_x0000_t75" style="position:absolute;width:64693;height:37084;visibility:visible;mso-wrap-style:square">
                  <v:fill o:detectmouseclick="t"/>
                  <v:path o:connecttype="none"/>
                </v:shape>
                <v:rect id="Rectangle" o:spid="_x0000_s1465" style="position:absolute;left:1778;top:449;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" filled="f" stroked="f" strokeweight="1pt">
                  <v:textbox inset="0,0,0,0">
                    <w:txbxContent>
                      <w:p w:rsidR="00FF2188" w:rsidRDefault="008B464A">
                        <w:r>
                          <w:t>8.</w:t>
                        </w:r>
                      </w:p>
                    </w:txbxContent>
                  </v:textbox>
                </v:rect>
                <v:rect id="Rectangle" o:spid="_x0000_s1466" style="position:absolute;left:3175;top:449;width:4371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" filled="f" stroked="f" strokeweight="1pt">
                  <v:textbox inset="0,0,0,0">
                    <w:txbxContent>
                      <w:p w:rsidR="00FF2188" w:rsidRDefault="008B464A">
                        <w:r>
                          <w:t>Geef bij de onderstaande stellingen aan in welke mate deze aan de orde zijn geweest</w:t>
                        </w:r>
                      </w:p>
                    </w:txbxContent>
                  </v:textbox>
                </v:rect>
                <v:rect id="Rectangle" o:spid="_x0000_s1467"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" filled="f" stroked="f" strokeweight="1pt">
                  <v:textbox inset="0,0,0,0">
                    <w:txbxContent>
                      <w:p w:rsidR="00FF2188" w:rsidRDefault="008B464A">
                        <w:r>
                          <w:t>n</w:t>
                        </w:r>
                      </w:p>
                    </w:txbxContent>
                  </v:textbox>
                </v:rect>
                <v:rect id="Rectangle" o:spid="_x0000_s1468"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" filled="f" stroked="f" strokeweight="1pt">
                  <v:textbox inset="0,0,0,0">
                    <w:txbxContent>
                      <w:p w:rsidR="00FF2188" w:rsidRDefault="008B464A">
                        <w:r>
                          <w:t>gem.</w:t>
                        </w:r>
                      </w:p>
                    </w:txbxContent>
                  </v:textbox>
                </v:rect>
                <v:rect id="Rectangle" o:spid="_x0000_s1469"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" filled="f" stroked="f" strokeweight="1pt">
                  <v:textbox inset="0,0,0,0">
                    <w:txbxContent>
                      <w:p w:rsidR="00FF2188" w:rsidRDefault="008B464A">
                        <w:r>
                          <w:t>sd</w:t>
                        </w:r>
                      </w:p>
                    </w:txbxContent>
                  </v:textbox>
                </v:rect>
                <v:rect id="Rectangle" o:spid="_x0000_s1470" style="position:absolute;left:3175;top:4132;width:1054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" filled="f" stroked="f" strokeweight="1pt">
                  <v:textbox inset="0,0,0,0">
                    <w:txbxContent>
                      <w:p w:rsidR="00FF2188" w:rsidRDefault="008B464A">
                        <w:r>
                          <w:t>5p: te weinig-te</w:t>
                        </w:r>
                        <w:r>
                          <w:t xml:space="preserve"> veel</w:t>
                        </w:r>
                      </w:p>
                    </w:txbxContent>
                  </v:textbox>
                </v:rect>
                <v:rect id="Rectangle" o:spid="_x0000_s1471" style="position:absolute;left:61468;top:4132;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" filled="f" stroked="f" strokeweight="1pt">
                  <v:textbox inset="0,0,0,0">
                    <w:txbxContent>
                      <w:p w:rsidR="00FF2188" w:rsidRDefault="008B464A">
                        <w:r>
                          <w:t>360</w:t>
                        </w:r>
                      </w:p>
                    </w:txbxContent>
                  </v:textbox>
                </v:rect>
                <v:rect id="Rectangle" o:spid="_x0000_s1472"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" filled="f" stroked="f" strokeweight="1pt">
                  <v:textbox inset="0,0,0,0">
                    <w:txbxContent>
                      <w:p w:rsidR="00FF2188" w:rsidRDefault="008B464A">
                        <w:r>
                          <w:t>2.6</w:t>
                        </w:r>
                      </w:p>
                    </w:txbxContent>
                  </v:textbox>
                </v:rect>
                <v:rect id="Rectangle" o:spid="_x0000_s1473"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" filled="f" stroked="f" strokeweight="1pt">
                  <v:textbox inset="0,0,0,0">
                    <w:txbxContent>
                      <w:p w:rsidR="00FF2188" w:rsidRDefault="008B464A">
                        <w:r>
                          <w:t>1.0</w:t>
                        </w:r>
                      </w:p>
                    </w:txbxContent>
                  </v:textbox>
                </v:rect>
                <v:line id="Straight connector" o:spid="_x0000_s1474" style="position:absolute;visibility:visible;mso-wrap-style:square" from="33756,4699" to="41046,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" strokecolor="red" strokeweight="1.5pt"/>
                <v:line id="Straight connector" o:spid="_x0000_s1475" style="position:absolute;visibility:visible;mso-wrap-style:square" from="33756,4318" to="33756,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" strokecolor="red" strokeweight="1.5pt"/>
                <v:line id="Straight connector" o:spid="_x0000_s1476" style="position:absolute;visibility:visible;mso-wrap-style:square" from="41046,4318" to="41046,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" strokecolor="red" strokeweight="1.5pt"/>
                <v:rect id="Rectangle" o:spid="_x0000_s1477" style="position:absolute;left:62103;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" filled="f" stroked="f" strokeweight="1pt">
                  <v:textbox inset="0,0,0,0">
                    <w:txbxContent>
                      <w:p w:rsidR="00FF2188" w:rsidRDefault="008B464A">
                        <w:r>
                          <w:t>45</w:t>
                        </w:r>
                      </w:p>
                    </w:txbxContent>
                  </v:textbox>
                </v:rect>
                <v:rect id="Rectangle" o:spid="_x0000_s1478" style="position:absolute;left:50673;top:603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" filled="f" stroked="f" strokeweight="1pt">
                  <v:textbox inset="0,0,0,0">
                    <w:txbxContent>
                      <w:p w:rsidR="00FF2188" w:rsidRDefault="008B464A">
                        <w:r>
                          <w:t>2.3</w:t>
                        </w:r>
                      </w:p>
                    </w:txbxContent>
                  </v:textbox>
                </v:rect>
                <v:rect id="Rectangle" o:spid="_x0000_s1479" style="position:absolute;left:56388;top:603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" filled="f" stroked="f" strokeweight="1pt">
                  <v:textbox inset="0,0,0,0">
                    <w:txbxContent>
                      <w:p w:rsidR="00FF2188" w:rsidRDefault="008B464A">
                        <w:r>
                          <w:t>0.7</w:t>
                        </w:r>
                      </w:p>
                    </w:txbxContent>
                  </v:textbox>
                </v:rect>
                <v:line id="Straight connector" o:spid="_x0000_s1480" style="position:absolute;visibility:visible;mso-wrap-style:square" from="33721,6604" to="39006,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" strokecolor="red" strokeweight="1.5pt"/>
                <v:line id="Straight connector" o:spid="_x0000_s1481" style="position:absolute;visibility:visible;mso-wrap-style:square" from="33721,6223" to="33721,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" strokecolor="red" strokeweight="1.5pt"/>
                <v:line id="Straight connector" o:spid="_x0000_s1482" style="position:absolute;visibility:visible;mso-wrap-style:square" from="39006,6223" to="39006,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" strokecolor="red" strokeweight="1.5pt"/>
                <v:rect id="Rectangle" o:spid="_x0000_s1483" style="position:absolute;left:3810;top:6037;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" filled="f" stroked="f" strokeweight="1pt">
                  <v:textbox inset="0,0,0,0">
                    <w:txbxContent>
                      <w:p w:rsidR="00FF2188" w:rsidRDefault="008B464A">
                        <w:r>
                          <w:t>-</w:t>
                        </w:r>
                      </w:p>
                    </w:txbxContent>
                  </v:textbox>
                </v:rect>
                <v:rect id="Rectangle" o:spid="_x0000_s1484" style="position:absolute;left:4445;top:6037;width:2267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" filled="f" stroked="f" strokeweight="1pt">
                  <v:textbox inset="0,0,0,0">
                    <w:txbxContent>
                      <w:p w:rsidR="00FF2188" w:rsidRDefault="008B464A">
                        <w:r>
                          <w:t>De relevantie van Statistiek voor het vervolg</w:t>
                        </w:r>
                      </w:p>
                    </w:txbxContent>
                  </v:textbox>
                </v:rect>
                <v:rect id="Rectangle" o:spid="_x0000_s1485" style="position:absolute;left:4445;top:7815;width:174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" filled="f" stroked="f" strokeweight="1pt">
                  <v:textbox inset="0,0,0,0">
                    <w:txbxContent>
                      <w:p w:rsidR="00FF2188" w:rsidRDefault="008B464A">
                        <w:r>
                          <w:t>van de studie is duidelijk gemaakt</w:t>
                        </w:r>
                      </w:p>
                    </w:txbxContent>
                  </v:textbox>
                </v:rect>
                <v:rect id="Rectangle" o:spid="_x0000_s1486" style="position:absolute;left:62103;top:9720;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" filled="f" stroked="f" strokeweight="1pt">
                  <v:textbox inset="0,0,0,0">
                    <w:txbxContent>
                      <w:p w:rsidR="00FF2188" w:rsidRDefault="008B464A">
                        <w:r>
                          <w:t>45</w:t>
                        </w:r>
                      </w:p>
                    </w:txbxContent>
                  </v:textbox>
                </v:rect>
                <v:rect id="Rectangle" o:spid="_x0000_s1487" style="position:absolute;left:50673;top:9720;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" filled="f" stroked="f" strokeweight="1pt">
                  <v:textbox inset="0,0,0,0">
                    <w:txbxContent>
                      <w:p w:rsidR="00FF2188" w:rsidRDefault="008B464A">
                        <w:r>
                          <w:t>2.1</w:t>
                        </w:r>
                      </w:p>
                    </w:txbxContent>
                  </v:textbox>
                </v:rect>
                <v:rect id="Rectangle" o:spid="_x0000_s1488" style="position:absolute;left:56388;top:9720;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" filled="f" stroked="f" strokeweight="1pt">
                  <v:textbox inset="0,0,0,0">
                    <w:txbxContent>
                      <w:p w:rsidR="00FF2188" w:rsidRDefault="008B464A">
                        <w:r>
                          <w:t>0.6</w:t>
                        </w:r>
                      </w:p>
                    </w:txbxContent>
                  </v:textbox>
                </v:rect>
                <v:line id="Straight connector" o:spid="_x0000_s1489" style="position:absolute;visibility:visible;mso-wrap-style:square" from="32970,10287" to="3789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" strokecolor="red" strokeweight="1.5pt"/>
                <v:line id="Straight connector" o:spid="_x0000_s1490" style="position:absolute;visibility:visible;mso-wrap-style:square" from="32970,9779" to="32970,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" strokecolor="red" strokeweight="1.5pt"/>
                <v:line id="Straight connector" o:spid="_x0000_s1491" style="position:absolute;visibility:visible;mso-wrap-style:square" from="37895,9779" to="3789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" strokecolor="red" strokeweight="1.5pt"/>
                <v:rect id="Rectangle" o:spid="_x0000_s1492" style="position:absolute;left:3810;top:9720;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" filled="f" stroked="f" strokeweight="1pt">
                  <v:textbox inset="0,0,0,0">
                    <w:txbxContent>
                      <w:p w:rsidR="00FF2188" w:rsidRDefault="008B464A">
                        <w:r>
                          <w:t>-</w:t>
                        </w:r>
                      </w:p>
                    </w:txbxContent>
                  </v:textbox>
                </v:rect>
                <v:rect id="Rectangle" o:spid="_x0000_s1493" style="position:absolute;left:4445;top:9593;width:1835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" filled="f" stroked="f" strokeweight="1pt">
                  <v:textbox inset="0,0,0,0">
                    <w:txbxContent>
                      <w:p w:rsidR="00FF2188" w:rsidRDefault="008B464A">
                        <w:r>
                          <w:t>De relevantie van Statistiek voor de</w:t>
                        </w:r>
                      </w:p>
                    </w:txbxContent>
                  </v:textbox>
                </v:rect>
                <v:rect id="Rectangle" o:spid="_x0000_s1494" style="position:absolute;left:4445;top:11371;width:1842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" filled="f" stroked="f" strokeweight="1pt">
                  <v:textbox inset="0,0,0,0">
                    <w:txbxContent>
                      <w:p w:rsidR="00FF2188" w:rsidRDefault="008B464A">
                        <w:r>
                          <w:t>beroepspraktijk is duidelijk gemaakt</w:t>
                        </w:r>
                      </w:p>
                    </w:txbxContent>
                  </v:textbox>
                </v:rect>
                <v:rect id="Rectangle" o:spid="_x0000_s1495" style="position:absolute;left:62103;top:13276;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" filled="f" stroked="f" strokeweight="1pt">
                  <v:textbox inset="0,0,0,0">
                    <w:txbxContent>
                      <w:p w:rsidR="00FF2188" w:rsidRDefault="008B464A">
                        <w:r>
                          <w:t>45</w:t>
                        </w:r>
                      </w:p>
                    </w:txbxContent>
                  </v:textbox>
                </v:rect>
                <v:rect id="Rectangle" o:spid="_x0000_s1496" style="position:absolute;left:50673;top:13276;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" filled="f" stroked="f" strokeweight="1pt">
                  <v:textbox inset="0,0,0,0">
                    <w:txbxContent>
                      <w:p w:rsidR="00FF2188" w:rsidRDefault="008B464A">
                        <w:r>
                          <w:t>2.8</w:t>
                        </w:r>
                      </w:p>
                    </w:txbxContent>
                  </v:textbox>
                </v:rect>
                <v:rect id="Rectangle" o:spid="_x0000_s1497" style="position:absolute;left:56388;top:13276;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" filled="f" stroked="f" strokeweight="1pt">
                  <v:textbox inset="0,0,0,0">
                    <w:txbxContent>
                      <w:p w:rsidR="00FF2188" w:rsidRDefault="008B464A">
                        <w:r>
                          <w:t>0.8</w:t>
                        </w:r>
                      </w:p>
                    </w:txbxContent>
                  </v:textbox>
                </v:rect>
                <v:line id="Straight connector" o:spid="_x0000_s1498" style="position:absolute;visibility:visible;mso-wrap-style:square" from="35289,13843" to="41502,1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" strokecolor="red" strokeweight="1.5pt"/>
                <v:line id="Straight connector" o:spid="_x0000_s1499" style="position:absolute;visibility:visible;mso-wrap-style:square" from="35289,13462" to="35289,1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" strokecolor="red" strokeweight="1.5pt"/>
                <v:line id="Straight connector" o:spid="_x0000_s1500" style="position:absolute;visibility:visible;mso-wrap-style:square" from="41502,13462" to="41502,1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" strokecolor="red" strokeweight="1.5pt"/>
                <v:rect id="Rectangle" o:spid="_x0000_s1501" style="position:absolute;left:3810;top:13276;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" filled="f" stroked="f" strokeweight="1pt">
                  <v:textbox inset="0,0,0,0">
                    <w:txbxContent>
                      <w:p w:rsidR="00FF2188" w:rsidRDefault="008B464A">
                        <w:r>
                          <w:t>-</w:t>
                        </w:r>
                      </w:p>
                    </w:txbxContent>
                  </v:textbox>
                </v:rect>
                <v:rect id="Rectangle" o:spid="_x0000_s1502" style="position:absolute;left:4445;top:13276;width:2401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" filled="f" stroked="f" strokeweight="1pt">
                  <v:textbox inset="0,0,0,0">
                    <w:txbxContent>
                      <w:p w:rsidR="00FF2188" w:rsidRDefault="008B464A">
                        <w:r>
                          <w:t xml:space="preserve">De  </w:t>
                        </w:r>
                        <w:r>
                          <w:t>aandacht besteed aan de techniek van het</w:t>
                        </w:r>
                      </w:p>
                    </w:txbxContent>
                  </v:textbox>
                </v:rect>
                <v:rect id="Rectangle" o:spid="_x0000_s1503" style="position:absolute;left:4445;top:15054;width:813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" filled="f" stroked="f" strokeweight="1pt">
                  <v:textbox inset="0,0,0,0">
                    <w:txbxContent>
                      <w:p w:rsidR="00FF2188" w:rsidRDefault="008B464A">
                        <w:r>
                          <w:t>berekenen was</w:t>
                        </w:r>
                      </w:p>
                    </w:txbxContent>
                  </v:textbox>
                </v:rect>
                <v:rect id="Rectangle" o:spid="_x0000_s1504" style="position:absolute;left:62103;top:16959;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" filled="f" stroked="f" strokeweight="1pt">
                  <v:textbox inset="0,0,0,0">
                    <w:txbxContent>
                      <w:p w:rsidR="00FF2188" w:rsidRDefault="008B464A">
                        <w:r>
                          <w:t>45</w:t>
                        </w:r>
                      </w:p>
                    </w:txbxContent>
                  </v:textbox>
                </v:rect>
                <v:rect id="Rectangle" o:spid="_x0000_s1505" style="position:absolute;left:50673;top:1695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" filled="f" stroked="f" strokeweight="1pt">
                  <v:textbox inset="0,0,0,0">
                    <w:txbxContent>
                      <w:p w:rsidR="00FF2188" w:rsidRDefault="008B464A">
                        <w:r>
                          <w:t>2.6</w:t>
                        </w:r>
                      </w:p>
                    </w:txbxContent>
                  </v:textbox>
                </v:rect>
                <v:rect id="Rectangle" o:spid="_x0000_s1506" style="position:absolute;left:56388;top:1695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" filled="f" stroked="f" strokeweight="1pt">
                  <v:textbox inset="0,0,0,0">
                    <w:txbxContent>
                      <w:p w:rsidR="00FF2188" w:rsidRDefault="008B464A">
                        <w:r>
                          <w:t>0.8</w:t>
                        </w:r>
                      </w:p>
                    </w:txbxContent>
                  </v:textbox>
                </v:rect>
                <v:line id="Straight connector" o:spid="_x0000_s1507" style="position:absolute;visibility:visible;mso-wrap-style:square" from="34323,17526" to="4043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" strokecolor="red" strokeweight="1.5pt"/>
                <v:line id="Straight connector" o:spid="_x0000_s1508" style="position:absolute;visibility:visible;mso-wrap-style:square" from="34323,17018" to="34323,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" strokecolor="red" strokeweight="1.5pt"/>
                <v:line id="Straight connector" o:spid="_x0000_s1509" style="position:absolute;visibility:visible;mso-wrap-style:square" from="40437,17018" to="40437,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" strokecolor="red" strokeweight="1.5pt"/>
                <v:rect id="Rectangle" o:spid="_x0000_s1510" style="position:absolute;left:3810;top:16959;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" filled="f" stroked="f" strokeweight="1pt">
                  <v:textbox inset="0,0,0,0">
                    <w:txbxContent>
                      <w:p w:rsidR="00FF2188" w:rsidRDefault="008B464A">
                        <w:r>
                          <w:t>-</w:t>
                        </w:r>
                      </w:p>
                    </w:txbxContent>
                  </v:textbox>
                </v:rect>
                <v:rect id="Rectangle" o:spid="_x0000_s1511" style="position:absolute;left:4445;top:16832;width:1569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" filled="f" stroked="f" strokeweight="1pt">
                  <v:textbox inset="0,0,0,0">
                    <w:txbxContent>
                      <w:p w:rsidR="00FF2188" w:rsidRDefault="008B464A">
                        <w:r>
                          <w:t>De  aandacht besteed aan het</w:t>
                        </w:r>
                      </w:p>
                    </w:txbxContent>
                  </v:textbox>
                </v:rect>
                <v:rect id="Rectangle" o:spid="_x0000_s1512" style="position:absolute;left:4445;top:18610;width:2223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" filled="f" stroked="f" strokeweight="1pt">
                  <v:textbox inset="0,0,0,0">
                    <w:txbxContent>
                      <w:p w:rsidR="00FF2188" w:rsidRDefault="008B464A">
                        <w:r>
                          <w:t>onderscheid/keuze tussen de verschillende</w:t>
                        </w:r>
                      </w:p>
                    </w:txbxContent>
                  </v:textbox>
                </v:rect>
                <v:rect id="Rectangle" o:spid="_x0000_s1513" style="position:absolute;left:4445;top:20261;width:1327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" filled="f" stroked="f" strokeweight="1pt">
                  <v:textbox inset="0,0,0,0">
                    <w:txbxContent>
                      <w:p w:rsidR="00FF2188" w:rsidRDefault="008B464A">
                        <w:r>
                          <w:t>gebruikte technieken was</w:t>
                        </w:r>
                      </w:p>
                    </w:txbxContent>
                  </v:textbox>
                </v:rect>
                <v:rect id="Rectangle" o:spid="_x0000_s1514" style="position:absolute;left:62103;top:22293;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" filled="f" stroked="f" strokeweight="1pt">
                  <v:textbox inset="0,0,0,0">
                    <w:txbxContent>
                      <w:p w:rsidR="00FF2188" w:rsidRDefault="008B464A">
                        <w:r>
                          <w:t>45</w:t>
                        </w:r>
                      </w:p>
                    </w:txbxContent>
                  </v:textbox>
                </v:rect>
                <v:rect id="Rectangle" o:spid="_x0000_s1515" style="position:absolute;left:50673;top:2229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" filled="f" stroked="f" strokeweight="1pt">
                  <v:textbox inset="0,0,0,0">
                    <w:txbxContent>
                      <w:p w:rsidR="00FF2188" w:rsidRDefault="008B464A">
                        <w:r>
                          <w:t>2.7</w:t>
                        </w:r>
                      </w:p>
                    </w:txbxContent>
                  </v:textbox>
                </v:rect>
                <v:rect id="Rectangle" o:spid="_x0000_s1516" style="position:absolute;left:56388;top:2229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" filled="f" stroked="f" strokeweight="1pt">
                  <v:textbox inset="0,0,0,0">
                    <w:txbxContent>
                      <w:p w:rsidR="00FF2188" w:rsidRDefault="008B464A">
                        <w:r>
                          <w:t>0.8</w:t>
                        </w:r>
                      </w:p>
                    </w:txbxContent>
                  </v:textbox>
                </v:rect>
                <v:line id="Straight connector" o:spid="_x0000_s1517" style="position:absolute;visibility:visible;mso-wrap-style:square" from="34823,22860" to="40615,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" strokecolor="red" strokeweight="1.5pt"/>
                <v:line id="Straight connector" o:spid="_x0000_s1518" style="position:absolute;visibility:visible;mso-wrap-style:square" from="34823,22352" to="34823,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" strokecolor="red" strokeweight="1.5pt"/>
                <v:line id="Straight connector" o:spid="_x0000_s1519" style="position:absolute;visibility:visible;mso-wrap-style:square" from="40615,22352" to="40615,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" strokecolor="red" strokeweight="1.5pt"/>
                <v:rect id="Rectangle" o:spid="_x0000_s1520" style="position:absolute;left:3810;top:22293;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" filled="f" stroked="f" strokeweight="1pt">
                  <v:textbox inset="0,0,0,0">
                    <w:txbxContent>
                      <w:p w:rsidR="00FF2188" w:rsidRDefault="008B464A">
                        <w:r>
                          <w:t>-</w:t>
                        </w:r>
                      </w:p>
                    </w:txbxContent>
                  </v:textbox>
                </v:rect>
                <v:rect id="Rectangle" o:spid="_x0000_s1521" style="position:absolute;left:4445;top:22166;width:1537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" filled="f" stroked="f" strokeweight="1pt">
                  <v:textbox inset="0,0,0,0">
                    <w:txbxContent>
                      <w:p w:rsidR="00FF2188" w:rsidRDefault="008B464A">
                        <w:r>
                          <w:t>De  aandacht besteed aan de</w:t>
                        </w:r>
                      </w:p>
                    </w:txbxContent>
                  </v:textbox>
                </v:rect>
                <v:rect id="Rectangle" o:spid="_x0000_s1522" style="position:absolute;left:4445;top:23944;width:2109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" filled="f" stroked="f" strokeweight="1pt">
                  <v:textbox inset="0,0,0,0">
                    <w:txbxContent>
                      <w:p w:rsidR="00FF2188" w:rsidRDefault="008B464A">
                        <w:r>
                          <w:t>interpretatie/betekenis</w:t>
                        </w:r>
                        <w:r>
                          <w:t xml:space="preserve"> van de berekende</w:t>
                        </w:r>
                      </w:p>
                    </w:txbxContent>
                  </v:textbox>
                </v:rect>
                <v:rect id="Rectangle" o:spid="_x0000_s1523" style="position:absolute;left:4445;top:25595;width:774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" filled="f" stroked="f" strokeweight="1pt">
                  <v:textbox inset="0,0,0,0">
                    <w:txbxContent>
                      <w:p w:rsidR="00FF2188" w:rsidRDefault="008B464A">
                        <w:r>
                          <w:t>resultaten was</w:t>
                        </w:r>
                      </w:p>
                    </w:txbxContent>
                  </v:textbox>
                </v:rect>
                <v:rect id="Rectangle" o:spid="_x0000_s1524" style="position:absolute;left:62103;top:276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" filled="f" stroked="f" strokeweight="1pt">
                  <v:textbox inset="0,0,0,0">
                    <w:txbxContent>
                      <w:p w:rsidR="00FF2188" w:rsidRDefault="008B464A">
                        <w:r>
                          <w:t>45</w:t>
                        </w:r>
                      </w:p>
                    </w:txbxContent>
                  </v:textbox>
                </v:rect>
                <v:rect id="Rectangle" o:spid="_x0000_s1525" style="position:absolute;left:50673;top:2762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" filled="f" stroked="f" strokeweight="1pt">
                  <v:textbox inset="0,0,0,0">
                    <w:txbxContent>
                      <w:p w:rsidR="00FF2188" w:rsidRDefault="008B464A">
                        <w:r>
                          <w:t>1.6</w:t>
                        </w:r>
                      </w:p>
                    </w:txbxContent>
                  </v:textbox>
                </v:rect>
                <v:rect id="Rectangle" o:spid="_x0000_s1526" style="position:absolute;left:56388;top:2762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" filled="f" stroked="f" strokeweight="1pt">
                  <v:textbox inset="0,0,0,0">
                    <w:txbxContent>
                      <w:p w:rsidR="00FF2188" w:rsidRDefault="008B464A">
                        <w:r>
                          <w:t>0.8</w:t>
                        </w:r>
                      </w:p>
                    </w:txbxContent>
                  </v:textbox>
                </v:rect>
                <v:line id="Straight connector" o:spid="_x0000_s1527" style="position:absolute;visibility:visible;mso-wrap-style:square" from="30595,28194" to="37052,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" strokecolor="red" strokeweight="1.5pt"/>
                <v:line id="Straight connector" o:spid="_x0000_s1528" style="position:absolute;visibility:visible;mso-wrap-style:square" from="30595,27686" to="30595,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" strokecolor="red" strokeweight="1.5pt"/>
                <v:line id="Straight connector" o:spid="_x0000_s1529" style="position:absolute;visibility:visible;mso-wrap-style:square" from="37052,27686" to="37052,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" strokecolor="red" strokeweight="1.5pt"/>
                <v:rect id="Rectangle" o:spid="_x0000_s1530" style="position:absolute;left:3810;top:27627;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" filled="f" stroked="f" strokeweight="1pt">
                  <v:textbox inset="0,0,0,0">
                    <w:txbxContent>
                      <w:p w:rsidR="00FF2188" w:rsidRDefault="008B464A">
                        <w:r>
                          <w:t>-</w:t>
                        </w:r>
                      </w:p>
                    </w:txbxContent>
                  </v:textbox>
                </v:rect>
                <v:rect id="Rectangle" o:spid="_x0000_s1531" style="position:absolute;left:4445;top:27500;width:1772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" filled="f" stroked="f" strokeweight="1pt">
                  <v:textbox inset="0,0,0,0">
                    <w:txbxContent>
                      <w:p w:rsidR="00FF2188" w:rsidRDefault="008B464A">
                        <w:r>
                          <w:t>De hoeveelheid klassikale les was</w:t>
                        </w:r>
                      </w:p>
                    </w:txbxContent>
                  </v:textbox>
                </v:rect>
                <v:rect id="Rectangle" o:spid="_x0000_s1532" style="position:absolute;left:62103;top:295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" filled="f" stroked="f" strokeweight="1pt">
                  <v:textbox inset="0,0,0,0">
                    <w:txbxContent>
                      <w:p w:rsidR="00FF2188" w:rsidRDefault="008B464A">
                        <w:r>
                          <w:t>45</w:t>
                        </w:r>
                      </w:p>
                    </w:txbxContent>
                  </v:textbox>
                </v:rect>
                <v:rect id="Rectangle" o:spid="_x0000_s1533" style="position:absolute;left:50673;top:295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" filled="f" stroked="f" strokeweight="1pt">
                  <v:textbox inset="0,0,0,0">
                    <w:txbxContent>
                      <w:p w:rsidR="00FF2188" w:rsidRDefault="008B464A">
                        <w:r>
                          <w:t>3.2</w:t>
                        </w:r>
                      </w:p>
                    </w:txbxContent>
                  </v:textbox>
                </v:rect>
                <v:rect id="Rectangle" o:spid="_x0000_s1534" style="position:absolute;left:56388;top:295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" filled="f" stroked="f" strokeweight="1pt">
                  <v:textbox inset="0,0,0,0">
                    <w:txbxContent>
                      <w:p w:rsidR="00FF2188" w:rsidRDefault="008B464A">
                        <w:r>
                          <w:t>0.9</w:t>
                        </w:r>
                      </w:p>
                    </w:txbxContent>
                  </v:textbox>
                </v:rect>
                <v:line id="Straight connector" o:spid="_x0000_s1535" style="position:absolute;visibility:visible;mso-wrap-style:square" from="36344,30099" to="43326,30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" strokecolor="red" strokeweight="1.5pt"/>
                <v:line id="Straight connector" o:spid="_x0000_s1536" style="position:absolute;visibility:visible;mso-wrap-style:square" from="36344,29591" to="36344,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" strokecolor="red" strokeweight="1.5pt"/>
                <v:line id="Straight connector" o:spid="_x0000_s1537" style="position:absolute;visibility:visible;mso-wrap-style:square" from="43326,29591" to="43326,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" strokecolor="red" strokeweight="1.5pt"/>
                <v:rect id="Rectangle" o:spid="_x0000_s1538" style="position:absolute;left:3810;top:29532;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" filled="f" stroked="f" strokeweight="1pt">
                  <v:textbox inset="0,0,0,0">
                    <w:txbxContent>
                      <w:p w:rsidR="00FF2188" w:rsidRDefault="008B464A">
                        <w:r>
                          <w:t>-</w:t>
                        </w:r>
                      </w:p>
                    </w:txbxContent>
                  </v:textbox>
                </v:rect>
                <v:rect id="Rectangle" o:spid="_x0000_s1539" style="position:absolute;left:4445;top:29405;width:1848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" filled="f" stroked="f" strokeweight="1pt">
                  <v:textbox inset="0,0,0,0">
                    <w:txbxContent>
                      <w:p w:rsidR="00FF2188" w:rsidRDefault="008B464A">
                        <w:r>
                          <w:t>Het aantal videos van colleges was</w:t>
                        </w:r>
                      </w:p>
                    </w:txbxContent>
                  </v:textbox>
                </v:rect>
                <v:rect id="Rectangle" o:spid="_x0000_s1540" style="position:absolute;left:62103;top:314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" filled="f" stroked="f" strokeweight="1pt">
                  <v:textbox inset="0,0,0,0">
                    <w:txbxContent>
                      <w:p w:rsidR="00FF2188" w:rsidRDefault="008B464A">
                        <w:r>
                          <w:t>45</w:t>
                        </w:r>
                      </w:p>
                    </w:txbxContent>
                  </v:textbox>
                </v:rect>
                <v:rect id="Rectangle" o:spid="_x0000_s1541" style="position:absolute;left:50673;top:3143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" filled="f" stroked="f" strokeweight="1pt">
                  <v:textbox inset="0,0,0,0">
                    <w:txbxContent>
                      <w:p w:rsidR="00FF2188" w:rsidRDefault="008B464A">
                        <w:r>
                          <w:t>3.3</w:t>
                        </w:r>
                      </w:p>
                    </w:txbxContent>
                  </v:textbox>
                </v:rect>
                <v:rect id="Rectangle" o:spid="_x0000_s1542" style="position:absolute;left:56388;top:3143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" filled="f" stroked="f" strokeweight="1pt">
                  <v:textbox inset="0,0,0,0">
                    <w:txbxContent>
                      <w:p w:rsidR="00FF2188" w:rsidRDefault="008B464A">
                        <w:r>
                          <w:t>0.8</w:t>
                        </w:r>
                      </w:p>
                    </w:txbxContent>
                  </v:textbox>
                </v:rect>
                <v:line id="Straight connector" o:spid="_x0000_s1543" style="position:absolute;visibility:visible;mso-wrap-style:square" from="37045,32004" to="43471,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" strokecolor="red" strokeweight="1.5pt"/>
                <v:line id="Straight connector" o:spid="_x0000_s1544" style="position:absolute;visibility:visible;mso-wrap-style:square" from="37045,31496" to="37045,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" strokecolor="red" strokeweight="1.5pt"/>
                <v:line id="Straight connector" o:spid="_x0000_s1545" style="position:absolute;visibility:visible;mso-wrap-style:square" from="43471,31496" to="43471,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" strokecolor="red" strokeweight="1.5pt"/>
                <v:rect id="Rectangle" o:spid="_x0000_s1546" style="position:absolute;left:3810;top:31437;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" filled="f" stroked="f" strokeweight="1pt">
                  <v:textbox inset="0,0,0,0">
                    <w:txbxContent>
                      <w:p w:rsidR="00FF2188" w:rsidRDefault="008B464A">
                        <w:r>
                          <w:t>-</w:t>
                        </w:r>
                      </w:p>
                    </w:txbxContent>
                  </v:textbox>
                </v:rect>
                <v:rect id="Rectangle" o:spid="_x0000_s1547" style="position:absolute;left:4445;top:31310;width:224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" filled="f" stroked="f" strokeweight="1pt">
                  <v:textbox inset="0,0,0,0">
                    <w:txbxContent>
                      <w:p w:rsidR="00FF2188" w:rsidRDefault="008B464A">
                        <w:r>
                          <w:t>Het aantal videos van uitgewerkte opgaven</w:t>
                        </w:r>
                      </w:p>
                    </w:txbxContent>
                  </v:textbox>
                </v:rect>
                <v:rect id="Rectangle" o:spid="_x0000_s1548" style="position:absolute;left:4445;top:33088;width:241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" filled="f" stroked="f" strokeweight="1pt">
                  <v:textbox inset="0,0,0,0">
                    <w:txbxContent>
                      <w:p w:rsidR="00FF2188" w:rsidRDefault="008B464A">
                        <w:r>
                          <w:t>was</w:t>
                        </w:r>
                      </w:p>
                    </w:txbxContent>
                  </v:textbox>
                </v:rect>
                <v:line id="Straight connector" o:spid="_x0000_s1549"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OFxQAAANwAAAAPAAAAZHJzL2Rvd25yZXYueG1sRI/dagIx&#10;FITvBd8hHKF3ml3B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DftvOFxQAAANwAAAAP&#10;AAAAAAAAAAAAAAAAAAcCAABkcnMvZG93bnJldi54bWxQSwUGAAAAAAMAAwC3AAAA+QIAAAAA&#10;" strokeweight="1pt"/>
                <v:line id="Straight connector" o:spid="_x0000_s1550" style="position:absolute;visibility:visible;mso-wrap-style:square" from="29464,3683" to="29464,3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" strokeweight="1pt"/>
                <v:line id="Straight connector" o:spid="_x0000_s1551" style="position:absolute;visibility:visible;mso-wrap-style:square" from="48514,3683" to="48514,3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" strokeweight="1pt"/>
                <v:line id="Straight connector" o:spid="_x0000_s1552"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" strokeweight="1pt"/>
                <v:line id="Straight connector" o:spid="_x0000_s1553" style="position:absolute;visibility:visible;mso-wrap-style:square" from="29464,34544" to="48514,3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" strokeweight="1pt"/>
                <v:rect id="Rectangle" o:spid="_x0000_s1554" style="position:absolute;left:3098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" filled="f" stroked="f" strokeweight="1pt">
                  <v:textbox inset="0,0,0,0">
                    <w:txbxContent>
                      <w:p w:rsidR="00FF2188" w:rsidRDefault="008B464A">
                        <w:r>
                          <w:t>1</w:t>
                        </w:r>
                      </w:p>
                    </w:txbxContent>
                  </v:textbox>
                </v:rect>
                <v:line id="Straight connector" o:spid="_x0000_s1555" style="position:absolute;visibility:visible;mso-wrap-style:square" from="31369,3429" to="31369,3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" strokeweight="1pt"/>
                <v:rect id="Rectangle" o:spid="_x0000_s1556" style="position:absolute;left:3479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" filled="f" stroked="f" strokeweight="1pt">
                  <v:textbox inset="0,0,0,0">
                    <w:txbxContent>
                      <w:p w:rsidR="00FF2188" w:rsidRDefault="008B464A">
                        <w:r>
                          <w:t>2</w:t>
                        </w:r>
                      </w:p>
                    </w:txbxContent>
                  </v:textbox>
                </v:rect>
                <v:line id="Straight connector" o:spid="_x0000_s1557" style="position:absolute;visibility:visible;mso-wrap-style:square" from="35179,3429" to="35179,3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" strokeweight="1pt"/>
                <v:rect id="Rectangle" o:spid="_x0000_s1558" style="position:absolute;left:3860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" filled="f" stroked="f" strokeweight="1pt">
                  <v:textbox inset="0,0,0,0">
                    <w:txbxContent>
                      <w:p w:rsidR="00FF2188" w:rsidRDefault="008B464A">
                        <w:r>
                          <w:t>3</w:t>
                        </w:r>
                      </w:p>
                    </w:txbxContent>
                  </v:textbox>
                </v:rect>
                <v:line id="Straight connector" o:spid="_x0000_s1559" style="position:absolute;visibility:visible;mso-wrap-style:square" from="38989,3429" to="38989,3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" strokeweight="1pt"/>
                <v:rect id="Rectangle" o:spid="_x0000_s1560" style="position:absolute;left:4241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" filled="f" stroked="f" strokeweight="1pt">
                  <v:textbox inset="0,0,0,0">
                    <w:txbxContent>
                      <w:p w:rsidR="00FF2188" w:rsidRDefault="008B464A">
                        <w:r>
                          <w:t>4</w:t>
                        </w:r>
                      </w:p>
                    </w:txbxContent>
                  </v:textbox>
                </v:rect>
                <v:line id="Straight connector" o:spid="_x0000_s1561" style="position:absolute;visibility:visible;mso-wrap-style:square" from="42799,3429" to="42799,3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" strokeweight="1pt"/>
                <v:rect id="Rectangle" o:spid="_x0000_s1562" style="position:absolute;left:4622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" filled="f" stroked="f" strokeweight="1pt">
                  <v:textbox inset="0,0,0,0">
                    <w:txbxContent>
                      <w:p w:rsidR="00FF2188" w:rsidRDefault="008B464A">
                        <w:r>
                          <w:t>5</w:t>
                        </w:r>
                      </w:p>
                    </w:txbxContent>
                  </v:textbox>
                </v:rect>
                <v:line id="Straight connector" o:spid="_x0000_s1563" style="position:absolute;visibility:visible;mso-wrap-style:square" from="46609,3429" to="46609,3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" strokeweight="1pt"/>
                <v:rect id="Rectangle" o:spid="_x0000_s1564" style="position:absolute;left:37147;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" fillcolor="red" strokecolor="red" strokeweight="1pt"/>
                <v:rect id="Rectangle" o:spid="_x0000_s1565" style="position:absolute;left:36110;top:5842;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" fillcolor="red" strokecolor="red" strokeweight="1pt"/>
                <v:rect id="Rectangle" o:spid="_x0000_s1566" style="position:absolute;left:35179;top:939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" fillcolor="red" strokecolor="red" strokeweight="1pt"/>
                <v:rect id="Rectangle" o:spid="_x0000_s1567" style="position:absolute;left:38142;top:13081;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" fillcolor="red" strokecolor="red" strokeweight="1pt"/>
                <v:rect id="Rectangle" o:spid="_x0000_s1568" style="position:absolute;left:37126;top:166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" fillcolor="red" strokecolor="red" strokeweight="1pt"/>
                <v:rect id="Rectangle" o:spid="_x0000_s1569" style="position:absolute;left:37465;top:21971;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" fillcolor="red" strokecolor="red" strokeweight="1pt"/>
                <v:rect id="Rectangle" o:spid="_x0000_s1570" style="position:absolute;left:33570;top:27305;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" fillcolor="red" strokecolor="red" strokeweight="1pt"/>
                <v:rect id="Rectangle" o:spid="_x0000_s1571" style="position:absolute;left:39581;top:29210;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" fillcolor="red" strokecolor="red" strokeweight="1pt"/>
                <v:rect id="Rectangle" o:spid="_x0000_s1572" style="position:absolute;left:40004;top:31115;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812800"/>
                <wp:effectExtent l="0" t="0" r="20000" b="15000"/>
                <wp:docPr id="545"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46" name="Rectangle"/>
                        <wps:cNvSpPr/>
                        <wps:spPr>
                          <a:xfrm>
                            <a:off x="177800" y="44983"/>
                            <a:ext cx="133426" cy="205740"/>
                          </a:xfrm>
                          <a:prstGeom prst="rect">
                            <a:avLst/>
                          </a:prstGeom>
                          <a:noFill/>
                          <a:ln w="12700">
                            <a:noFill/>
                          </a:ln>
                        </wps:spPr>
                        <wps:txbx>
                          <w:txbxContent>
                            <w:p w:rsidR="00FF2188" w:rsidRDefault="008B464A">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47" name="Rectangle"/>
                        <wps:cNvSpPr/>
                        <wps:spPr>
                          <a:xfrm>
                            <a:off x="317500" y="44983"/>
                            <a:ext cx="3277933" cy="205740"/>
                          </a:xfrm>
                          <a:prstGeom prst="rect">
                            <a:avLst/>
                          </a:prstGeom>
                          <a:noFill/>
                          <a:ln w="12700">
                            <a:noFill/>
                          </a:ln>
                        </wps:spPr>
                        <wps:txbx>
                          <w:txbxContent>
                            <w:p w:rsidR="00FF2188" w:rsidRDefault="008B464A">
                              <w:r>
                                <w:t xml:space="preserve">Ik </w:t>
                              </w:r>
                              <w:r>
                                <w:t>heb in dit vak geleerd om kritisch naar vraagstukken te kijken.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48"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49"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0"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1" name="Straight connector"/>
                        <wps:cNvCnPr/>
                        <wps:spPr>
                          <a:xfrm>
                            <a:off x="2946400" y="368300"/>
                            <a:ext cx="1905000" cy="0"/>
                          </a:xfrm>
                          <a:prstGeom prst="line">
                            <a:avLst/>
                          </a:prstGeom>
                          <a:ln w="12700">
                            <a:solidFill>
                              <a:srgbClr val="000000"/>
                            </a:solidFill>
                          </a:ln>
                        </wps:spPr>
                        <wps:bodyPr/>
                      </wps:wsp>
                      <wps:wsp>
                        <wps:cNvPr id="552" name="Straight connector"/>
                        <wps:cNvCnPr/>
                        <wps:spPr>
                          <a:xfrm>
                            <a:off x="2946400" y="368300"/>
                            <a:ext cx="0" cy="190500"/>
                          </a:xfrm>
                          <a:prstGeom prst="line">
                            <a:avLst/>
                          </a:prstGeom>
                          <a:ln w="12700">
                            <a:solidFill>
                              <a:srgbClr val="000000"/>
                            </a:solidFill>
                          </a:ln>
                        </wps:spPr>
                        <wps:bodyPr/>
                      </wps:wsp>
                      <wps:wsp>
                        <wps:cNvPr id="553" name="Straight connector"/>
                        <wps:cNvCnPr/>
                        <wps:spPr>
                          <a:xfrm>
                            <a:off x="4851400" y="368300"/>
                            <a:ext cx="0" cy="190500"/>
                          </a:xfrm>
                          <a:prstGeom prst="line">
                            <a:avLst/>
                          </a:prstGeom>
                          <a:ln w="12700">
                            <a:solidFill>
                              <a:srgbClr val="000000"/>
                            </a:solidFill>
                          </a:ln>
                        </wps:spPr>
                        <wps:bodyPr/>
                      </wps:wsp>
                      <wps:wsp>
                        <wps:cNvPr id="554" name="Straight connector"/>
                        <wps:cNvCnPr/>
                        <wps:spPr>
                          <a:xfrm>
                            <a:off x="2946400" y="558800"/>
                            <a:ext cx="1905000" cy="0"/>
                          </a:xfrm>
                          <a:prstGeom prst="line">
                            <a:avLst/>
                          </a:prstGeom>
                          <a:ln w="12700">
                            <a:solidFill>
                              <a:srgbClr val="000000"/>
                            </a:solidFill>
                          </a:ln>
                        </wps:spPr>
                        <wps:bodyPr/>
                      </wps:wsp>
                      <wps:wsp>
                        <wps:cNvPr id="555" name="Rectangle"/>
                        <wps:cNvSpPr/>
                        <wps:spPr>
                          <a:xfrm>
                            <a:off x="30988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6" name="Straight connector"/>
                        <wps:cNvCnPr/>
                        <wps:spPr>
                          <a:xfrm>
                            <a:off x="3136900" y="342900"/>
                            <a:ext cx="0" cy="215900"/>
                          </a:xfrm>
                          <a:prstGeom prst="line">
                            <a:avLst/>
                          </a:prstGeom>
                          <a:ln w="12700">
                            <a:solidFill>
                              <a:srgbClr val="000000"/>
                            </a:solidFill>
                          </a:ln>
                        </wps:spPr>
                        <wps:bodyPr/>
                      </wps:wsp>
                      <wps:wsp>
                        <wps:cNvPr id="557" name="Rectangle"/>
                        <wps:cNvSpPr/>
                        <wps:spPr>
                          <a:xfrm>
                            <a:off x="34798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8" name="Straight connector"/>
                        <wps:cNvCnPr/>
                        <wps:spPr>
                          <a:xfrm>
                            <a:off x="3517900" y="342900"/>
                            <a:ext cx="0" cy="215900"/>
                          </a:xfrm>
                          <a:prstGeom prst="line">
                            <a:avLst/>
                          </a:prstGeom>
                          <a:ln w="12700">
                            <a:solidFill>
                              <a:srgbClr val="000000"/>
                            </a:solidFill>
                          </a:ln>
                        </wps:spPr>
                        <wps:bodyPr/>
                      </wps:wsp>
                      <wps:wsp>
                        <wps:cNvPr id="559" name="Rectangle"/>
                        <wps:cNvSpPr/>
                        <wps:spPr>
                          <a:xfrm>
                            <a:off x="3860800" y="2227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0" name="Straight connector"/>
                        <wps:cNvCnPr/>
                        <wps:spPr>
                          <a:xfrm>
                            <a:off x="3898900" y="342900"/>
                            <a:ext cx="0" cy="215900"/>
                          </a:xfrm>
                          <a:prstGeom prst="line">
                            <a:avLst/>
                          </a:prstGeom>
                          <a:ln w="12700">
                            <a:solidFill>
                              <a:srgbClr val="000000"/>
                            </a:solidFill>
                          </a:ln>
                        </wps:spPr>
                        <wps:bodyPr/>
                      </wps:wsp>
                      <wps:wsp>
                        <wps:cNvPr id="561" name="Rectangle"/>
                        <wps:cNvSpPr/>
                        <wps:spPr>
                          <a:xfrm>
                            <a:off x="4241800" y="222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2" name="Straight connector"/>
                        <wps:cNvCnPr/>
                        <wps:spPr>
                          <a:xfrm>
                            <a:off x="4279900" y="342900"/>
                            <a:ext cx="0" cy="215900"/>
                          </a:xfrm>
                          <a:prstGeom prst="line">
                            <a:avLst/>
                          </a:prstGeom>
                          <a:ln w="12700">
                            <a:solidFill>
                              <a:srgbClr val="000000"/>
                            </a:solidFill>
                          </a:ln>
                        </wps:spPr>
                        <wps:bodyPr/>
                      </wps:wsp>
                      <wps:wsp>
                        <wps:cNvPr id="563" name="Rectangle"/>
                        <wps:cNvSpPr/>
                        <wps:spPr>
                          <a:xfrm>
                            <a:off x="4622800" y="2227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4" name="Straight connector"/>
                        <wps:cNvCnPr/>
                        <wps:spPr>
                          <a:xfrm>
                            <a:off x="4660900" y="342900"/>
                            <a:ext cx="0" cy="215900"/>
                          </a:xfrm>
                          <a:prstGeom prst="line">
                            <a:avLst/>
                          </a:prstGeom>
                          <a:ln w="12700">
                            <a:solidFill>
                              <a:srgbClr val="000000"/>
                            </a:solidFill>
                          </a:ln>
                        </wps:spPr>
                        <wps:bodyPr/>
                      </wps:wsp>
                      <wps:wsp>
                        <wps:cNvPr id="565" name="Rectangle"/>
                        <wps:cNvSpPr/>
                        <wps:spPr>
                          <a:xfrm>
                            <a:off x="495300" y="413283"/>
                            <a:ext cx="2388679" cy="205740"/>
                          </a:xfrm>
                          <a:prstGeom prst="rect">
                            <a:avLst/>
                          </a:prstGeom>
                          <a:noFill/>
                          <a:ln w="12700">
                            <a:noFill/>
                          </a:ln>
                        </wps:spPr>
                        <wps:txbx>
                          <w:txbxContent>
                            <w:p w:rsidR="00FF2188" w:rsidRDefault="008B464A">
                              <w:r>
                                <w:t>5p: 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6" name="Rectangle"/>
                        <wps:cNvSpPr/>
                        <wps:spPr>
                          <a:xfrm>
                            <a:off x="6210300" y="413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7" name="Rectangle"/>
                        <wps:cNvSpPr/>
                        <wps:spPr>
                          <a:xfrm>
                            <a:off x="5067300" y="413283"/>
                            <a:ext cx="196976" cy="205740"/>
                          </a:xfrm>
                          <a:prstGeom prst="rect">
                            <a:avLst/>
                          </a:prstGeom>
                          <a:noFill/>
                          <a:ln w="12700">
                            <a:noFill/>
                          </a:ln>
                        </wps:spPr>
                        <wps:txbx>
                          <w:txbxContent>
                            <w:p w:rsidR="00FF2188" w:rsidRDefault="008B464A">
                              <w: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8" name="Rectangle"/>
                        <wps:cNvSpPr/>
                        <wps:spPr>
                          <a:xfrm>
                            <a:off x="5638800" y="413283"/>
                            <a:ext cx="196976" cy="205740"/>
                          </a:xfrm>
                          <a:prstGeom prst="rect">
                            <a:avLst/>
                          </a:prstGeom>
                          <a:noFill/>
                          <a:ln w="12700">
                            <a:noFill/>
                          </a:ln>
                        </wps:spPr>
                        <wps:txbx>
                          <w:txbxContent>
                            <w:p w:rsidR="00FF2188" w:rsidRDefault="008B464A">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9" name="Straight connector"/>
                        <wps:cNvCnPr/>
                        <wps:spPr>
                          <a:xfrm>
                            <a:off x="3436341" y="469900"/>
                            <a:ext cx="738883" cy="0"/>
                          </a:xfrm>
                          <a:prstGeom prst="line">
                            <a:avLst/>
                          </a:prstGeom>
                          <a:ln w="19050">
                            <a:solidFill>
                              <a:srgbClr val="FF0000"/>
                            </a:solidFill>
                          </a:ln>
                        </wps:spPr>
                        <wps:bodyPr/>
                      </wps:wsp>
                      <wps:wsp>
                        <wps:cNvPr id="570" name="Straight connector"/>
                        <wps:cNvCnPr/>
                        <wps:spPr>
                          <a:xfrm>
                            <a:off x="3436341" y="431800"/>
                            <a:ext cx="0" cy="88900"/>
                          </a:xfrm>
                          <a:prstGeom prst="line">
                            <a:avLst/>
                          </a:prstGeom>
                          <a:ln w="19050">
                            <a:solidFill>
                              <a:srgbClr val="FF0000"/>
                            </a:solidFill>
                          </a:ln>
                        </wps:spPr>
                        <wps:bodyPr/>
                      </wps:wsp>
                      <wps:wsp>
                        <wps:cNvPr id="571" name="Straight connector"/>
                        <wps:cNvCnPr/>
                        <wps:spPr>
                          <a:xfrm>
                            <a:off x="4175225" y="431800"/>
                            <a:ext cx="0" cy="88900"/>
                          </a:xfrm>
                          <a:prstGeom prst="line">
                            <a:avLst/>
                          </a:prstGeom>
                          <a:ln w="19050">
                            <a:solidFill>
                              <a:srgbClr val="FF0000"/>
                            </a:solidFill>
                          </a:ln>
                        </wps:spPr>
                        <wps:bodyPr/>
                      </wps:wsp>
                      <wps:wsp>
                        <wps:cNvPr id="572" name="Rectangle"/>
                        <wps:cNvSpPr/>
                        <wps:spPr>
                          <a:xfrm>
                            <a:off x="3780383" y="3937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573" editas="canvas" style="width:509.45pt;height:64pt;mso-position-horizontal-relative:char;mso-position-vertical-relative:line" coordsize="64693,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">
                <v:shape id="_x0000_s1574" type="#_x0000_t75" style="position:absolute;width:64693;height:8128;visibility:visible;mso-wrap-style:square">
                  <v:fill o:detectmouseclick="t"/>
                  <v:path o:connecttype="none"/>
                </v:shape>
                <v:rect id="Rectangle" o:spid="_x0000_s1575" style="position:absolute;left:1778;top:449;width:1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" filled="f" stroked="f" strokeweight="1pt">
                  <v:textbox inset="0,0,0,0">
                    <w:txbxContent>
                      <w:p w:rsidR="00FF2188" w:rsidRDefault="008B464A">
                        <w:r>
                          <w:t>9.</w:t>
                        </w:r>
                      </w:p>
                    </w:txbxContent>
                  </v:textbox>
                </v:rect>
                <v:rect id="Rectangle" o:spid="_x0000_s1576" style="position:absolute;left:3175;top:449;width:3277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" filled="f" stroked="f" strokeweight="1pt">
                  <v:textbox inset="0,0,0,0">
                    <w:txbxContent>
                      <w:p w:rsidR="00FF2188" w:rsidRDefault="008B464A">
                        <w:r>
                          <w:t xml:space="preserve">Ik </w:t>
                        </w:r>
                        <w:r>
                          <w:t>heb in dit vak geleerd om kritisch naar vraagstukken te kijken.</w:t>
                        </w:r>
                      </w:p>
                    </w:txbxContent>
                  </v:textbox>
                </v:rect>
                <v:rect id="Rectangle" o:spid="_x0000_s1577"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" filled="f" stroked="f" strokeweight="1pt">
                  <v:textbox inset="0,0,0,0">
                    <w:txbxContent>
                      <w:p w:rsidR="00FF2188" w:rsidRDefault="008B464A">
                        <w:r>
                          <w:t>n</w:t>
                        </w:r>
                      </w:p>
                    </w:txbxContent>
                  </v:textbox>
                </v:rect>
                <v:rect id="Rectangle" o:spid="_x0000_s1578"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" filled="f" stroked="f" strokeweight="1pt">
                  <v:textbox inset="0,0,0,0">
                    <w:txbxContent>
                      <w:p w:rsidR="00FF2188" w:rsidRDefault="008B464A">
                        <w:r>
                          <w:t>gem.</w:t>
                        </w:r>
                      </w:p>
                    </w:txbxContent>
                  </v:textbox>
                </v:rect>
                <v:rect id="Rectangle" o:spid="_x0000_s1579"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" filled="f" stroked="f" strokeweight="1pt">
                  <v:textbox inset="0,0,0,0">
                    <w:txbxContent>
                      <w:p w:rsidR="00FF2188" w:rsidRDefault="008B464A">
                        <w:r>
                          <w:t>sd</w:t>
                        </w:r>
                      </w:p>
                    </w:txbxContent>
                  </v:textbox>
                </v:rect>
                <v:line id="Straight connector" o:spid="_x0000_s1580"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" strokeweight="1pt"/>
                <v:line id="Straight connector" o:spid="_x0000_s1581" style="position:absolute;visibility:visible;mso-wrap-style:square" from="29464,3683" to="2946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" strokeweight="1pt"/>
                <v:line id="Straight connector" o:spid="_x0000_s1582" style="position:absolute;visibility:visible;mso-wrap-style:square" from="48514,3683"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" strokeweight="1pt"/>
                <v:line id="Straight connector" o:spid="_x0000_s1583"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" strokeweight="1pt"/>
                <v:rect id="Rectangle" o:spid="_x0000_s1584" style="position:absolute;left:3098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" filled="f" stroked="f" strokeweight="1pt">
                  <v:textbox inset="0,0,0,0">
                    <w:txbxContent>
                      <w:p w:rsidR="00FF2188" w:rsidRDefault="008B464A">
                        <w:r>
                          <w:t>1</w:t>
                        </w:r>
                      </w:p>
                    </w:txbxContent>
                  </v:textbox>
                </v:rect>
                <v:line id="Straight connector" o:spid="_x0000_s1585" style="position:absolute;visibility:visible;mso-wrap-style:square" from="31369,3429" to="3136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" strokeweight="1pt"/>
                <v:rect id="Rectangle" o:spid="_x0000_s1586" style="position:absolute;left:3479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" filled="f" stroked="f" strokeweight="1pt">
                  <v:textbox inset="0,0,0,0">
                    <w:txbxContent>
                      <w:p w:rsidR="00FF2188" w:rsidRDefault="008B464A">
                        <w:r>
                          <w:t>2</w:t>
                        </w:r>
                      </w:p>
                    </w:txbxContent>
                  </v:textbox>
                </v:rect>
                <v:line id="Straight connector" o:spid="_x0000_s1587" style="position:absolute;visibility:visible;mso-wrap-style:square" from="35179,3429" to="3517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" strokeweight="1pt"/>
                <v:rect id="Rectangle" o:spid="_x0000_s1588" style="position:absolute;left:3860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" filled="f" stroked="f" strokeweight="1pt">
                  <v:textbox inset="0,0,0,0">
                    <w:txbxContent>
                      <w:p w:rsidR="00FF2188" w:rsidRDefault="008B464A">
                        <w:r>
                          <w:t>3</w:t>
                        </w:r>
                      </w:p>
                    </w:txbxContent>
                  </v:textbox>
                </v:rect>
                <v:line id="Straight connector" o:spid="_x0000_s1589" style="position:absolute;visibility:visible;mso-wrap-style:square" from="38989,3429" to="3898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ewQAAANwAAAAPAAAAZHJzL2Rvd25yZXYueG1sRE/NagIx&#10;EL4XfIcwgreatVC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CaQ797BAAAA3AAAAA8AAAAA&#10;AAAAAAAAAAAABwIAAGRycy9kb3ducmV2LnhtbFBLBQYAAAAAAwADALcAAAD1AgAAAAA=&#10;" strokeweight="1pt"/>
                <v:rect id="Rectangle" o:spid="_x0000_s1590" style="position:absolute;left:4241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" filled="f" stroked="f" strokeweight="1pt">
                  <v:textbox inset="0,0,0,0">
                    <w:txbxContent>
                      <w:p w:rsidR="00FF2188" w:rsidRDefault="008B464A">
                        <w:r>
                          <w:t>4</w:t>
                        </w:r>
                      </w:p>
                    </w:txbxContent>
                  </v:textbox>
                </v:rect>
                <v:line id="Straight connector" o:spid="_x0000_s1591" style="position:absolute;visibility:visible;mso-wrap-style:square" from="42799,3429" to="4279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" strokeweight="1pt"/>
                <v:rect id="Rectangle" o:spid="_x0000_s1592" style="position:absolute;left:4622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" filled="f" stroked="f" strokeweight="1pt">
                  <v:textbox inset="0,0,0,0">
                    <w:txbxContent>
                      <w:p w:rsidR="00FF2188" w:rsidRDefault="008B464A">
                        <w:r>
                          <w:t>5</w:t>
                        </w:r>
                      </w:p>
                    </w:txbxContent>
                  </v:textbox>
                </v:rect>
                <v:line id="Straight connector" o:spid="_x0000_s1593" style="position:absolute;visibility:visible;mso-wrap-style:square" from="46609,3429" to="4660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" strokeweight="1pt"/>
                <v:rect id="Rectangle" o:spid="_x0000_s1594" style="position:absolute;left:4953;top:4132;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" filled="f" stroked="f" strokeweight="1pt">
                  <v:textbox inset="0,0,0,0">
                    <w:txbxContent>
                      <w:p w:rsidR="00FF2188" w:rsidRDefault="008B464A">
                        <w:r>
                          <w:t>5p: helemaal mee oneens-helemaal mee eens</w:t>
                        </w:r>
                      </w:p>
                    </w:txbxContent>
                  </v:textbox>
                </v:rect>
                <v:rect id="Rectangle" o:spid="_x0000_s1595"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" filled="f" stroked="f" strokeweight="1pt">
                  <v:textbox inset="0,0,0,0">
                    <w:txbxContent>
                      <w:p w:rsidR="00FF2188" w:rsidRDefault="008B464A">
                        <w:r>
                          <w:t>45</w:t>
                        </w:r>
                      </w:p>
                    </w:txbxContent>
                  </v:textbox>
                </v:rect>
                <v:rect id="Rectangle" o:spid="_x0000_s1596"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" filled="f" stroked="f" strokeweight="1pt">
                  <v:textbox inset="0,0,0,0">
                    <w:txbxContent>
                      <w:p w:rsidR="00FF2188" w:rsidRDefault="008B464A">
                        <w:r>
                          <w:t>2.8</w:t>
                        </w:r>
                      </w:p>
                    </w:txbxContent>
                  </v:textbox>
                </v:rect>
                <v:rect id="Rectangle" o:spid="_x0000_s1597"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" filled="f" stroked="f" strokeweight="1pt">
                  <v:textbox inset="0,0,0,0">
                    <w:txbxContent>
                      <w:p w:rsidR="00FF2188" w:rsidRDefault="008B464A">
                        <w:r>
                          <w:t>1.0</w:t>
                        </w:r>
                      </w:p>
                    </w:txbxContent>
                  </v:textbox>
                </v:rect>
                <v:line id="Straight connector" o:spid="_x0000_s1598" style="position:absolute;visibility:visible;mso-wrap-style:square" from="34363,4699" to="41752,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" strokecolor="red" strokeweight="1.5pt"/>
                <v:line id="Straight connector" o:spid="_x0000_s1599" style="position:absolute;visibility:visible;mso-wrap-style:square" from="34363,4318" to="34363,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" strokecolor="red" strokeweight="1.5pt"/>
                <v:line id="Straight connector" o:spid="_x0000_s1600" style="position:absolute;visibility:visible;mso-wrap-style:square" from="41752,4318" to="41752,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" strokecolor="red" strokeweight="1.5pt"/>
                <v:rect id="Rectangle" o:spid="_x0000_s1601" style="position:absolute;left:37803;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203200"/>
                <wp:effectExtent l="0" t="0" r="20000" b="15000"/>
                <wp:docPr id="573"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74" name="Rectangle"/>
                        <wps:cNvSpPr/>
                        <wps:spPr>
                          <a:xfrm>
                            <a:off x="114300" y="44983"/>
                            <a:ext cx="196976" cy="205740"/>
                          </a:xfrm>
                          <a:prstGeom prst="rect">
                            <a:avLst/>
                          </a:prstGeom>
                          <a:noFill/>
                          <a:ln w="12700">
                            <a:noFill/>
                          </a:ln>
                        </wps:spPr>
                        <wps:txbx>
                          <w:txbxContent>
                            <w:p w:rsidR="00FF2188" w:rsidRDefault="008B464A">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5" name="Rectangle"/>
                        <wps:cNvSpPr/>
                        <wps:spPr>
                          <a:xfrm>
                            <a:off x="317500" y="44983"/>
                            <a:ext cx="4180674" cy="205740"/>
                          </a:xfrm>
                          <a:prstGeom prst="rect">
                            <a:avLst/>
                          </a:prstGeom>
                          <a:noFill/>
                          <a:ln w="12700">
                            <a:noFill/>
                          </a:ln>
                        </wps:spPr>
                        <wps:txbx>
                          <w:txbxContent>
                            <w:p w:rsidR="00FF2188" w:rsidRDefault="008B464A">
                              <w:r>
                                <w:t>Heeft u nog opmerkingen over de inhoud van het vak, dan kunt u die hier noteren.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6" name="Straight connector"/>
                        <wps:cNvCnPr/>
                        <wps:spPr>
                          <a:xfrm>
                            <a:off x="317500" y="203200"/>
                            <a:ext cx="4521200" cy="0"/>
                          </a:xfrm>
                          <a:prstGeom prst="line">
                            <a:avLst/>
                          </a:prstGeom>
                          <a:ln w="12700">
                            <a:solidFill>
                              <a:srgbClr val="666666"/>
                            </a:solidFill>
                          </a:ln>
                        </wps:spPr>
                        <wps:bodyPr/>
                      </wps:wsp>
                    </wpc:wpc>
                  </a:graphicData>
                </a:graphic>
              </wp:inline>
            </w:drawing>
          </mc:Choice>
          <mc:Fallback>
            <w:pict>
              <v:group id="_x0000_s1602" editas="canvas" style="width:509.45pt;height:16pt;mso-position-horizontal-relative:char;mso-position-vertical-relative:line" coordsize="64693,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">
                <v:shape id="_x0000_s1603" type="#_x0000_t75" style="position:absolute;width:64693;height:2032;visibility:visible;mso-wrap-style:square">
                  <v:fill o:detectmouseclick="t"/>
                  <v:path o:connecttype="none"/>
                </v:shape>
                <v:rect id="Rectangle" o:spid="_x0000_s1604"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" filled="f" stroked="f" strokeweight="1pt">
                  <v:textbox inset="0,0,0,0">
                    <w:txbxContent>
                      <w:p w:rsidR="00FF2188" w:rsidRDefault="008B464A">
                        <w:r>
                          <w:t>10.</w:t>
                        </w:r>
                      </w:p>
                    </w:txbxContent>
                  </v:textbox>
                </v:rect>
                <v:rect id="Rectangle" o:spid="_x0000_s1605" style="position:absolute;left:3175;top:449;width:4180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" filled="f" stroked="f" strokeweight="1pt">
                  <v:textbox inset="0,0,0,0">
                    <w:txbxContent>
                      <w:p w:rsidR="00FF2188" w:rsidRDefault="008B464A">
                        <w:r>
                          <w:t>Heeft u nog opmerkingen over de inhoud van het vak, dan kunt u die hier noteren.</w:t>
                        </w:r>
                      </w:p>
                    </w:txbxContent>
                  </v:textbox>
                </v:rect>
                <v:line id="Straight connector" o:spid="_x0000_s1606" style="position:absolute;visibility:visible;mso-wrap-style:square" from="3175,2032" to="4838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" strokecolor="#666" strokeweight="1pt"/>
                <w10:anchorlock/>
              </v:group>
            </w:pict>
          </mc:Fallback>
        </mc:AlternateContent>
      </w:r>
    </w:p>
    <w:p w:rsidR="00FF2188" w:rsidRDefault="008B464A">
      <w:pPr>
        <w:pStyle w:val="Indent"/>
      </w:pPr>
      <w:r>
        <w:t>-</w:t>
      </w:r>
    </w:p>
    <w:p w:rsidR="00FF2188" w:rsidRDefault="008B464A">
      <w:pPr>
        <w:pStyle w:val="Indent"/>
      </w:pPr>
      <w:r>
        <w:t>nvt</w:t>
      </w:r>
    </w:p>
    <w:p w:rsidR="00FF2188" w:rsidRDefault="008B464A">
      <w:pPr>
        <w:pStyle w:val="Indent"/>
      </w:pPr>
      <w:r>
        <w:t>Ik vond het boek erg slecht, in het boek werd nergens duidelijk uitgelegd met simpele (of in moeilijkheid oplopende) voorbeelden hoe bepaalde technieken / berekeningen werken. ik kreeg echt het gevoeld dat ik bij elk onderwerp in het diepe gegooid werd</w:t>
      </w:r>
      <w:r>
        <w:t xml:space="preserve"> en uiteindelijk met hulp kon ik er pas een touw aan vastknopen. Ik leer normaal wiskunde heel erg door naar voorbeeld uitwerking te kijken en dat heeft in mijn middelbare school periode altijd tot goede resultaten geleid</w:t>
      </w:r>
    </w:p>
    <w:p w:rsidR="00FF2188" w:rsidRDefault="008B464A">
      <w:pPr>
        <w:pStyle w:val="Indent"/>
      </w:pPr>
      <w:r>
        <w:t>De opgenomen video's sloten niet a</w:t>
      </w:r>
      <w:r>
        <w:t>an op de theorie in het boek.</w:t>
      </w:r>
    </w:p>
    <w:p w:rsidR="00FF2188" w:rsidRDefault="008B464A">
      <w:pPr>
        <w:pStyle w:val="Indent"/>
      </w:pPr>
      <w:r>
        <w:t>Voor mij was Wiskunde al lang geleden, dus ik vond statistiek erg moeilijk. Maar dit is toch een vak om zelf veel te oefenen.. Meneer Melissen heeft alle middelen gegeven zodat we er uiteindelijk zelf wat van kunnen maken. Dat</w:t>
      </w:r>
      <w:r>
        <w:t xml:space="preserve"> heeft goed uitgepakt!</w:t>
      </w:r>
    </w:p>
    <w:p w:rsidR="00FF2188" w:rsidRDefault="008B464A">
      <w:pPr>
        <w:pStyle w:val="Indent"/>
      </w:pPr>
      <w:r>
        <w:t>Er werd aandacht besteed aan de academische achtergrond, maar die is me nog steeds niet duidelijk. Wat mij betreft moest er meer tijd besteed worden aan de formules zelf en wanneer men ze exact moet gebruiken.</w:t>
      </w:r>
    </w:p>
    <w:p w:rsidR="00FF2188" w:rsidRDefault="008B464A">
      <w:pPr>
        <w:pStyle w:val="Indent"/>
      </w:pPr>
      <w:r>
        <w:t>We hadden meer het gevo</w:t>
      </w:r>
      <w:r>
        <w:t>el dat we alles zelf moesten doen en proberen een voldoende te halen om er maar van af te zijn dan dat we echt met de stof bezig waren en er wat van leerde voor de toekomst</w:t>
      </w:r>
    </w:p>
    <w:p w:rsidR="00FF2188" w:rsidRDefault="008B464A">
      <w:pPr>
        <w:pStyle w:val="Indent"/>
      </w:pPr>
      <w:r>
        <w:t>nvt</w:t>
      </w:r>
    </w:p>
    <w:p w:rsidR="00FF2188" w:rsidRDefault="008B464A">
      <w:pPr>
        <w:pStyle w:val="Indent"/>
      </w:pPr>
      <w:r>
        <w:t>Te weinig lessen kwam uiteraard door corona</w:t>
      </w:r>
    </w:p>
    <w:p w:rsidR="00FF2188" w:rsidRDefault="008B464A">
      <w:pPr>
        <w:pStyle w:val="Indent"/>
      </w:pPr>
      <w:r>
        <w:t>Ik vond het een bijzonder lastig va</w:t>
      </w:r>
      <w:r>
        <w:t>k waarvan ik vervolgens ook de waarde voor de opleiding (los van een eventueel onderzoek) niet begreep.</w:t>
      </w:r>
    </w:p>
    <w:p w:rsidR="00592758" w:rsidRDefault="008B464A">
      <w:r>
        <w:rPr>
          <w:noProof/>
          <w:lang w:eastAsia="nl-NL"/>
        </w:rPr>
        <mc:AlternateContent>
          <mc:Choice Requires="wpc">
            <w:drawing>
              <wp:inline distT="0" distB="0" distL="0" distR="0">
                <wp:extent cx="6470000" cy="812800"/>
                <wp:effectExtent l="0" t="0" r="20000" b="15000"/>
                <wp:docPr id="577"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78" name="Rectangle"/>
                        <wps:cNvSpPr/>
                        <wps:spPr>
                          <a:xfrm>
                            <a:off x="114300" y="44983"/>
                            <a:ext cx="196976" cy="205740"/>
                          </a:xfrm>
                          <a:prstGeom prst="rect">
                            <a:avLst/>
                          </a:prstGeom>
                          <a:noFill/>
                          <a:ln w="12700">
                            <a:noFill/>
                          </a:ln>
                        </wps:spPr>
                        <wps:txbx>
                          <w:txbxContent>
                            <w:p w:rsidR="00FF2188" w:rsidRDefault="008B464A">
                              <w: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9" name="Rectangle"/>
                        <wps:cNvSpPr/>
                        <wps:spPr>
                          <a:xfrm>
                            <a:off x="317500" y="44983"/>
                            <a:ext cx="3437039" cy="205740"/>
                          </a:xfrm>
                          <a:prstGeom prst="rect">
                            <a:avLst/>
                          </a:prstGeom>
                          <a:noFill/>
                          <a:ln w="12700">
                            <a:noFill/>
                          </a:ln>
                        </wps:spPr>
                        <wps:txbx>
                          <w:txbxContent>
                            <w:p w:rsidR="00FF2188" w:rsidRDefault="008B464A">
                              <w:r>
                                <w:t>Dit vak werd voldoende ondersteund door het gebruik van Moodle.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0"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1"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2"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3" name="Straight connector"/>
                        <wps:cNvCnPr/>
                        <wps:spPr>
                          <a:xfrm>
                            <a:off x="2946400" y="368300"/>
                            <a:ext cx="1905000" cy="0"/>
                          </a:xfrm>
                          <a:prstGeom prst="line">
                            <a:avLst/>
                          </a:prstGeom>
                          <a:ln w="12700">
                            <a:solidFill>
                              <a:srgbClr val="000000"/>
                            </a:solidFill>
                          </a:ln>
                        </wps:spPr>
                        <wps:bodyPr/>
                      </wps:wsp>
                      <wps:wsp>
                        <wps:cNvPr id="584" name="Straight connector"/>
                        <wps:cNvCnPr/>
                        <wps:spPr>
                          <a:xfrm>
                            <a:off x="2946400" y="368300"/>
                            <a:ext cx="0" cy="190500"/>
                          </a:xfrm>
                          <a:prstGeom prst="line">
                            <a:avLst/>
                          </a:prstGeom>
                          <a:ln w="12700">
                            <a:solidFill>
                              <a:srgbClr val="000000"/>
                            </a:solidFill>
                          </a:ln>
                        </wps:spPr>
                        <wps:bodyPr/>
                      </wps:wsp>
                      <wps:wsp>
                        <wps:cNvPr id="585" name="Straight connector"/>
                        <wps:cNvCnPr/>
                        <wps:spPr>
                          <a:xfrm>
                            <a:off x="4851400" y="368300"/>
                            <a:ext cx="0" cy="190500"/>
                          </a:xfrm>
                          <a:prstGeom prst="line">
                            <a:avLst/>
                          </a:prstGeom>
                          <a:ln w="12700">
                            <a:solidFill>
                              <a:srgbClr val="000000"/>
                            </a:solidFill>
                          </a:ln>
                        </wps:spPr>
                        <wps:bodyPr/>
                      </wps:wsp>
                      <wps:wsp>
                        <wps:cNvPr id="586" name="Straight connector"/>
                        <wps:cNvCnPr/>
                        <wps:spPr>
                          <a:xfrm>
                            <a:off x="2946400" y="558800"/>
                            <a:ext cx="1905000" cy="0"/>
                          </a:xfrm>
                          <a:prstGeom prst="line">
                            <a:avLst/>
                          </a:prstGeom>
                          <a:ln w="12700">
                            <a:solidFill>
                              <a:srgbClr val="000000"/>
                            </a:solidFill>
                          </a:ln>
                        </wps:spPr>
                        <wps:bodyPr/>
                      </wps:wsp>
                      <wps:wsp>
                        <wps:cNvPr id="587" name="Rectangle"/>
                        <wps:cNvSpPr/>
                        <wps:spPr>
                          <a:xfrm>
                            <a:off x="30988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8" name="Straight connector"/>
                        <wps:cNvCnPr/>
                        <wps:spPr>
                          <a:xfrm>
                            <a:off x="3136900" y="342900"/>
                            <a:ext cx="0" cy="215900"/>
                          </a:xfrm>
                          <a:prstGeom prst="line">
                            <a:avLst/>
                          </a:prstGeom>
                          <a:ln w="12700">
                            <a:solidFill>
                              <a:srgbClr val="000000"/>
                            </a:solidFill>
                          </a:ln>
                        </wps:spPr>
                        <wps:bodyPr/>
                      </wps:wsp>
                      <wps:wsp>
                        <wps:cNvPr id="589" name="Rectangle"/>
                        <wps:cNvSpPr/>
                        <wps:spPr>
                          <a:xfrm>
                            <a:off x="34798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0" name="Straight connector"/>
                        <wps:cNvCnPr/>
                        <wps:spPr>
                          <a:xfrm>
                            <a:off x="3517900" y="342900"/>
                            <a:ext cx="0" cy="215900"/>
                          </a:xfrm>
                          <a:prstGeom prst="line">
                            <a:avLst/>
                          </a:prstGeom>
                          <a:ln w="12700">
                            <a:solidFill>
                              <a:srgbClr val="000000"/>
                            </a:solidFill>
                          </a:ln>
                        </wps:spPr>
                        <wps:bodyPr/>
                      </wps:wsp>
                      <wps:wsp>
                        <wps:cNvPr id="591" name="Rectangle"/>
                        <wps:cNvSpPr/>
                        <wps:spPr>
                          <a:xfrm>
                            <a:off x="3860800" y="2227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2" name="Straight connector"/>
                        <wps:cNvCnPr/>
                        <wps:spPr>
                          <a:xfrm>
                            <a:off x="3898900" y="342900"/>
                            <a:ext cx="0" cy="215900"/>
                          </a:xfrm>
                          <a:prstGeom prst="line">
                            <a:avLst/>
                          </a:prstGeom>
                          <a:ln w="12700">
                            <a:solidFill>
                              <a:srgbClr val="000000"/>
                            </a:solidFill>
                          </a:ln>
                        </wps:spPr>
                        <wps:bodyPr/>
                      </wps:wsp>
                      <wps:wsp>
                        <wps:cNvPr id="593" name="Rectangle"/>
                        <wps:cNvSpPr/>
                        <wps:spPr>
                          <a:xfrm>
                            <a:off x="4241800" y="222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4" name="Straight connector"/>
                        <wps:cNvCnPr/>
                        <wps:spPr>
                          <a:xfrm>
                            <a:off x="4279900" y="342900"/>
                            <a:ext cx="0" cy="215900"/>
                          </a:xfrm>
                          <a:prstGeom prst="line">
                            <a:avLst/>
                          </a:prstGeom>
                          <a:ln w="12700">
                            <a:solidFill>
                              <a:srgbClr val="000000"/>
                            </a:solidFill>
                          </a:ln>
                        </wps:spPr>
                        <wps:bodyPr/>
                      </wps:wsp>
                      <wps:wsp>
                        <wps:cNvPr id="595" name="Rectangle"/>
                        <wps:cNvSpPr/>
                        <wps:spPr>
                          <a:xfrm>
                            <a:off x="4622800" y="2227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6" name="Straight connector"/>
                        <wps:cNvCnPr/>
                        <wps:spPr>
                          <a:xfrm>
                            <a:off x="4660900" y="342900"/>
                            <a:ext cx="0" cy="215900"/>
                          </a:xfrm>
                          <a:prstGeom prst="line">
                            <a:avLst/>
                          </a:prstGeom>
                          <a:ln w="12700">
                            <a:solidFill>
                              <a:srgbClr val="000000"/>
                            </a:solidFill>
                          </a:ln>
                        </wps:spPr>
                        <wps:bodyPr/>
                      </wps:wsp>
                      <wps:wsp>
                        <wps:cNvPr id="597" name="Rectangle"/>
                        <wps:cNvSpPr/>
                        <wps:spPr>
                          <a:xfrm>
                            <a:off x="495300" y="413283"/>
                            <a:ext cx="2388679" cy="205740"/>
                          </a:xfrm>
                          <a:prstGeom prst="rect">
                            <a:avLst/>
                          </a:prstGeom>
                          <a:noFill/>
                          <a:ln w="12700">
                            <a:noFill/>
                          </a:ln>
                        </wps:spPr>
                        <wps:txbx>
                          <w:txbxContent>
                            <w:p w:rsidR="00FF2188" w:rsidRDefault="008B464A">
                              <w:r>
                                <w:t>5p: 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8" name="Rectangle"/>
                        <wps:cNvSpPr/>
                        <wps:spPr>
                          <a:xfrm>
                            <a:off x="6210300" y="413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9" name="Rectangle"/>
                        <wps:cNvSpPr/>
                        <wps:spPr>
                          <a:xfrm>
                            <a:off x="5067300" y="413283"/>
                            <a:ext cx="196976" cy="205740"/>
                          </a:xfrm>
                          <a:prstGeom prst="rect">
                            <a:avLst/>
                          </a:prstGeom>
                          <a:noFill/>
                          <a:ln w="12700">
                            <a:noFill/>
                          </a:ln>
                        </wps:spPr>
                        <wps:txbx>
                          <w:txbxContent>
                            <w:p w:rsidR="00FF2188" w:rsidRDefault="008B464A">
                              <w: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0" name="Rectangle"/>
                        <wps:cNvSpPr/>
                        <wps:spPr>
                          <a:xfrm>
                            <a:off x="5638800" y="413283"/>
                            <a:ext cx="196976" cy="205740"/>
                          </a:xfrm>
                          <a:prstGeom prst="rect">
                            <a:avLst/>
                          </a:prstGeom>
                          <a:noFill/>
                          <a:ln w="12700">
                            <a:noFill/>
                          </a:ln>
                        </wps:spPr>
                        <wps:txbx>
                          <w:txbxContent>
                            <w:p w:rsidR="00FF2188" w:rsidRDefault="008B464A">
                              <w: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1" name="Straight connector"/>
                        <wps:cNvCnPr/>
                        <wps:spPr>
                          <a:xfrm>
                            <a:off x="3608522" y="469900"/>
                            <a:ext cx="834729" cy="0"/>
                          </a:xfrm>
                          <a:prstGeom prst="line">
                            <a:avLst/>
                          </a:prstGeom>
                          <a:ln w="19050">
                            <a:solidFill>
                              <a:srgbClr val="FF0000"/>
                            </a:solidFill>
                          </a:ln>
                        </wps:spPr>
                        <wps:bodyPr/>
                      </wps:wsp>
                      <wps:wsp>
                        <wps:cNvPr id="602" name="Straight connector"/>
                        <wps:cNvCnPr/>
                        <wps:spPr>
                          <a:xfrm>
                            <a:off x="3608522" y="431800"/>
                            <a:ext cx="0" cy="88900"/>
                          </a:xfrm>
                          <a:prstGeom prst="line">
                            <a:avLst/>
                          </a:prstGeom>
                          <a:ln w="19050">
                            <a:solidFill>
                              <a:srgbClr val="FF0000"/>
                            </a:solidFill>
                          </a:ln>
                        </wps:spPr>
                        <wps:bodyPr/>
                      </wps:wsp>
                      <wps:wsp>
                        <wps:cNvPr id="603" name="Straight connector"/>
                        <wps:cNvCnPr/>
                        <wps:spPr>
                          <a:xfrm>
                            <a:off x="4443251" y="431800"/>
                            <a:ext cx="0" cy="88900"/>
                          </a:xfrm>
                          <a:prstGeom prst="line">
                            <a:avLst/>
                          </a:prstGeom>
                          <a:ln w="19050">
                            <a:solidFill>
                              <a:srgbClr val="FF0000"/>
                            </a:solidFill>
                          </a:ln>
                        </wps:spPr>
                        <wps:bodyPr/>
                      </wps:wsp>
                      <wps:wsp>
                        <wps:cNvPr id="604" name="Rectangle"/>
                        <wps:cNvSpPr/>
                        <wps:spPr>
                          <a:xfrm>
                            <a:off x="4000487" y="3937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607" editas="canvas" style="width:509.45pt;height:64pt;mso-position-horizontal-relative:char;mso-position-vertical-relative:line" coordsize="64693,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">
                <v:shape id="_x0000_s1608" type="#_x0000_t75" style="position:absolute;width:64693;height:8128;visibility:visible;mso-wrap-style:square">
                  <v:fill o:detectmouseclick="t"/>
                  <v:path o:connecttype="none"/>
                </v:shape>
                <v:rect id="Rectangle" o:spid="_x0000_s1609"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" filled="f" stroked="f" strokeweight="1pt">
                  <v:textbox inset="0,0,0,0">
                    <w:txbxContent>
                      <w:p w:rsidR="00FF2188" w:rsidRDefault="008B464A">
                        <w:r>
                          <w:t>11.</w:t>
                        </w:r>
                      </w:p>
                    </w:txbxContent>
                  </v:textbox>
                </v:rect>
                <v:rect id="Rectangle" o:spid="_x0000_s1610" style="position:absolute;left:3175;top:449;width:3437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" filled="f" stroked="f" strokeweight="1pt">
                  <v:textbox inset="0,0,0,0">
                    <w:txbxContent>
                      <w:p w:rsidR="00FF2188" w:rsidRDefault="008B464A">
                        <w:r>
                          <w:t>Dit vak werd voldoende ondersteund door het gebruik van Moodle.</w:t>
                        </w:r>
                      </w:p>
                    </w:txbxContent>
                  </v:textbox>
                </v:rect>
                <v:rect id="Rectangle" o:spid="_x0000_s1611"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" filled="f" stroked="f" strokeweight="1pt">
                  <v:textbox inset="0,0,0,0">
                    <w:txbxContent>
                      <w:p w:rsidR="00FF2188" w:rsidRDefault="008B464A">
                        <w:r>
                          <w:t>n</w:t>
                        </w:r>
                      </w:p>
                    </w:txbxContent>
                  </v:textbox>
                </v:rect>
                <v:rect id="Rectangle" o:spid="_x0000_s1612"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" filled="f" stroked="f" strokeweight="1pt">
                  <v:textbox inset="0,0,0,0">
                    <w:txbxContent>
                      <w:p w:rsidR="00FF2188" w:rsidRDefault="008B464A">
                        <w:r>
                          <w:t>gem.</w:t>
                        </w:r>
                      </w:p>
                    </w:txbxContent>
                  </v:textbox>
                </v:rect>
                <v:rect id="Rectangle" o:spid="_x0000_s1613"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" filled="f" stroked="f" strokeweight="1pt">
                  <v:textbox inset="0,0,0,0">
                    <w:txbxContent>
                      <w:p w:rsidR="00FF2188" w:rsidRDefault="008B464A">
                        <w:r>
                          <w:t>sd</w:t>
                        </w:r>
                      </w:p>
                    </w:txbxContent>
                  </v:textbox>
                </v:rect>
                <v:line id="Straight connector" o:spid="_x0000_s1614"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pdTxQAAANwAAAAPAAAAZHJzL2Rvd25yZXYueG1sRI/RagIx&#10;FETfC/5DuELfataWFl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BmTpdTxQAAANwAAAAP&#10;AAAAAAAAAAAAAAAAAAcCAABkcnMvZG93bnJldi54bWxQSwUGAAAAAAMAAwC3AAAA+QIAAAAA&#10;" strokeweight="1pt"/>
                <v:line id="Straight connector" o:spid="_x0000_s1615" style="position:absolute;visibility:visible;mso-wrap-style:square" from="29464,3683" to="2946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w8nxQAAANwAAAAPAAAAZHJzL2Rvd25yZXYueG1sRI/RagIx&#10;FETfC/5DuELfatbSFl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Dppw8nxQAAANwAAAAP&#10;AAAAAAAAAAAAAAAAAAcCAABkcnMvZG93bnJldi54bWxQSwUGAAAAAAMAAwC3AAAA+QIAAAAA&#10;" strokeweight="1pt"/>
                <v:line id="Straight connector" o:spid="_x0000_s1616" style="position:absolute;visibility:visible;mso-wrap-style:square" from="48514,3683"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" strokeweight="1pt"/>
                <v:line id="Straight connector" o:spid="_x0000_s1617"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" strokeweight="1pt"/>
                <v:rect id="Rectangle" o:spid="_x0000_s1618" style="position:absolute;left:3098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" filled="f" stroked="f" strokeweight="1pt">
                  <v:textbox inset="0,0,0,0">
                    <w:txbxContent>
                      <w:p w:rsidR="00FF2188" w:rsidRDefault="008B464A">
                        <w:r>
                          <w:t>1</w:t>
                        </w:r>
                      </w:p>
                    </w:txbxContent>
                  </v:textbox>
                </v:rect>
                <v:line id="Straight connector" o:spid="_x0000_s1619" style="position:absolute;visibility:visible;mso-wrap-style:square" from="31369,3429" to="3136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" strokeweight="1pt"/>
                <v:rect id="Rectangle" o:spid="_x0000_s1620" style="position:absolute;left:3479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" filled="f" stroked="f" strokeweight="1pt">
                  <v:textbox inset="0,0,0,0">
                    <w:txbxContent>
                      <w:p w:rsidR="00FF2188" w:rsidRDefault="008B464A">
                        <w:r>
                          <w:t>2</w:t>
                        </w:r>
                      </w:p>
                    </w:txbxContent>
                  </v:textbox>
                </v:rect>
                <v:line id="Straight connector" o:spid="_x0000_s1621" style="position:absolute;visibility:visible;mso-wrap-style:square" from="35179,3429" to="3517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" strokeweight="1pt"/>
                <v:rect id="Rectangle" o:spid="_x0000_s1622" style="position:absolute;left:3860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" filled="f" stroked="f" strokeweight="1pt">
                  <v:textbox inset="0,0,0,0">
                    <w:txbxContent>
                      <w:p w:rsidR="00FF2188" w:rsidRDefault="008B464A">
                        <w:r>
                          <w:t>3</w:t>
                        </w:r>
                      </w:p>
                    </w:txbxContent>
                  </v:textbox>
                </v:rect>
                <v:line id="Straight connector" o:spid="_x0000_s1623" style="position:absolute;visibility:visible;mso-wrap-style:square" from="38989,3429" to="3898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" strokeweight="1pt"/>
                <v:rect id="Rectangle" o:spid="_x0000_s1624" style="position:absolute;left:4241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" filled="f" stroked="f" strokeweight="1pt">
                  <v:textbox inset="0,0,0,0">
                    <w:txbxContent>
                      <w:p w:rsidR="00FF2188" w:rsidRDefault="008B464A">
                        <w:r>
                          <w:t>4</w:t>
                        </w:r>
                      </w:p>
                    </w:txbxContent>
                  </v:textbox>
                </v:rect>
                <v:line id="Straight connector" o:spid="_x0000_s1625" style="position:absolute;visibility:visible;mso-wrap-style:square" from="42799,3429" to="4279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pn6xAAAANwAAAAPAAAAZHJzL2Rvd25yZXYueG1sRI/RagIx&#10;FETfhf5DuIW+adbS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Gx+mfrEAAAA3AAAAA8A&#10;AAAAAAAAAAAAAAAABwIAAGRycy9kb3ducmV2LnhtbFBLBQYAAAAAAwADALcAAAD4AgAAAAA=&#10;" strokeweight="1pt"/>
                <v:rect id="Rectangle" o:spid="_x0000_s1626" style="position:absolute;left:4622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" filled="f" stroked="f" strokeweight="1pt">
                  <v:textbox inset="0,0,0,0">
                    <w:txbxContent>
                      <w:p w:rsidR="00FF2188" w:rsidRDefault="008B464A">
                        <w:r>
                          <w:t>5</w:t>
                        </w:r>
                      </w:p>
                    </w:txbxContent>
                  </v:textbox>
                </v:rect>
                <v:line id="Straight connector" o:spid="_x0000_s1627" style="position:absolute;visibility:visible;mso-wrap-style:square" from="46609,3429" to="4660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IWxAAAANwAAAAPAAAAZHJzL2Rvd25yZXYueG1sRI/RagIx&#10;FETfhf5DuIW+aVah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PPgohbEAAAA3AAAAA8A&#10;AAAAAAAAAAAAAAAABwIAAGRycy9kb3ducmV2LnhtbFBLBQYAAAAAAwADALcAAAD4AgAAAAA=&#10;" strokeweight="1pt"/>
                <v:rect id="Rectangle" o:spid="_x0000_s1628" style="position:absolute;left:4953;top:4132;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" filled="f" stroked="f" strokeweight="1pt">
                  <v:textbox inset="0,0,0,0">
                    <w:txbxContent>
                      <w:p w:rsidR="00FF2188" w:rsidRDefault="008B464A">
                        <w:r>
                          <w:t>5p: helemaal mee oneens-helemaal mee eens</w:t>
                        </w:r>
                      </w:p>
                    </w:txbxContent>
                  </v:textbox>
                </v:rect>
                <v:rect id="Rectangle" o:spid="_x0000_s1629"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" filled="f" stroked="f" strokeweight="1pt">
                  <v:textbox inset="0,0,0,0">
                    <w:txbxContent>
                      <w:p w:rsidR="00FF2188" w:rsidRDefault="008B464A">
                        <w:r>
                          <w:t>45</w:t>
                        </w:r>
                      </w:p>
                    </w:txbxContent>
                  </v:textbox>
                </v:rect>
                <v:rect id="Rectangle" o:spid="_x0000_s1630"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" filled="f" stroked="f" strokeweight="1pt">
                  <v:textbox inset="0,0,0,0">
                    <w:txbxContent>
                      <w:p w:rsidR="00FF2188" w:rsidRDefault="008B464A">
                        <w:r>
                          <w:t>3.3</w:t>
                        </w:r>
                      </w:p>
                    </w:txbxContent>
                  </v:textbox>
                </v:rect>
                <v:rect id="Rectangle" o:spid="_x0000_s1631"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" filled="f" stroked="f" strokeweight="1pt">
                  <v:textbox inset="0,0,0,0">
                    <w:txbxContent>
                      <w:p w:rsidR="00FF2188" w:rsidRDefault="008B464A">
                        <w:r>
                          <w:t>1.1</w:t>
                        </w:r>
                      </w:p>
                    </w:txbxContent>
                  </v:textbox>
                </v:rect>
                <v:line id="Straight connector" o:spid="_x0000_s1632" style="position:absolute;visibility:visible;mso-wrap-style:square" from="36085,4699" to="44432,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" strokecolor="red" strokeweight="1.5pt"/>
                <v:line id="Straight connector" o:spid="_x0000_s1633" style="position:absolute;visibility:visible;mso-wrap-style:square" from="36085,4318" to="36085,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" strokecolor="red" strokeweight="1.5pt"/>
                <v:line id="Straight connector" o:spid="_x0000_s1634" style="position:absolute;visibility:visible;mso-wrap-style:square" from="44432,4318" to="44432,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" strokecolor="red" strokeweight="1.5pt"/>
                <v:rect id="Rectangle" o:spid="_x0000_s1635" style="position:absolute;left:40004;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812800"/>
                <wp:effectExtent l="0" t="0" r="20000" b="15000"/>
                <wp:docPr id="605"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06" name="Rectangle"/>
                        <wps:cNvSpPr/>
                        <wps:spPr>
                          <a:xfrm>
                            <a:off x="114300" y="44983"/>
                            <a:ext cx="196976" cy="205740"/>
                          </a:xfrm>
                          <a:prstGeom prst="rect">
                            <a:avLst/>
                          </a:prstGeom>
                          <a:noFill/>
                          <a:ln w="12700">
                            <a:noFill/>
                          </a:ln>
                        </wps:spPr>
                        <wps:txbx>
                          <w:txbxContent>
                            <w:p w:rsidR="00FF2188" w:rsidRDefault="008B464A">
                              <w: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7" name="Rectangle"/>
                        <wps:cNvSpPr/>
                        <wps:spPr>
                          <a:xfrm>
                            <a:off x="317500" y="44983"/>
                            <a:ext cx="3773652" cy="205740"/>
                          </a:xfrm>
                          <a:prstGeom prst="rect">
                            <a:avLst/>
                          </a:prstGeom>
                          <a:noFill/>
                          <a:ln w="12700">
                            <a:noFill/>
                          </a:ln>
                        </wps:spPr>
                        <wps:txbx>
                          <w:txbxContent>
                            <w:p w:rsidR="00FF2188" w:rsidRDefault="008B464A">
                              <w:r>
                                <w:t>Ik wist waar ik de benodigde studiematerialen kon vinden binnen Moodle.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8"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9"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10"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11" name="Straight connector"/>
                        <wps:cNvCnPr/>
                        <wps:spPr>
                          <a:xfrm>
                            <a:off x="2946400" y="368300"/>
                            <a:ext cx="1905000" cy="0"/>
                          </a:xfrm>
                          <a:prstGeom prst="line">
                            <a:avLst/>
                          </a:prstGeom>
                          <a:ln w="12700">
                            <a:solidFill>
                              <a:srgbClr val="000000"/>
                            </a:solidFill>
                          </a:ln>
                        </wps:spPr>
                        <wps:bodyPr/>
                      </wps:wsp>
                      <wps:wsp>
                        <wps:cNvPr id="612" name="Straight connector"/>
                        <wps:cNvCnPr/>
                        <wps:spPr>
                          <a:xfrm>
                            <a:off x="2946400" y="368300"/>
                            <a:ext cx="0" cy="190500"/>
                          </a:xfrm>
                          <a:prstGeom prst="line">
                            <a:avLst/>
                          </a:prstGeom>
                          <a:ln w="12700">
                            <a:solidFill>
                              <a:srgbClr val="000000"/>
                            </a:solidFill>
                          </a:ln>
                        </wps:spPr>
                        <wps:bodyPr/>
                      </wps:wsp>
                      <wps:wsp>
                        <wps:cNvPr id="613" name="Straight connector"/>
                        <wps:cNvCnPr/>
                        <wps:spPr>
                          <a:xfrm>
                            <a:off x="4851400" y="368300"/>
                            <a:ext cx="0" cy="190500"/>
                          </a:xfrm>
                          <a:prstGeom prst="line">
                            <a:avLst/>
                          </a:prstGeom>
                          <a:ln w="12700">
                            <a:solidFill>
                              <a:srgbClr val="000000"/>
                            </a:solidFill>
                          </a:ln>
                        </wps:spPr>
                        <wps:bodyPr/>
                      </wps:wsp>
                      <wps:wsp>
                        <wps:cNvPr id="614" name="Straight connector"/>
                        <wps:cNvCnPr/>
                        <wps:spPr>
                          <a:xfrm>
                            <a:off x="2946400" y="558800"/>
                            <a:ext cx="1905000" cy="0"/>
                          </a:xfrm>
                          <a:prstGeom prst="line">
                            <a:avLst/>
                          </a:prstGeom>
                          <a:ln w="12700">
                            <a:solidFill>
                              <a:srgbClr val="000000"/>
                            </a:solidFill>
                          </a:ln>
                        </wps:spPr>
                        <wps:bodyPr/>
                      </wps:wsp>
                      <wps:wsp>
                        <wps:cNvPr id="615" name="Rectangle"/>
                        <wps:cNvSpPr/>
                        <wps:spPr>
                          <a:xfrm>
                            <a:off x="30988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16" name="Straight connector"/>
                        <wps:cNvCnPr/>
                        <wps:spPr>
                          <a:xfrm>
                            <a:off x="3136900" y="342900"/>
                            <a:ext cx="0" cy="215900"/>
                          </a:xfrm>
                          <a:prstGeom prst="line">
                            <a:avLst/>
                          </a:prstGeom>
                          <a:ln w="12700">
                            <a:solidFill>
                              <a:srgbClr val="000000"/>
                            </a:solidFill>
                          </a:ln>
                        </wps:spPr>
                        <wps:bodyPr/>
                      </wps:wsp>
                      <wps:wsp>
                        <wps:cNvPr id="617" name="Rectangle"/>
                        <wps:cNvSpPr/>
                        <wps:spPr>
                          <a:xfrm>
                            <a:off x="34798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18" name="Straight connector"/>
                        <wps:cNvCnPr/>
                        <wps:spPr>
                          <a:xfrm>
                            <a:off x="3517900" y="342900"/>
                            <a:ext cx="0" cy="215900"/>
                          </a:xfrm>
                          <a:prstGeom prst="line">
                            <a:avLst/>
                          </a:prstGeom>
                          <a:ln w="12700">
                            <a:solidFill>
                              <a:srgbClr val="000000"/>
                            </a:solidFill>
                          </a:ln>
                        </wps:spPr>
                        <wps:bodyPr/>
                      </wps:wsp>
                      <wps:wsp>
                        <wps:cNvPr id="619" name="Rectangle"/>
                        <wps:cNvSpPr/>
                        <wps:spPr>
                          <a:xfrm>
                            <a:off x="3860800" y="2227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0" name="Straight connector"/>
                        <wps:cNvCnPr/>
                        <wps:spPr>
                          <a:xfrm>
                            <a:off x="3898900" y="342900"/>
                            <a:ext cx="0" cy="215900"/>
                          </a:xfrm>
                          <a:prstGeom prst="line">
                            <a:avLst/>
                          </a:prstGeom>
                          <a:ln w="12700">
                            <a:solidFill>
                              <a:srgbClr val="000000"/>
                            </a:solidFill>
                          </a:ln>
                        </wps:spPr>
                        <wps:bodyPr/>
                      </wps:wsp>
                      <wps:wsp>
                        <wps:cNvPr id="621" name="Rectangle"/>
                        <wps:cNvSpPr/>
                        <wps:spPr>
                          <a:xfrm>
                            <a:off x="4241800" y="222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2" name="Straight connector"/>
                        <wps:cNvCnPr/>
                        <wps:spPr>
                          <a:xfrm>
                            <a:off x="4279900" y="342900"/>
                            <a:ext cx="0" cy="215900"/>
                          </a:xfrm>
                          <a:prstGeom prst="line">
                            <a:avLst/>
                          </a:prstGeom>
                          <a:ln w="12700">
                            <a:solidFill>
                              <a:srgbClr val="000000"/>
                            </a:solidFill>
                          </a:ln>
                        </wps:spPr>
                        <wps:bodyPr/>
                      </wps:wsp>
                      <wps:wsp>
                        <wps:cNvPr id="623" name="Rectangle"/>
                        <wps:cNvSpPr/>
                        <wps:spPr>
                          <a:xfrm>
                            <a:off x="4622800" y="2227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4" name="Straight connector"/>
                        <wps:cNvCnPr/>
                        <wps:spPr>
                          <a:xfrm>
                            <a:off x="4660900" y="342900"/>
                            <a:ext cx="0" cy="215900"/>
                          </a:xfrm>
                          <a:prstGeom prst="line">
                            <a:avLst/>
                          </a:prstGeom>
                          <a:ln w="12700">
                            <a:solidFill>
                              <a:srgbClr val="000000"/>
                            </a:solidFill>
                          </a:ln>
                        </wps:spPr>
                        <wps:bodyPr/>
                      </wps:wsp>
                      <wps:wsp>
                        <wps:cNvPr id="625" name="Rectangle"/>
                        <wps:cNvSpPr/>
                        <wps:spPr>
                          <a:xfrm>
                            <a:off x="495300" y="413283"/>
                            <a:ext cx="2388679" cy="205740"/>
                          </a:xfrm>
                          <a:prstGeom prst="rect">
                            <a:avLst/>
                          </a:prstGeom>
                          <a:noFill/>
                          <a:ln w="12700">
                            <a:noFill/>
                          </a:ln>
                        </wps:spPr>
                        <wps:txbx>
                          <w:txbxContent>
                            <w:p w:rsidR="00FF2188" w:rsidRDefault="008B464A">
                              <w:r>
                                <w:t>5p: 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6" name="Rectangle"/>
                        <wps:cNvSpPr/>
                        <wps:spPr>
                          <a:xfrm>
                            <a:off x="6210300" y="413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7" name="Rectangle"/>
                        <wps:cNvSpPr/>
                        <wps:spPr>
                          <a:xfrm>
                            <a:off x="5067300" y="413283"/>
                            <a:ext cx="196976" cy="205740"/>
                          </a:xfrm>
                          <a:prstGeom prst="rect">
                            <a:avLst/>
                          </a:prstGeom>
                          <a:noFill/>
                          <a:ln w="12700">
                            <a:noFill/>
                          </a:ln>
                        </wps:spPr>
                        <wps:txbx>
                          <w:txbxContent>
                            <w:p w:rsidR="00FF2188" w:rsidRDefault="008B464A">
                              <w:r>
                                <w:t>3.8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8" name="Rectangle"/>
                        <wps:cNvSpPr/>
                        <wps:spPr>
                          <a:xfrm>
                            <a:off x="5638800" y="4132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9" name="Straight connector"/>
                        <wps:cNvCnPr/>
                        <wps:spPr>
                          <a:xfrm>
                            <a:off x="3875071" y="469900"/>
                            <a:ext cx="640339" cy="0"/>
                          </a:xfrm>
                          <a:prstGeom prst="line">
                            <a:avLst/>
                          </a:prstGeom>
                          <a:ln w="19050">
                            <a:solidFill>
                              <a:srgbClr val="FF0000"/>
                            </a:solidFill>
                          </a:ln>
                        </wps:spPr>
                        <wps:bodyPr/>
                      </wps:wsp>
                      <wps:wsp>
                        <wps:cNvPr id="630" name="Straight connector"/>
                        <wps:cNvCnPr/>
                        <wps:spPr>
                          <a:xfrm>
                            <a:off x="3875071" y="431800"/>
                            <a:ext cx="0" cy="88900"/>
                          </a:xfrm>
                          <a:prstGeom prst="line">
                            <a:avLst/>
                          </a:prstGeom>
                          <a:ln w="19050">
                            <a:solidFill>
                              <a:srgbClr val="FF0000"/>
                            </a:solidFill>
                          </a:ln>
                        </wps:spPr>
                        <wps:bodyPr/>
                      </wps:wsp>
                      <wps:wsp>
                        <wps:cNvPr id="631" name="Straight connector"/>
                        <wps:cNvCnPr/>
                        <wps:spPr>
                          <a:xfrm>
                            <a:off x="4515411" y="431800"/>
                            <a:ext cx="0" cy="88900"/>
                          </a:xfrm>
                          <a:prstGeom prst="line">
                            <a:avLst/>
                          </a:prstGeom>
                          <a:ln w="19050">
                            <a:solidFill>
                              <a:srgbClr val="FF0000"/>
                            </a:solidFill>
                          </a:ln>
                        </wps:spPr>
                        <wps:bodyPr/>
                      </wps:wsp>
                      <wps:wsp>
                        <wps:cNvPr id="632" name="Rectangle"/>
                        <wps:cNvSpPr/>
                        <wps:spPr>
                          <a:xfrm>
                            <a:off x="4169841" y="3937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636" editas="canvas" style="width:509.45pt;height:64pt;mso-position-horizontal-relative:char;mso-position-vertical-relative:line" coordsize="64693,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">
                <v:shape id="_x0000_s1637" type="#_x0000_t75" style="position:absolute;width:64693;height:8128;visibility:visible;mso-wrap-style:square">
                  <v:fill o:detectmouseclick="t"/>
                  <v:path o:connecttype="none"/>
                </v:shape>
                <v:rect id="Rectangle" o:spid="_x0000_s1638"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" filled="f" stroked="f" strokeweight="1pt">
                  <v:textbox inset="0,0,0,0">
                    <w:txbxContent>
                      <w:p w:rsidR="00FF2188" w:rsidRDefault="008B464A">
                        <w:r>
                          <w:t>12.</w:t>
                        </w:r>
                      </w:p>
                    </w:txbxContent>
                  </v:textbox>
                </v:rect>
                <v:rect id="Rectangle" o:spid="_x0000_s1639" style="position:absolute;left:3175;top:449;width:3773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" filled="f" stroked="f" strokeweight="1pt">
                  <v:textbox inset="0,0,0,0">
                    <w:txbxContent>
                      <w:p w:rsidR="00FF2188" w:rsidRDefault="008B464A">
                        <w:r>
                          <w:t>Ik wist waar ik de benodigde studiematerialen kon vinden binnen Moodle.</w:t>
                        </w:r>
                      </w:p>
                    </w:txbxContent>
                  </v:textbox>
                </v:rect>
                <v:rect id="Rectangle" o:spid="_x0000_s1640"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" filled="f" stroked="f" strokeweight="1pt">
                  <v:textbox inset="0,0,0,0">
                    <w:txbxContent>
                      <w:p w:rsidR="00FF2188" w:rsidRDefault="008B464A">
                        <w:r>
                          <w:t>n</w:t>
                        </w:r>
                      </w:p>
                    </w:txbxContent>
                  </v:textbox>
                </v:rect>
                <v:rect id="Rectangle" o:spid="_x0000_s1641"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" filled="f" stroked="f" strokeweight="1pt">
                  <v:textbox inset="0,0,0,0">
                    <w:txbxContent>
                      <w:p w:rsidR="00FF2188" w:rsidRDefault="008B464A">
                        <w:r>
                          <w:t>gem.</w:t>
                        </w:r>
                      </w:p>
                    </w:txbxContent>
                  </v:textbox>
                </v:rect>
                <v:rect id="Rectangle" o:spid="_x0000_s1642"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" filled="f" stroked="f" strokeweight="1pt">
                  <v:textbox inset="0,0,0,0">
                    <w:txbxContent>
                      <w:p w:rsidR="00FF2188" w:rsidRDefault="008B464A">
                        <w:r>
                          <w:t>sd</w:t>
                        </w:r>
                      </w:p>
                    </w:txbxContent>
                  </v:textbox>
                </v:rect>
                <v:line id="Straight connector" o:spid="_x0000_s1643"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" strokeweight="1pt"/>
                <v:line id="Straight connector" o:spid="_x0000_s1644" style="position:absolute;visibility:visible;mso-wrap-style:square" from="29464,3683" to="2946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" strokeweight="1pt"/>
                <v:line id="Straight connector" o:spid="_x0000_s1645" style="position:absolute;visibility:visible;mso-wrap-style:square" from="48514,3683"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" strokeweight="1pt"/>
                <v:line id="Straight connector" o:spid="_x0000_s1646"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" strokeweight="1pt"/>
                <v:rect id="Rectangle" o:spid="_x0000_s1647" style="position:absolute;left:3098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" filled="f" stroked="f" strokeweight="1pt">
                  <v:textbox inset="0,0,0,0">
                    <w:txbxContent>
                      <w:p w:rsidR="00FF2188" w:rsidRDefault="008B464A">
                        <w:r>
                          <w:t>1</w:t>
                        </w:r>
                      </w:p>
                    </w:txbxContent>
                  </v:textbox>
                </v:rect>
                <v:line id="Straight connector" o:spid="_x0000_s1648" style="position:absolute;visibility:visible;mso-wrap-style:square" from="31369,3429" to="3136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" strokeweight="1pt"/>
                <v:rect id="Rectangle" o:spid="_x0000_s1649" style="position:absolute;left:3479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" filled="f" stroked="f" strokeweight="1pt">
                  <v:textbox inset="0,0,0,0">
                    <w:txbxContent>
                      <w:p w:rsidR="00FF2188" w:rsidRDefault="008B464A">
                        <w:r>
                          <w:t>2</w:t>
                        </w:r>
                      </w:p>
                    </w:txbxContent>
                  </v:textbox>
                </v:rect>
                <v:line id="Straight connector" o:spid="_x0000_s1650" style="position:absolute;visibility:visible;mso-wrap-style:square" from="35179,3429" to="3517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" strokeweight="1pt"/>
                <v:rect id="Rectangle" o:spid="_x0000_s1651" style="position:absolute;left:3860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" filled="f" stroked="f" strokeweight="1pt">
                  <v:textbox inset="0,0,0,0">
                    <w:txbxContent>
                      <w:p w:rsidR="00FF2188" w:rsidRDefault="008B464A">
                        <w:r>
                          <w:t>3</w:t>
                        </w:r>
                      </w:p>
                    </w:txbxContent>
                  </v:textbox>
                </v:rect>
                <v:line id="Straight connector" o:spid="_x0000_s1652" style="position:absolute;visibility:visible;mso-wrap-style:square" from="38989,3429" to="3898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" strokeweight="1pt"/>
                <v:rect id="Rectangle" o:spid="_x0000_s1653" style="position:absolute;left:4241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" filled="f" stroked="f" strokeweight="1pt">
                  <v:textbox inset="0,0,0,0">
                    <w:txbxContent>
                      <w:p w:rsidR="00FF2188" w:rsidRDefault="008B464A">
                        <w:r>
                          <w:t>4</w:t>
                        </w:r>
                      </w:p>
                    </w:txbxContent>
                  </v:textbox>
                </v:rect>
                <v:line id="Straight connector" o:spid="_x0000_s1654" style="position:absolute;visibility:visible;mso-wrap-style:square" from="42799,3429" to="4279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" strokeweight="1pt"/>
                <v:rect id="Rectangle" o:spid="_x0000_s1655" style="position:absolute;left:4622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" filled="f" stroked="f" strokeweight="1pt">
                  <v:textbox inset="0,0,0,0">
                    <w:txbxContent>
                      <w:p w:rsidR="00FF2188" w:rsidRDefault="008B464A">
                        <w:r>
                          <w:t>5</w:t>
                        </w:r>
                      </w:p>
                    </w:txbxContent>
                  </v:textbox>
                </v:rect>
                <v:line id="Straight connector" o:spid="_x0000_s1656" style="position:absolute;visibility:visible;mso-wrap-style:square" from="46609,3429" to="4660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" strokeweight="1pt"/>
                <v:rect id="Rectangle" o:spid="_x0000_s1657" style="position:absolute;left:4953;top:4132;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" filled="f" stroked="f" strokeweight="1pt">
                  <v:textbox inset="0,0,0,0">
                    <w:txbxContent>
                      <w:p w:rsidR="00FF2188" w:rsidRDefault="008B464A">
                        <w:r>
                          <w:t>5p: helemaal mee oneens-helemaal mee eens</w:t>
                        </w:r>
                      </w:p>
                    </w:txbxContent>
                  </v:textbox>
                </v:rect>
                <v:rect id="Rectangle" o:spid="_x0000_s1658"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" filled="f" stroked="f" strokeweight="1pt">
                  <v:textbox inset="0,0,0,0">
                    <w:txbxContent>
                      <w:p w:rsidR="00FF2188" w:rsidRDefault="008B464A">
                        <w:r>
                          <w:t>45</w:t>
                        </w:r>
                      </w:p>
                    </w:txbxContent>
                  </v:textbox>
                </v:rect>
                <v:rect id="Rectangle" o:spid="_x0000_s1659"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" filled="f" stroked="f" strokeweight="1pt">
                  <v:textbox inset="0,0,0,0">
                    <w:txbxContent>
                      <w:p w:rsidR="00FF2188" w:rsidRDefault="008B464A">
                        <w:r>
                          <w:t>3.8</w:t>
                        </w:r>
                      </w:p>
                    </w:txbxContent>
                  </v:textbox>
                </v:rect>
                <v:rect id="Rectangle" o:spid="_x0000_s1660"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" filled="f" stroked="f" strokeweight="1pt">
                  <v:textbox inset="0,0,0,0">
                    <w:txbxContent>
                      <w:p w:rsidR="00FF2188" w:rsidRDefault="008B464A">
                        <w:r>
                          <w:t>0.8</w:t>
                        </w:r>
                      </w:p>
                    </w:txbxContent>
                  </v:textbox>
                </v:rect>
                <v:line id="Straight connector" o:spid="_x0000_s1661" style="position:absolute;visibility:visible;mso-wrap-style:square" from="38750,4699" to="45154,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" strokecolor="red" strokeweight="1.5pt"/>
                <v:line id="Straight connector" o:spid="_x0000_s1662" style="position:absolute;visibility:visible;mso-wrap-style:square" from="38750,4318" to="38750,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" strokecolor="red" strokeweight="1.5pt"/>
                <v:line id="Straight connector" o:spid="_x0000_s1663" style="position:absolute;visibility:visible;mso-wrap-style:square" from="45154,4318" to="45154,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" strokecolor="red" strokeweight="1.5pt"/>
                <v:rect id="Rectangle" o:spid="_x0000_s1664" style="position:absolute;left:41698;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1003300"/>
                <wp:effectExtent l="0" t="0" r="20000" b="15000"/>
                <wp:docPr id="633"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34" name="Rectangle"/>
                        <wps:cNvSpPr/>
                        <wps:spPr>
                          <a:xfrm>
                            <a:off x="114300" y="44983"/>
                            <a:ext cx="196976" cy="205740"/>
                          </a:xfrm>
                          <a:prstGeom prst="rect">
                            <a:avLst/>
                          </a:prstGeom>
                          <a:noFill/>
                          <a:ln w="12700">
                            <a:noFill/>
                          </a:ln>
                        </wps:spPr>
                        <wps:txbx>
                          <w:txbxContent>
                            <w:p w:rsidR="00FF2188" w:rsidRDefault="008B464A">
                              <w: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35" name="Rectangle"/>
                        <wps:cNvSpPr/>
                        <wps:spPr>
                          <a:xfrm>
                            <a:off x="317500" y="44983"/>
                            <a:ext cx="2992297" cy="205740"/>
                          </a:xfrm>
                          <a:prstGeom prst="rect">
                            <a:avLst/>
                          </a:prstGeom>
                          <a:noFill/>
                          <a:ln w="12700">
                            <a:noFill/>
                          </a:ln>
                        </wps:spPr>
                        <wps:txbx>
                          <w:txbxContent>
                            <w:p w:rsidR="00FF2188" w:rsidRDefault="008B464A">
                              <w:r>
                                <w:t xml:space="preserve">Heeft u gebruik gemaakt van het vragenforum op </w:t>
                              </w:r>
                              <w:r>
                                <w:t>Moodle?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36"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37" name="Rectangle"/>
                        <wps:cNvSpPr/>
                        <wps:spPr>
                          <a:xfrm>
                            <a:off x="5118100" y="222783"/>
                            <a:ext cx="139712"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38" name="Rectangle"/>
                        <wps:cNvSpPr/>
                        <wps:spPr>
                          <a:xfrm>
                            <a:off x="5765800" y="222783"/>
                            <a:ext cx="69875" cy="205740"/>
                          </a:xfrm>
                          <a:prstGeom prst="rect">
                            <a:avLst/>
                          </a:prstGeom>
                          <a:noFill/>
                          <a:ln w="12700">
                            <a:noFill/>
                          </a:ln>
                        </wps:spPr>
                        <wps:txbx>
                          <w:txbxContent>
                            <w:p w:rsidR="00FF2188" w:rsidRDefault="008B464A">
                              <w: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39" name="Rectangle"/>
                        <wps:cNvSpPr/>
                        <wps:spPr>
                          <a:xfrm>
                            <a:off x="2921000" y="2227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0" name="Straight connector"/>
                        <wps:cNvCnPr/>
                        <wps:spPr>
                          <a:xfrm>
                            <a:off x="2946400" y="342900"/>
                            <a:ext cx="0" cy="25400"/>
                          </a:xfrm>
                          <a:prstGeom prst="line">
                            <a:avLst/>
                          </a:prstGeom>
                          <a:ln w="12700">
                            <a:solidFill>
                              <a:srgbClr val="000000"/>
                            </a:solidFill>
                          </a:ln>
                        </wps:spPr>
                        <wps:bodyPr/>
                      </wps:wsp>
                      <wps:wsp>
                        <wps:cNvPr id="641" name="Rectangle"/>
                        <wps:cNvSpPr/>
                        <wps:spPr>
                          <a:xfrm>
                            <a:off x="3340100" y="222783"/>
                            <a:ext cx="165201" cy="205740"/>
                          </a:xfrm>
                          <a:prstGeom prst="rect">
                            <a:avLst/>
                          </a:prstGeom>
                          <a:noFill/>
                          <a:ln w="12700">
                            <a:noFill/>
                          </a:ln>
                        </wps:spPr>
                        <wps:txbx>
                          <w:txbxContent>
                            <w:p w:rsidR="00FF2188" w:rsidRDefault="008B464A">
                              <w: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2" name="Straight connector"/>
                        <wps:cNvCnPr/>
                        <wps:spPr>
                          <a:xfrm>
                            <a:off x="3416300" y="342900"/>
                            <a:ext cx="0" cy="25400"/>
                          </a:xfrm>
                          <a:prstGeom prst="line">
                            <a:avLst/>
                          </a:prstGeom>
                          <a:ln w="12700">
                            <a:solidFill>
                              <a:srgbClr val="000000"/>
                            </a:solidFill>
                          </a:ln>
                        </wps:spPr>
                        <wps:bodyPr/>
                      </wps:wsp>
                      <wps:wsp>
                        <wps:cNvPr id="643" name="Rectangle"/>
                        <wps:cNvSpPr/>
                        <wps:spPr>
                          <a:xfrm>
                            <a:off x="3822700" y="222783"/>
                            <a:ext cx="165201" cy="205740"/>
                          </a:xfrm>
                          <a:prstGeom prst="rect">
                            <a:avLst/>
                          </a:prstGeom>
                          <a:noFill/>
                          <a:ln w="12700">
                            <a:noFill/>
                          </a:ln>
                        </wps:spPr>
                        <wps:txbx>
                          <w:txbxContent>
                            <w:p w:rsidR="00FF2188" w:rsidRDefault="008B464A">
                              <w:r>
                                <w:t>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4" name="Straight connector"/>
                        <wps:cNvCnPr/>
                        <wps:spPr>
                          <a:xfrm>
                            <a:off x="3898900" y="342900"/>
                            <a:ext cx="0" cy="25400"/>
                          </a:xfrm>
                          <a:prstGeom prst="line">
                            <a:avLst/>
                          </a:prstGeom>
                          <a:ln w="12700">
                            <a:solidFill>
                              <a:srgbClr val="000000"/>
                            </a:solidFill>
                          </a:ln>
                        </wps:spPr>
                        <wps:bodyPr/>
                      </wps:wsp>
                      <wps:wsp>
                        <wps:cNvPr id="645" name="Rectangle"/>
                        <wps:cNvSpPr/>
                        <wps:spPr>
                          <a:xfrm>
                            <a:off x="4292600" y="222783"/>
                            <a:ext cx="165201" cy="205740"/>
                          </a:xfrm>
                          <a:prstGeom prst="rect">
                            <a:avLst/>
                          </a:prstGeom>
                          <a:noFill/>
                          <a:ln w="12700">
                            <a:noFill/>
                          </a:ln>
                        </wps:spPr>
                        <wps:txbx>
                          <w:txbxContent>
                            <w:p w:rsidR="00FF2188" w:rsidRDefault="008B464A">
                              <w: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6" name="Straight connector"/>
                        <wps:cNvCnPr/>
                        <wps:spPr>
                          <a:xfrm>
                            <a:off x="4368800" y="342900"/>
                            <a:ext cx="0" cy="25400"/>
                          </a:xfrm>
                          <a:prstGeom prst="line">
                            <a:avLst/>
                          </a:prstGeom>
                          <a:ln w="12700">
                            <a:solidFill>
                              <a:srgbClr val="000000"/>
                            </a:solidFill>
                          </a:ln>
                        </wps:spPr>
                        <wps:bodyPr/>
                      </wps:wsp>
                      <wps:wsp>
                        <wps:cNvPr id="647" name="Rectangle"/>
                        <wps:cNvSpPr/>
                        <wps:spPr>
                          <a:xfrm>
                            <a:off x="4749800" y="222783"/>
                            <a:ext cx="228752" cy="205740"/>
                          </a:xfrm>
                          <a:prstGeom prst="rect">
                            <a:avLst/>
                          </a:prstGeom>
                          <a:noFill/>
                          <a:ln w="12700">
                            <a:noFill/>
                          </a:ln>
                        </wps:spPr>
                        <wps:txbx>
                          <w:txbxContent>
                            <w:p w:rsidR="00FF2188" w:rsidRDefault="008B464A">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8" name="Straight connector"/>
                        <wps:cNvCnPr/>
                        <wps:spPr>
                          <a:xfrm>
                            <a:off x="4851400" y="342900"/>
                            <a:ext cx="0" cy="25400"/>
                          </a:xfrm>
                          <a:prstGeom prst="line">
                            <a:avLst/>
                          </a:prstGeom>
                          <a:ln w="12700">
                            <a:solidFill>
                              <a:srgbClr val="000000"/>
                            </a:solidFill>
                          </a:ln>
                        </wps:spPr>
                        <wps:bodyPr/>
                      </wps:wsp>
                      <wps:wsp>
                        <wps:cNvPr id="649" name="Straight connector"/>
                        <wps:cNvCnPr/>
                        <wps:spPr>
                          <a:xfrm>
                            <a:off x="2946400" y="368300"/>
                            <a:ext cx="1905000" cy="0"/>
                          </a:xfrm>
                          <a:prstGeom prst="line">
                            <a:avLst/>
                          </a:prstGeom>
                          <a:ln w="12700">
                            <a:solidFill>
                              <a:srgbClr val="191919"/>
                            </a:solidFill>
                          </a:ln>
                        </wps:spPr>
                        <wps:bodyPr/>
                      </wps:wsp>
                      <wps:wsp>
                        <wps:cNvPr id="650" name="Straight connector"/>
                        <wps:cNvCnPr/>
                        <wps:spPr>
                          <a:xfrm>
                            <a:off x="2946400" y="368300"/>
                            <a:ext cx="0" cy="381000"/>
                          </a:xfrm>
                          <a:prstGeom prst="line">
                            <a:avLst/>
                          </a:prstGeom>
                          <a:ln w="12700">
                            <a:solidFill>
                              <a:srgbClr val="191919"/>
                            </a:solidFill>
                          </a:ln>
                        </wps:spPr>
                        <wps:bodyPr/>
                      </wps:wsp>
                      <wps:wsp>
                        <wps:cNvPr id="651" name="Straight connector"/>
                        <wps:cNvCnPr/>
                        <wps:spPr>
                          <a:xfrm>
                            <a:off x="3416300" y="368300"/>
                            <a:ext cx="0" cy="381000"/>
                          </a:xfrm>
                          <a:prstGeom prst="line">
                            <a:avLst/>
                          </a:prstGeom>
                          <a:ln w="12700">
                            <a:solidFill>
                              <a:srgbClr val="191919"/>
                            </a:solidFill>
                          </a:ln>
                        </wps:spPr>
                        <wps:bodyPr/>
                      </wps:wsp>
                      <wps:wsp>
                        <wps:cNvPr id="652" name="Straight connector"/>
                        <wps:cNvCnPr/>
                        <wps:spPr>
                          <a:xfrm>
                            <a:off x="3898900" y="368300"/>
                            <a:ext cx="0" cy="381000"/>
                          </a:xfrm>
                          <a:prstGeom prst="line">
                            <a:avLst/>
                          </a:prstGeom>
                          <a:ln w="12700">
                            <a:solidFill>
                              <a:srgbClr val="191919"/>
                            </a:solidFill>
                          </a:ln>
                        </wps:spPr>
                        <wps:bodyPr/>
                      </wps:wsp>
                      <wps:wsp>
                        <wps:cNvPr id="653" name="Straight connector"/>
                        <wps:cNvCnPr/>
                        <wps:spPr>
                          <a:xfrm>
                            <a:off x="4368800" y="368300"/>
                            <a:ext cx="0" cy="381000"/>
                          </a:xfrm>
                          <a:prstGeom prst="line">
                            <a:avLst/>
                          </a:prstGeom>
                          <a:ln w="12700">
                            <a:solidFill>
                              <a:srgbClr val="191919"/>
                            </a:solidFill>
                          </a:ln>
                        </wps:spPr>
                        <wps:bodyPr/>
                      </wps:wsp>
                      <wps:wsp>
                        <wps:cNvPr id="654" name="Straight connector"/>
                        <wps:cNvCnPr/>
                        <wps:spPr>
                          <a:xfrm>
                            <a:off x="4851400" y="368300"/>
                            <a:ext cx="0" cy="381000"/>
                          </a:xfrm>
                          <a:prstGeom prst="line">
                            <a:avLst/>
                          </a:prstGeom>
                          <a:ln w="12700">
                            <a:solidFill>
                              <a:srgbClr val="191919"/>
                            </a:solidFill>
                          </a:ln>
                        </wps:spPr>
                        <wps:bodyPr/>
                      </wps:wsp>
                      <wps:wsp>
                        <wps:cNvPr id="655" name="Straight connector"/>
                        <wps:cNvCnPr/>
                        <wps:spPr>
                          <a:xfrm>
                            <a:off x="2946400" y="749300"/>
                            <a:ext cx="1905000" cy="0"/>
                          </a:xfrm>
                          <a:prstGeom prst="line">
                            <a:avLst/>
                          </a:prstGeom>
                          <a:ln w="12700">
                            <a:solidFill>
                              <a:srgbClr val="191919"/>
                            </a:solidFill>
                          </a:ln>
                        </wps:spPr>
                        <wps:bodyPr/>
                      </wps:wsp>
                      <wps:wsp>
                        <wps:cNvPr id="656" name="Rectangle"/>
                        <wps:cNvSpPr/>
                        <wps:spPr>
                          <a:xfrm>
                            <a:off x="6210300" y="413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7" name="Rectangle"/>
                        <wps:cNvSpPr/>
                        <wps:spPr>
                          <a:xfrm>
                            <a:off x="2730500" y="413283"/>
                            <a:ext cx="158800" cy="205740"/>
                          </a:xfrm>
                          <a:prstGeom prst="rect">
                            <a:avLst/>
                          </a:prstGeom>
                          <a:noFill/>
                          <a:ln w="12700">
                            <a:noFill/>
                          </a:ln>
                        </wps:spPr>
                        <wps:txbx>
                          <w:txbxContent>
                            <w:p w:rsidR="00FF2188" w:rsidRDefault="008B464A">
                              <w:r>
                                <w:t>Ja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8" name="Rectangle"/>
                        <wps:cNvSpPr/>
                        <wps:spPr>
                          <a:xfrm>
                            <a:off x="5092700" y="413283"/>
                            <a:ext cx="165201" cy="205740"/>
                          </a:xfrm>
                          <a:prstGeom prst="rect">
                            <a:avLst/>
                          </a:prstGeom>
                          <a:noFill/>
                          <a:ln w="12700">
                            <a:noFill/>
                          </a:ln>
                        </wps:spPr>
                        <wps:txbx>
                          <w:txbxContent>
                            <w:p w:rsidR="00FF2188" w:rsidRDefault="008B464A">
                              <w:r>
                                <w:t>29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9" name="Rectangle"/>
                        <wps:cNvSpPr/>
                        <wps:spPr>
                          <a:xfrm>
                            <a:off x="5664200" y="413283"/>
                            <a:ext cx="165201" cy="205740"/>
                          </a:xfrm>
                          <a:prstGeom prst="rect">
                            <a:avLst/>
                          </a:prstGeom>
                          <a:noFill/>
                          <a:ln w="12700">
                            <a:noFill/>
                          </a:ln>
                        </wps:spPr>
                        <wps:txbx>
                          <w:txbxContent>
                            <w:p w:rsidR="00FF2188" w:rsidRDefault="008B464A">
                              <w: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0" name="Rectangle"/>
                        <wps:cNvSpPr/>
                        <wps:spPr>
                          <a:xfrm>
                            <a:off x="2946400" y="431800"/>
                            <a:ext cx="550333" cy="88900"/>
                          </a:xfrm>
                          <a:prstGeom prst="rect">
                            <a:avLst/>
                          </a:prstGeom>
                          <a:solidFill>
                            <a:srgbClr val="FFCCCC"/>
                          </a:solidFill>
                          <a:ln w="12700">
                            <a:solidFill>
                              <a:srgbClr val="FF0000"/>
                            </a:solidFill>
                          </a:ln>
                        </wps:spPr>
                        <wps:bodyPr/>
                      </wps:wsp>
                      <wps:wsp>
                        <wps:cNvPr id="661" name="Rectangle"/>
                        <wps:cNvSpPr/>
                        <wps:spPr>
                          <a:xfrm>
                            <a:off x="2641600" y="603783"/>
                            <a:ext cx="247726" cy="205740"/>
                          </a:xfrm>
                          <a:prstGeom prst="rect">
                            <a:avLst/>
                          </a:prstGeom>
                          <a:noFill/>
                          <a:ln w="12700">
                            <a:noFill/>
                          </a:ln>
                        </wps:spPr>
                        <wps:txbx>
                          <w:txbxContent>
                            <w:p w:rsidR="00FF2188" w:rsidRDefault="008B464A">
                              <w:r>
                                <w:t>Nee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2" name="Rectangle"/>
                        <wps:cNvSpPr/>
                        <wps:spPr>
                          <a:xfrm>
                            <a:off x="5092700" y="603783"/>
                            <a:ext cx="165201" cy="205740"/>
                          </a:xfrm>
                          <a:prstGeom prst="rect">
                            <a:avLst/>
                          </a:prstGeom>
                          <a:noFill/>
                          <a:ln w="12700">
                            <a:noFill/>
                          </a:ln>
                        </wps:spPr>
                        <wps:txbx>
                          <w:txbxContent>
                            <w:p w:rsidR="00FF2188" w:rsidRDefault="008B464A">
                              <w:r>
                                <w:t>71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3" name="Rectangle"/>
                        <wps:cNvSpPr/>
                        <wps:spPr>
                          <a:xfrm>
                            <a:off x="5664200" y="603783"/>
                            <a:ext cx="165201" cy="205740"/>
                          </a:xfrm>
                          <a:prstGeom prst="rect">
                            <a:avLst/>
                          </a:prstGeom>
                          <a:noFill/>
                          <a:ln w="12700">
                            <a:noFill/>
                          </a:ln>
                        </wps:spPr>
                        <wps:txbx>
                          <w:txbxContent>
                            <w:p w:rsidR="00FF2188" w:rsidRDefault="008B464A">
                              <w: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4" name="Rectangle"/>
                        <wps:cNvSpPr/>
                        <wps:spPr>
                          <a:xfrm>
                            <a:off x="2946400" y="622300"/>
                            <a:ext cx="1354666" cy="88900"/>
                          </a:xfrm>
                          <a:prstGeom prst="rect">
                            <a:avLst/>
                          </a:prstGeom>
                          <a:solidFill>
                            <a:srgbClr val="FFCCCC"/>
                          </a:solidFill>
                          <a:ln w="12700">
                            <a:solidFill>
                              <a:srgbClr val="FF0000"/>
                            </a:solidFill>
                          </a:ln>
                        </wps:spPr>
                        <wps:bodyPr/>
                      </wps:wsp>
                      <wps:wsp>
                        <wps:cNvPr id="665" name="Straight connector"/>
                        <wps:cNvCnPr/>
                        <wps:spPr>
                          <a:xfrm>
                            <a:off x="2946400" y="368300"/>
                            <a:ext cx="1905000" cy="0"/>
                          </a:xfrm>
                          <a:prstGeom prst="line">
                            <a:avLst/>
                          </a:prstGeom>
                          <a:ln w="12700">
                            <a:solidFill>
                              <a:srgbClr val="191919"/>
                            </a:solidFill>
                          </a:ln>
                        </wps:spPr>
                        <wps:bodyPr/>
                      </wps:wsp>
                      <wps:wsp>
                        <wps:cNvPr id="666" name="Straight connector"/>
                        <wps:cNvCnPr/>
                        <wps:spPr>
                          <a:xfrm>
                            <a:off x="2946400" y="368300"/>
                            <a:ext cx="0" cy="381000"/>
                          </a:xfrm>
                          <a:prstGeom prst="line">
                            <a:avLst/>
                          </a:prstGeom>
                          <a:ln w="12700">
                            <a:solidFill>
                              <a:srgbClr val="191919"/>
                            </a:solidFill>
                          </a:ln>
                        </wps:spPr>
                        <wps:bodyPr/>
                      </wps:wsp>
                      <wps:wsp>
                        <wps:cNvPr id="667" name="Straight connector"/>
                        <wps:cNvCnPr/>
                        <wps:spPr>
                          <a:xfrm>
                            <a:off x="4851400" y="368300"/>
                            <a:ext cx="0" cy="381000"/>
                          </a:xfrm>
                          <a:prstGeom prst="line">
                            <a:avLst/>
                          </a:prstGeom>
                          <a:ln w="12700">
                            <a:solidFill>
                              <a:srgbClr val="191919"/>
                            </a:solidFill>
                          </a:ln>
                        </wps:spPr>
                        <wps:bodyPr/>
                      </wps:wsp>
                      <wps:wsp>
                        <wps:cNvPr id="668" name="Straight connector"/>
                        <wps:cNvCnPr/>
                        <wps:spPr>
                          <a:xfrm>
                            <a:off x="2946400" y="749300"/>
                            <a:ext cx="1905000" cy="0"/>
                          </a:xfrm>
                          <a:prstGeom prst="line">
                            <a:avLst/>
                          </a:prstGeom>
                          <a:ln w="12700">
                            <a:solidFill>
                              <a:srgbClr val="191919"/>
                            </a:solidFill>
                          </a:ln>
                        </wps:spPr>
                        <wps:bodyPr/>
                      </wps:wsp>
                    </wpc:wpc>
                  </a:graphicData>
                </a:graphic>
              </wp:inline>
            </w:drawing>
          </mc:Choice>
          <mc:Fallback>
            <w:pict>
              <v:group id="_x0000_s1665" editas="canvas" style="width:509.45pt;height:79pt;mso-position-horizontal-relative:char;mso-position-vertical-relative:line" coordsize="64693,10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">
                <v:shape id="_x0000_s1666" type="#_x0000_t75" style="position:absolute;width:64693;height:10033;visibility:visible;mso-wrap-style:square">
                  <v:fill o:detectmouseclick="t"/>
                  <v:path o:connecttype="none"/>
                </v:shape>
                <v:rect id="Rectangle" o:spid="_x0000_s1667"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" filled="f" stroked="f" strokeweight="1pt">
                  <v:textbox inset="0,0,0,0">
                    <w:txbxContent>
                      <w:p w:rsidR="00FF2188" w:rsidRDefault="008B464A">
                        <w:r>
                          <w:t>13.</w:t>
                        </w:r>
                      </w:p>
                    </w:txbxContent>
                  </v:textbox>
                </v:rect>
                <v:rect id="Rectangle" o:spid="_x0000_s1668" style="position:absolute;left:3175;top:449;width:2992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" filled="f" stroked="f" strokeweight="1pt">
                  <v:textbox inset="0,0,0,0">
                    <w:txbxContent>
                      <w:p w:rsidR="00FF2188" w:rsidRDefault="008B464A">
                        <w:r>
                          <w:t xml:space="preserve">Heeft u gebruik gemaakt van het vragenforum op </w:t>
                        </w:r>
                        <w:r>
                          <w:t>Moodle?</w:t>
                        </w:r>
                      </w:p>
                    </w:txbxContent>
                  </v:textbox>
                </v:rect>
                <v:rect id="Rectangle" o:spid="_x0000_s1669"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" filled="f" stroked="f" strokeweight="1pt">
                  <v:textbox inset="0,0,0,0">
                    <w:txbxContent>
                      <w:p w:rsidR="00FF2188" w:rsidRDefault="008B464A">
                        <w:r>
                          <w:t>n</w:t>
                        </w:r>
                      </w:p>
                    </w:txbxContent>
                  </v:textbox>
                </v:rect>
                <v:rect id="Rectangle" o:spid="_x0000_s1670" style="position:absolute;left:51181;top:2227;width:139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" filled="f" stroked="f" strokeweight="1pt">
                  <v:textbox inset="0,0,0,0">
                    <w:txbxContent>
                      <w:p w:rsidR="00FF2188" w:rsidRDefault="008B464A">
                        <w:r>
                          <w:t>%</w:t>
                        </w:r>
                      </w:p>
                    </w:txbxContent>
                  </v:textbox>
                </v:rect>
                <v:rect id="Rectangle" o:spid="_x0000_s1671" style="position:absolute;left:57658;top:2227;width:6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" filled="f" stroked="f" strokeweight="1pt">
                  <v:textbox inset="0,0,0,0">
                    <w:txbxContent>
                      <w:p w:rsidR="00FF2188" w:rsidRDefault="008B464A">
                        <w:r>
                          <w:t>f</w:t>
                        </w:r>
                      </w:p>
                    </w:txbxContent>
                  </v:textbox>
                </v:rect>
                <v:rect id="Rectangle" o:spid="_x0000_s1672" style="position:absolute;left:29210;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" filled="f" stroked="f" strokeweight="1pt">
                  <v:textbox inset="0,0,0,0">
                    <w:txbxContent>
                      <w:p w:rsidR="00FF2188" w:rsidRDefault="008B464A">
                        <w:r>
                          <w:t>0</w:t>
                        </w:r>
                      </w:p>
                    </w:txbxContent>
                  </v:textbox>
                </v:rect>
                <v:line id="Straight connector" o:spid="_x0000_s1673" style="position:absolute;visibility:visible;mso-wrap-style:square" from="29464,3429" to="2946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" strokeweight="1pt"/>
                <v:rect id="Rectangle" o:spid="_x0000_s1674" style="position:absolute;left:33401;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" filled="f" stroked="f" strokeweight="1pt">
                  <v:textbox inset="0,0,0,0">
                    <w:txbxContent>
                      <w:p w:rsidR="00FF2188" w:rsidRDefault="008B464A">
                        <w:r>
                          <w:t>25</w:t>
                        </w:r>
                      </w:p>
                    </w:txbxContent>
                  </v:textbox>
                </v:rect>
                <v:line id="Straight connector" o:spid="_x0000_s1675" style="position:absolute;visibility:visible;mso-wrap-style:square" from="34163,3429" to="3416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" strokeweight="1pt"/>
                <v:rect id="Rectangle" o:spid="_x0000_s1676" style="position:absolute;left:38227;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" filled="f" stroked="f" strokeweight="1pt">
                  <v:textbox inset="0,0,0,0">
                    <w:txbxContent>
                      <w:p w:rsidR="00FF2188" w:rsidRDefault="008B464A">
                        <w:r>
                          <w:t>50</w:t>
                        </w:r>
                      </w:p>
                    </w:txbxContent>
                  </v:textbox>
                </v:rect>
                <v:line id="Straight connector" o:spid="_x0000_s1677" style="position:absolute;visibility:visible;mso-wrap-style:square" from="38989,3429" to="38989,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" strokeweight="1pt"/>
                <v:rect id="Rectangle" o:spid="_x0000_s1678" style="position:absolute;left:42926;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" filled="f" stroked="f" strokeweight="1pt">
                  <v:textbox inset="0,0,0,0">
                    <w:txbxContent>
                      <w:p w:rsidR="00FF2188" w:rsidRDefault="008B464A">
                        <w:r>
                          <w:t>75</w:t>
                        </w:r>
                      </w:p>
                    </w:txbxContent>
                  </v:textbox>
                </v:rect>
                <v:line id="Straight connector" o:spid="_x0000_s1679" style="position:absolute;visibility:visible;mso-wrap-style:square" from="43688,3429" to="4368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" strokeweight="1pt"/>
                <v:rect id="Rectangle" o:spid="_x0000_s1680" style="position:absolute;left:47498;top:2227;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" filled="f" stroked="f" strokeweight="1pt">
                  <v:textbox inset="0,0,0,0">
                    <w:txbxContent>
                      <w:p w:rsidR="00FF2188" w:rsidRDefault="008B464A">
                        <w:r>
                          <w:t>100</w:t>
                        </w:r>
                      </w:p>
                    </w:txbxContent>
                  </v:textbox>
                </v:rect>
                <v:line id="Straight connector" o:spid="_x0000_s1681" style="position:absolute;visibility:visible;mso-wrap-style:square" from="48514,3429"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7EwQAAANwAAAAPAAAAZHJzL2Rvd25yZXYueG1sRE/NagIx&#10;EL4XfIcwgreatRS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Eh23sTBAAAA3AAAAA8AAAAA&#10;AAAAAAAAAAAABwIAAGRycy9kb3ducmV2LnhtbFBLBQYAAAAAAwADALcAAAD1AgAAAAA=&#10;" strokeweight="1pt"/>
                <v:line id="Straight connector" o:spid="_x0000_s1682"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" strokecolor="#191919" strokeweight="1pt"/>
                <v:line id="Straight connector" o:spid="_x0000_s1683" style="position:absolute;visibility:visible;mso-wrap-style:square" from="29464,3683" to="2946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" strokecolor="#191919" strokeweight="1pt"/>
                <v:line id="Straight connector" o:spid="_x0000_s1684" style="position:absolute;visibility:visible;mso-wrap-style:square" from="34163,3683" to="34163,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" strokecolor="#191919" strokeweight="1pt"/>
                <v:line id="Straight connector" o:spid="_x0000_s1685" style="position:absolute;visibility:visible;mso-wrap-style:square" from="38989,3683" to="38989,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" strokecolor="#191919" strokeweight="1pt"/>
                <v:line id="Straight connector" o:spid="_x0000_s1686" style="position:absolute;visibility:visible;mso-wrap-style:square" from="43688,3683" to="43688,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" strokecolor="#191919" strokeweight="1pt"/>
                <v:line id="Straight connector" o:spid="_x0000_s1687" style="position:absolute;visibility:visible;mso-wrap-style:square" from="48514,368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" strokecolor="#191919" strokeweight="1pt"/>
                <v:line id="Straight connector" o:spid="_x0000_s1688" style="position:absolute;visibility:visible;mso-wrap-style:square" from="29464,749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" strokecolor="#191919" strokeweight="1pt"/>
                <v:rect id="Rectangle" o:spid="_x0000_s1689"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" filled="f" stroked="f" strokeweight="1pt">
                  <v:textbox inset="0,0,0,0">
                    <w:txbxContent>
                      <w:p w:rsidR="00FF2188" w:rsidRDefault="008B464A">
                        <w:r>
                          <w:t>45</w:t>
                        </w:r>
                      </w:p>
                    </w:txbxContent>
                  </v:textbox>
                </v:rect>
                <v:rect id="Rectangle" o:spid="_x0000_s1690" style="position:absolute;left:27305;top:4132;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" filled="f" stroked="f" strokeweight="1pt">
                  <v:textbox inset="0,0,0,0">
                    <w:txbxContent>
                      <w:p w:rsidR="00FF2188" w:rsidRDefault="008B464A">
                        <w:r>
                          <w:t>Ja</w:t>
                        </w:r>
                      </w:p>
                    </w:txbxContent>
                  </v:textbox>
                </v:rect>
                <v:rect id="Rectangle" o:spid="_x0000_s1691" style="position:absolute;left:50927;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" filled="f" stroked="f" strokeweight="1pt">
                  <v:textbox inset="0,0,0,0">
                    <w:txbxContent>
                      <w:p w:rsidR="00FF2188" w:rsidRDefault="008B464A">
                        <w:r>
                          <w:t>29</w:t>
                        </w:r>
                      </w:p>
                    </w:txbxContent>
                  </v:textbox>
                </v:rect>
                <v:rect id="Rectangle" o:spid="_x0000_s1692" style="position:absolute;left:56642;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" filled="f" stroked="f" strokeweight="1pt">
                  <v:textbox inset="0,0,0,0">
                    <w:txbxContent>
                      <w:p w:rsidR="00FF2188" w:rsidRDefault="008B464A">
                        <w:r>
                          <w:t>13</w:t>
                        </w:r>
                      </w:p>
                    </w:txbxContent>
                  </v:textbox>
                </v:rect>
                <v:rect id="Rectangle" o:spid="_x0000_s1693" style="position:absolute;left:29464;top:4318;width:5503;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" fillcolor="#fcc" strokecolor="red" strokeweight="1pt"/>
                <v:rect id="Rectangle" o:spid="_x0000_s1694" style="position:absolute;left:26416;top:6037;width:247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" filled="f" stroked="f" strokeweight="1pt">
                  <v:textbox inset="0,0,0,0">
                    <w:txbxContent>
                      <w:p w:rsidR="00FF2188" w:rsidRDefault="008B464A">
                        <w:r>
                          <w:t>Nee</w:t>
                        </w:r>
                      </w:p>
                    </w:txbxContent>
                  </v:textbox>
                </v:rect>
                <v:rect id="Rectangle" o:spid="_x0000_s1695" style="position:absolute;left:50927;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" filled="f" stroked="f" strokeweight="1pt">
                  <v:textbox inset="0,0,0,0">
                    <w:txbxContent>
                      <w:p w:rsidR="00FF2188" w:rsidRDefault="008B464A">
                        <w:r>
                          <w:t>71</w:t>
                        </w:r>
                      </w:p>
                    </w:txbxContent>
                  </v:textbox>
                </v:rect>
                <v:rect id="Rectangle" o:spid="_x0000_s1696" style="position:absolute;left:56642;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" filled="f" stroked="f" strokeweight="1pt">
                  <v:textbox inset="0,0,0,0">
                    <w:txbxContent>
                      <w:p w:rsidR="00FF2188" w:rsidRDefault="008B464A">
                        <w:r>
                          <w:t>32</w:t>
                        </w:r>
                      </w:p>
                    </w:txbxContent>
                  </v:textbox>
                </v:rect>
                <v:rect id="Rectangle" o:spid="_x0000_s1697" style="position:absolute;left:29464;top:6223;width:13546;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" fillcolor="#fcc" strokecolor="red" strokeweight="1pt"/>
                <v:line id="Straight connector" o:spid="_x0000_s1698"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" strokecolor="#191919" strokeweight="1pt"/>
                <v:line id="Straight connector" o:spid="_x0000_s1699" style="position:absolute;visibility:visible;mso-wrap-style:square" from="29464,3683" to="2946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" strokecolor="#191919" strokeweight="1pt"/>
                <v:line id="Straight connector" o:spid="_x0000_s1700" style="position:absolute;visibility:visible;mso-wrap-style:square" from="48514,368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" strokecolor="#191919" strokeweight="1pt"/>
                <v:line id="Straight connector" o:spid="_x0000_s1701" style="position:absolute;visibility:visible;mso-wrap-style:square" from="29464,749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" strokecolor="#191919" strokeweight="1pt"/>
                <w10:anchorlock/>
              </v:group>
            </w:pict>
          </mc:Fallback>
        </mc:AlternateContent>
      </w:r>
    </w:p>
    <w:p w:rsidR="00592758" w:rsidRDefault="008B464A">
      <w:r>
        <w:rPr>
          <w:noProof/>
          <w:lang w:eastAsia="nl-NL"/>
        </w:rPr>
        <mc:AlternateContent>
          <mc:Choice Requires="wpc">
            <w:drawing>
              <wp:inline distT="0" distB="0" distL="0" distR="0">
                <wp:extent cx="6470000" cy="977900"/>
                <wp:effectExtent l="0" t="0" r="20000" b="15000"/>
                <wp:docPr id="669"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70" name="Rectangle"/>
                        <wps:cNvSpPr/>
                        <wps:spPr>
                          <a:xfrm>
                            <a:off x="114300" y="44983"/>
                            <a:ext cx="196976" cy="205740"/>
                          </a:xfrm>
                          <a:prstGeom prst="rect">
                            <a:avLst/>
                          </a:prstGeom>
                          <a:noFill/>
                          <a:ln w="12700">
                            <a:noFill/>
                          </a:ln>
                        </wps:spPr>
                        <wps:txbx>
                          <w:txbxContent>
                            <w:p w:rsidR="00FF2188" w:rsidRDefault="008B464A">
                              <w: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1" name="Rectangle"/>
                        <wps:cNvSpPr/>
                        <wps:spPr>
                          <a:xfrm>
                            <a:off x="317500" y="44983"/>
                            <a:ext cx="4542891" cy="205740"/>
                          </a:xfrm>
                          <a:prstGeom prst="rect">
                            <a:avLst/>
                          </a:prstGeom>
                          <a:noFill/>
                          <a:ln w="12700">
                            <a:noFill/>
                          </a:ln>
                        </wps:spPr>
                        <wps:txbx>
                          <w:txbxContent>
                            <w:p w:rsidR="00FF2188" w:rsidRDefault="008B464A">
                              <w:r>
                                <w:t>Hebben de vragen en antwoorden op het vragenforum u geholpen bij het bestuderen van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2" name="Rectangle"/>
                        <wps:cNvSpPr/>
                        <wps:spPr>
                          <a:xfrm>
                            <a:off x="317500" y="222783"/>
                            <a:ext cx="476554" cy="205740"/>
                          </a:xfrm>
                          <a:prstGeom prst="rect">
                            <a:avLst/>
                          </a:prstGeom>
                          <a:noFill/>
                          <a:ln w="12700">
                            <a:noFill/>
                          </a:ln>
                        </wps:spPr>
                        <wps:txbx>
                          <w:txbxContent>
                            <w:p w:rsidR="00FF2188" w:rsidRDefault="008B464A">
                              <w:r>
                                <w:t>de stof?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3" name="Rectangle"/>
                        <wps:cNvSpPr/>
                        <wps:spPr>
                          <a:xfrm>
                            <a:off x="6273800" y="3878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4" name="Rectangle"/>
                        <wps:cNvSpPr/>
                        <wps:spPr>
                          <a:xfrm>
                            <a:off x="4965700" y="3878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5" name="Rectangle"/>
                        <wps:cNvSpPr/>
                        <wps:spPr>
                          <a:xfrm>
                            <a:off x="5676900" y="3878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6" name="Straight connector"/>
                        <wps:cNvCnPr/>
                        <wps:spPr>
                          <a:xfrm>
                            <a:off x="2946400" y="533400"/>
                            <a:ext cx="1905000" cy="0"/>
                          </a:xfrm>
                          <a:prstGeom prst="line">
                            <a:avLst/>
                          </a:prstGeom>
                          <a:ln w="12700">
                            <a:solidFill>
                              <a:srgbClr val="000000"/>
                            </a:solidFill>
                          </a:ln>
                        </wps:spPr>
                        <wps:bodyPr/>
                      </wps:wsp>
                      <wps:wsp>
                        <wps:cNvPr id="677" name="Straight connector"/>
                        <wps:cNvCnPr/>
                        <wps:spPr>
                          <a:xfrm>
                            <a:off x="2946400" y="533400"/>
                            <a:ext cx="0" cy="190500"/>
                          </a:xfrm>
                          <a:prstGeom prst="line">
                            <a:avLst/>
                          </a:prstGeom>
                          <a:ln w="12700">
                            <a:solidFill>
                              <a:srgbClr val="000000"/>
                            </a:solidFill>
                          </a:ln>
                        </wps:spPr>
                        <wps:bodyPr/>
                      </wps:wsp>
                      <wps:wsp>
                        <wps:cNvPr id="678" name="Straight connector"/>
                        <wps:cNvCnPr/>
                        <wps:spPr>
                          <a:xfrm>
                            <a:off x="4851400" y="533400"/>
                            <a:ext cx="0" cy="190500"/>
                          </a:xfrm>
                          <a:prstGeom prst="line">
                            <a:avLst/>
                          </a:prstGeom>
                          <a:ln w="12700">
                            <a:solidFill>
                              <a:srgbClr val="000000"/>
                            </a:solidFill>
                          </a:ln>
                        </wps:spPr>
                        <wps:bodyPr/>
                      </wps:wsp>
                      <wps:wsp>
                        <wps:cNvPr id="679" name="Straight connector"/>
                        <wps:cNvCnPr/>
                        <wps:spPr>
                          <a:xfrm>
                            <a:off x="2946400" y="723900"/>
                            <a:ext cx="1905000" cy="0"/>
                          </a:xfrm>
                          <a:prstGeom prst="line">
                            <a:avLst/>
                          </a:prstGeom>
                          <a:ln w="12700">
                            <a:solidFill>
                              <a:srgbClr val="000000"/>
                            </a:solidFill>
                          </a:ln>
                        </wps:spPr>
                        <wps:bodyPr/>
                      </wps:wsp>
                      <wps:wsp>
                        <wps:cNvPr id="680" name="Rectangle"/>
                        <wps:cNvSpPr/>
                        <wps:spPr>
                          <a:xfrm>
                            <a:off x="3098800" y="3878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1" name="Straight connector"/>
                        <wps:cNvCnPr/>
                        <wps:spPr>
                          <a:xfrm>
                            <a:off x="3136900" y="508000"/>
                            <a:ext cx="0" cy="215900"/>
                          </a:xfrm>
                          <a:prstGeom prst="line">
                            <a:avLst/>
                          </a:prstGeom>
                          <a:ln w="12700">
                            <a:solidFill>
                              <a:srgbClr val="000000"/>
                            </a:solidFill>
                          </a:ln>
                        </wps:spPr>
                        <wps:bodyPr/>
                      </wps:wsp>
                      <wps:wsp>
                        <wps:cNvPr id="682" name="Rectangle"/>
                        <wps:cNvSpPr/>
                        <wps:spPr>
                          <a:xfrm>
                            <a:off x="3479800" y="3878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3" name="Straight connector"/>
                        <wps:cNvCnPr/>
                        <wps:spPr>
                          <a:xfrm>
                            <a:off x="3517900" y="508000"/>
                            <a:ext cx="0" cy="215900"/>
                          </a:xfrm>
                          <a:prstGeom prst="line">
                            <a:avLst/>
                          </a:prstGeom>
                          <a:ln w="12700">
                            <a:solidFill>
                              <a:srgbClr val="000000"/>
                            </a:solidFill>
                          </a:ln>
                        </wps:spPr>
                        <wps:bodyPr/>
                      </wps:wsp>
                      <wps:wsp>
                        <wps:cNvPr id="684" name="Rectangle"/>
                        <wps:cNvSpPr/>
                        <wps:spPr>
                          <a:xfrm>
                            <a:off x="3860800" y="3878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5" name="Straight connector"/>
                        <wps:cNvCnPr/>
                        <wps:spPr>
                          <a:xfrm>
                            <a:off x="3898900" y="508000"/>
                            <a:ext cx="0" cy="215900"/>
                          </a:xfrm>
                          <a:prstGeom prst="line">
                            <a:avLst/>
                          </a:prstGeom>
                          <a:ln w="12700">
                            <a:solidFill>
                              <a:srgbClr val="000000"/>
                            </a:solidFill>
                          </a:ln>
                        </wps:spPr>
                        <wps:bodyPr/>
                      </wps:wsp>
                      <wps:wsp>
                        <wps:cNvPr id="686" name="Rectangle"/>
                        <wps:cNvSpPr/>
                        <wps:spPr>
                          <a:xfrm>
                            <a:off x="4241800" y="3878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7" name="Straight connector"/>
                        <wps:cNvCnPr/>
                        <wps:spPr>
                          <a:xfrm>
                            <a:off x="4279900" y="508000"/>
                            <a:ext cx="0" cy="215900"/>
                          </a:xfrm>
                          <a:prstGeom prst="line">
                            <a:avLst/>
                          </a:prstGeom>
                          <a:ln w="12700">
                            <a:solidFill>
                              <a:srgbClr val="000000"/>
                            </a:solidFill>
                          </a:ln>
                        </wps:spPr>
                        <wps:bodyPr/>
                      </wps:wsp>
                      <wps:wsp>
                        <wps:cNvPr id="688" name="Rectangle"/>
                        <wps:cNvSpPr/>
                        <wps:spPr>
                          <a:xfrm>
                            <a:off x="4622800" y="3878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9" name="Straight connector"/>
                        <wps:cNvCnPr/>
                        <wps:spPr>
                          <a:xfrm>
                            <a:off x="4660900" y="508000"/>
                            <a:ext cx="0" cy="215900"/>
                          </a:xfrm>
                          <a:prstGeom prst="line">
                            <a:avLst/>
                          </a:prstGeom>
                          <a:ln w="12700">
                            <a:solidFill>
                              <a:srgbClr val="000000"/>
                            </a:solidFill>
                          </a:ln>
                        </wps:spPr>
                        <wps:bodyPr/>
                      </wps:wsp>
                      <wps:wsp>
                        <wps:cNvPr id="690" name="Rectangle"/>
                        <wps:cNvSpPr/>
                        <wps:spPr>
                          <a:xfrm>
                            <a:off x="2082800" y="578383"/>
                            <a:ext cx="800366" cy="205740"/>
                          </a:xfrm>
                          <a:prstGeom prst="rect">
                            <a:avLst/>
                          </a:prstGeom>
                          <a:noFill/>
                          <a:ln w="12700">
                            <a:noFill/>
                          </a:ln>
                        </wps:spPr>
                        <wps:txbx>
                          <w:txbxContent>
                            <w:p w:rsidR="00FF2188" w:rsidRDefault="008B464A">
                              <w:r>
                                <w:t>5p: weinig-veel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1" name="Rectangle"/>
                        <wps:cNvSpPr/>
                        <wps:spPr>
                          <a:xfrm>
                            <a:off x="6210300" y="578383"/>
                            <a:ext cx="165201" cy="205740"/>
                          </a:xfrm>
                          <a:prstGeom prst="rect">
                            <a:avLst/>
                          </a:prstGeom>
                          <a:noFill/>
                          <a:ln w="12700">
                            <a:noFill/>
                          </a:ln>
                        </wps:spPr>
                        <wps:txbx>
                          <w:txbxContent>
                            <w:p w:rsidR="00FF2188" w:rsidRDefault="008B464A">
                              <w: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2" name="Rectangle"/>
                        <wps:cNvSpPr/>
                        <wps:spPr>
                          <a:xfrm>
                            <a:off x="5067300" y="578383"/>
                            <a:ext cx="196976" cy="205740"/>
                          </a:xfrm>
                          <a:prstGeom prst="rect">
                            <a:avLst/>
                          </a:prstGeom>
                          <a:noFill/>
                          <a:ln w="12700">
                            <a:noFill/>
                          </a:ln>
                        </wps:spPr>
                        <wps:txbx>
                          <w:txbxContent>
                            <w:p w:rsidR="00FF2188" w:rsidRDefault="008B464A">
                              <w:r>
                                <w:t>3.9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3" name="Rectangle"/>
                        <wps:cNvSpPr/>
                        <wps:spPr>
                          <a:xfrm>
                            <a:off x="5638800" y="578383"/>
                            <a:ext cx="196976" cy="205740"/>
                          </a:xfrm>
                          <a:prstGeom prst="rect">
                            <a:avLst/>
                          </a:prstGeom>
                          <a:noFill/>
                          <a:ln w="12700">
                            <a:noFill/>
                          </a:ln>
                        </wps:spPr>
                        <wps:txbx>
                          <w:txbxContent>
                            <w:p w:rsidR="00FF2188" w:rsidRDefault="008B464A">
                              <w: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4" name="Straight connector"/>
                        <wps:cNvCnPr/>
                        <wps:spPr>
                          <a:xfrm>
                            <a:off x="3790927" y="635000"/>
                            <a:ext cx="919346" cy="0"/>
                          </a:xfrm>
                          <a:prstGeom prst="line">
                            <a:avLst/>
                          </a:prstGeom>
                          <a:ln w="19050">
                            <a:solidFill>
                              <a:srgbClr val="FF0000"/>
                            </a:solidFill>
                          </a:ln>
                        </wps:spPr>
                        <wps:bodyPr/>
                      </wps:wsp>
                      <wps:wsp>
                        <wps:cNvPr id="695" name="Straight connector"/>
                        <wps:cNvCnPr/>
                        <wps:spPr>
                          <a:xfrm>
                            <a:off x="3790927" y="596900"/>
                            <a:ext cx="0" cy="88900"/>
                          </a:xfrm>
                          <a:prstGeom prst="line">
                            <a:avLst/>
                          </a:prstGeom>
                          <a:ln w="19050">
                            <a:solidFill>
                              <a:srgbClr val="FF0000"/>
                            </a:solidFill>
                          </a:ln>
                        </wps:spPr>
                        <wps:bodyPr/>
                      </wps:wsp>
                      <wps:wsp>
                        <wps:cNvPr id="696" name="Straight connector"/>
                        <wps:cNvCnPr/>
                        <wps:spPr>
                          <a:xfrm>
                            <a:off x="4710274" y="596900"/>
                            <a:ext cx="0" cy="88900"/>
                          </a:xfrm>
                          <a:prstGeom prst="line">
                            <a:avLst/>
                          </a:prstGeom>
                          <a:ln w="19050">
                            <a:solidFill>
                              <a:srgbClr val="FF0000"/>
                            </a:solidFill>
                          </a:ln>
                        </wps:spPr>
                        <wps:bodyPr/>
                      </wps:wsp>
                      <wps:wsp>
                        <wps:cNvPr id="697" name="Rectangle"/>
                        <wps:cNvSpPr/>
                        <wps:spPr>
                          <a:xfrm>
                            <a:off x="4225201" y="5588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702" editas="canvas" style="width:509.45pt;height:77pt;mso-position-horizontal-relative:char;mso-position-vertical-relative:line" coordsize="64693,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">
                <v:shape id="_x0000_s1703" type="#_x0000_t75" style="position:absolute;width:64693;height:9779;visibility:visible;mso-wrap-style:square">
                  <v:fill o:detectmouseclick="t"/>
                  <v:path o:connecttype="none"/>
                </v:shape>
                <v:rect id="Rectangle" o:spid="_x0000_s1704"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" filled="f" stroked="f" strokeweight="1pt">
                  <v:textbox inset="0,0,0,0">
                    <w:txbxContent>
                      <w:p w:rsidR="00FF2188" w:rsidRDefault="008B464A">
                        <w:r>
                          <w:t>14.</w:t>
                        </w:r>
                      </w:p>
                    </w:txbxContent>
                  </v:textbox>
                </v:rect>
                <v:rect id="Rectangle" o:spid="_x0000_s1705" style="position:absolute;left:3175;top:449;width:4542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" filled="f" stroked="f" strokeweight="1pt">
                  <v:textbox inset="0,0,0,0">
                    <w:txbxContent>
                      <w:p w:rsidR="00FF2188" w:rsidRDefault="008B464A">
                        <w:r>
                          <w:t>Hebben de vragen en antwoorden op het vragenforum u geholpen bij het bestuderen van</w:t>
                        </w:r>
                      </w:p>
                    </w:txbxContent>
                  </v:textbox>
                </v:rect>
                <v:rect id="Rectangle" o:spid="_x0000_s1706" style="position:absolute;left:3175;top:2227;width:476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" filled="f" stroked="f" strokeweight="1pt">
                  <v:textbox inset="0,0,0,0">
                    <w:txbxContent>
                      <w:p w:rsidR="00FF2188" w:rsidRDefault="008B464A">
                        <w:r>
                          <w:t>de stof?</w:t>
                        </w:r>
                      </w:p>
                    </w:txbxContent>
                  </v:textbox>
                </v:rect>
                <v:rect id="Rectangle" o:spid="_x0000_s1707" style="position:absolute;left:6273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" filled="f" stroked="f" strokeweight="1pt">
                  <v:textbox inset="0,0,0,0">
                    <w:txbxContent>
                      <w:p w:rsidR="00FF2188" w:rsidRDefault="008B464A">
                        <w:r>
                          <w:t>n</w:t>
                        </w:r>
                      </w:p>
                    </w:txbxContent>
                  </v:textbox>
                </v:rect>
                <v:rect id="Rectangle" o:spid="_x0000_s1708" style="position:absolute;left:49657;top:3878;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" filled="f" stroked="f" strokeweight="1pt">
                  <v:textbox inset="0,0,0,0">
                    <w:txbxContent>
                      <w:p w:rsidR="00FF2188" w:rsidRDefault="008B464A">
                        <w:r>
                          <w:t>gem.</w:t>
                        </w:r>
                      </w:p>
                    </w:txbxContent>
                  </v:textbox>
                </v:rect>
                <v:rect id="Rectangle" o:spid="_x0000_s1709" style="position:absolute;left:56769;top:3878;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" filled="f" stroked="f" strokeweight="1pt">
                  <v:textbox inset="0,0,0,0">
                    <w:txbxContent>
                      <w:p w:rsidR="00FF2188" w:rsidRDefault="008B464A">
                        <w:r>
                          <w:t>sd</w:t>
                        </w:r>
                      </w:p>
                    </w:txbxContent>
                  </v:textbox>
                </v:rect>
                <v:line id="Straight connector" o:spid="_x0000_s1710" style="position:absolute;visibility:visible;mso-wrap-style:square" from="29464,5334" to="4851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" strokeweight="1pt"/>
                <v:line id="Straight connector" o:spid="_x0000_s1711" style="position:absolute;visibility:visible;mso-wrap-style:square" from="29464,5334" to="2946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" strokeweight="1pt"/>
                <v:line id="Straight connector" o:spid="_x0000_s1712" style="position:absolute;visibility:visible;mso-wrap-style:square" from="48514,5334"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" strokeweight="1pt"/>
                <v:line id="Straight connector" o:spid="_x0000_s1713" style="position:absolute;visibility:visible;mso-wrap-style:square" from="29464,7239"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" strokeweight="1pt"/>
                <v:rect id="Rectangle" o:spid="_x0000_s1714" style="position:absolute;left:3098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" filled="f" stroked="f" strokeweight="1pt">
                  <v:textbox inset="0,0,0,0">
                    <w:txbxContent>
                      <w:p w:rsidR="00FF2188" w:rsidRDefault="008B464A">
                        <w:r>
                          <w:t>1</w:t>
                        </w:r>
                      </w:p>
                    </w:txbxContent>
                  </v:textbox>
                </v:rect>
                <v:line id="Straight connector" o:spid="_x0000_s1715" style="position:absolute;visibility:visible;mso-wrap-style:square" from="31369,5080" to="3136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" strokeweight="1pt"/>
                <v:rect id="Rectangle" o:spid="_x0000_s1716" style="position:absolute;left:3479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" filled="f" stroked="f" strokeweight="1pt">
                  <v:textbox inset="0,0,0,0">
                    <w:txbxContent>
                      <w:p w:rsidR="00FF2188" w:rsidRDefault="008B464A">
                        <w:r>
                          <w:t>2</w:t>
                        </w:r>
                      </w:p>
                    </w:txbxContent>
                  </v:textbox>
                </v:rect>
                <v:line id="Straight connector" o:spid="_x0000_s1717" style="position:absolute;visibility:visible;mso-wrap-style:square" from="35179,5080" to="3517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" strokeweight="1pt"/>
                <v:rect id="Rectangle" o:spid="_x0000_s1718" style="position:absolute;left:3860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" filled="f" stroked="f" strokeweight="1pt">
                  <v:textbox inset="0,0,0,0">
                    <w:txbxContent>
                      <w:p w:rsidR="00FF2188" w:rsidRDefault="008B464A">
                        <w:r>
                          <w:t>3</w:t>
                        </w:r>
                      </w:p>
                    </w:txbxContent>
                  </v:textbox>
                </v:rect>
                <v:line id="Straight connector" o:spid="_x0000_s1719" style="position:absolute;visibility:visible;mso-wrap-style:square" from="38989,5080" to="3898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" strokeweight="1pt"/>
                <v:rect id="Rectangle" o:spid="_x0000_s1720" style="position:absolute;left:4241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" filled="f" stroked="f" strokeweight="1pt">
                  <v:textbox inset="0,0,0,0">
                    <w:txbxContent>
                      <w:p w:rsidR="00FF2188" w:rsidRDefault="008B464A">
                        <w:r>
                          <w:t>4</w:t>
                        </w:r>
                      </w:p>
                    </w:txbxContent>
                  </v:textbox>
                </v:rect>
                <v:line id="Straight connector" o:spid="_x0000_s1721" style="position:absolute;visibility:visible;mso-wrap-style:square" from="42799,5080" to="4279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" strokeweight="1pt"/>
                <v:rect id="Rectangle" o:spid="_x0000_s1722" style="position:absolute;left:4622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" filled="f" stroked="f" strokeweight="1pt">
                  <v:textbox inset="0,0,0,0">
                    <w:txbxContent>
                      <w:p w:rsidR="00FF2188" w:rsidRDefault="008B464A">
                        <w:r>
                          <w:t>5</w:t>
                        </w:r>
                      </w:p>
                    </w:txbxContent>
                  </v:textbox>
                </v:rect>
                <v:line id="Straight connector" o:spid="_x0000_s1723" style="position:absolute;visibility:visible;mso-wrap-style:square" from="46609,5080" to="4660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rect id="Rectangle" o:spid="_x0000_s1724" style="position:absolute;left:20828;top:5783;width:800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" filled="f" stroked="f" strokeweight="1pt">
                  <v:textbox inset="0,0,0,0">
                    <w:txbxContent>
                      <w:p w:rsidR="00FF2188" w:rsidRDefault="008B464A">
                        <w:r>
                          <w:t>5p: weinig-veel</w:t>
                        </w:r>
                      </w:p>
                    </w:txbxContent>
                  </v:textbox>
                </v:rect>
                <v:rect id="Rectangle" o:spid="_x0000_s1725" style="position:absolute;left:62103;top:5783;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" filled="f" stroked="f" strokeweight="1pt">
                  <v:textbox inset="0,0,0,0">
                    <w:txbxContent>
                      <w:p w:rsidR="00FF2188" w:rsidRDefault="008B464A">
                        <w:r>
                          <w:t>13</w:t>
                        </w:r>
                      </w:p>
                    </w:txbxContent>
                  </v:textbox>
                </v:rect>
                <v:rect id="Rectangle" o:spid="_x0000_s1726" style="position:absolute;left:50673;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" filled="f" stroked="f" strokeweight="1pt">
                  <v:textbox inset="0,0,0,0">
                    <w:txbxContent>
                      <w:p w:rsidR="00FF2188" w:rsidRDefault="008B464A">
                        <w:r>
                          <w:t>3.9</w:t>
                        </w:r>
                      </w:p>
                    </w:txbxContent>
                  </v:textbox>
                </v:rect>
                <v:rect id="Rectangle" o:spid="_x0000_s1727" style="position:absolute;left:56388;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" filled="f" stroked="f" strokeweight="1pt">
                  <v:textbox inset="0,0,0,0">
                    <w:txbxContent>
                      <w:p w:rsidR="00FF2188" w:rsidRDefault="008B464A">
                        <w:r>
                          <w:t>1.2</w:t>
                        </w:r>
                      </w:p>
                    </w:txbxContent>
                  </v:textbox>
                </v:rect>
                <v:line id="Straight connector" o:spid="_x0000_s1728" style="position:absolute;visibility:visible;mso-wrap-style:square" from="37909,6350" to="47102,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" strokecolor="red" strokeweight="1.5pt"/>
                <v:line id="Straight connector" o:spid="_x0000_s1729" style="position:absolute;visibility:visible;mso-wrap-style:square" from="37909,5969" to="3790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" strokecolor="red" strokeweight="1.5pt"/>
                <v:line id="Straight connector" o:spid="_x0000_s1730" style="position:absolute;visibility:visible;mso-wrap-style:square" from="47102,5969" to="4710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" strokecolor="red" strokeweight="1.5pt"/>
                <v:rect id="Rectangle" o:spid="_x0000_s1731" style="position:absolute;left:42252;top:558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368300"/>
                <wp:effectExtent l="0" t="0" r="20000" b="15000"/>
                <wp:docPr id="698"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99" name="Rectangle"/>
                        <wps:cNvSpPr/>
                        <wps:spPr>
                          <a:xfrm>
                            <a:off x="114300" y="44983"/>
                            <a:ext cx="196976" cy="205740"/>
                          </a:xfrm>
                          <a:prstGeom prst="rect">
                            <a:avLst/>
                          </a:prstGeom>
                          <a:noFill/>
                          <a:ln w="12700">
                            <a:noFill/>
                          </a:ln>
                        </wps:spPr>
                        <wps:txbx>
                          <w:txbxContent>
                            <w:p w:rsidR="00FF2188" w:rsidRDefault="008B464A">
                              <w: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0" name="Rectangle"/>
                        <wps:cNvSpPr/>
                        <wps:spPr>
                          <a:xfrm>
                            <a:off x="317500" y="44983"/>
                            <a:ext cx="4117009" cy="205740"/>
                          </a:xfrm>
                          <a:prstGeom prst="rect">
                            <a:avLst/>
                          </a:prstGeom>
                          <a:noFill/>
                          <a:ln w="12700">
                            <a:noFill/>
                          </a:ln>
                        </wps:spPr>
                        <wps:txbx>
                          <w:txbxContent>
                            <w:p w:rsidR="00FF2188" w:rsidRDefault="008B464A">
                              <w:r>
                                <w:t>Heeft u nog opmerkingen over de ondersteuning van Moodle, dan kunt u die 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1" name="Rectangle"/>
                        <wps:cNvSpPr/>
                        <wps:spPr>
                          <a:xfrm>
                            <a:off x="317500" y="222783"/>
                            <a:ext cx="457466" cy="205740"/>
                          </a:xfrm>
                          <a:prstGeom prst="rect">
                            <a:avLst/>
                          </a:prstGeom>
                          <a:noFill/>
                          <a:ln w="12700">
                            <a:noFill/>
                          </a:ln>
                        </wps:spPr>
                        <wps:txbx>
                          <w:txbxContent>
                            <w:p w:rsidR="00FF2188" w:rsidRDefault="008B464A">
                              <w:r>
                                <w:t>noteren.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2" name="Straight connector"/>
                        <wps:cNvCnPr/>
                        <wps:spPr>
                          <a:xfrm>
                            <a:off x="317500" y="368300"/>
                            <a:ext cx="4521200" cy="0"/>
                          </a:xfrm>
                          <a:prstGeom prst="line">
                            <a:avLst/>
                          </a:prstGeom>
                          <a:ln w="12700">
                            <a:solidFill>
                              <a:srgbClr val="666666"/>
                            </a:solidFill>
                          </a:ln>
                        </wps:spPr>
                        <wps:bodyPr/>
                      </wps:wsp>
                    </wpc:wpc>
                  </a:graphicData>
                </a:graphic>
              </wp:inline>
            </w:drawing>
          </mc:Choice>
          <mc:Fallback>
            <w:pict>
              <v:group id="_x0000_s1732" editas="canvas" style="width:509.45pt;height:29pt;mso-position-horizontal-relative:char;mso-position-vertical-relative:line" coordsize="64693,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">
                <v:shape id="_x0000_s1733" type="#_x0000_t75" style="position:absolute;width:64693;height:3683;visibility:visible;mso-wrap-style:square">
                  <v:fill o:detectmouseclick="t"/>
                  <v:path o:connecttype="none"/>
                </v:shape>
                <v:rect id="Rectangle" o:spid="_x0000_s1734"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" filled="f" stroked="f" strokeweight="1pt">
                  <v:textbox inset="0,0,0,0">
                    <w:txbxContent>
                      <w:p w:rsidR="00FF2188" w:rsidRDefault="008B464A">
                        <w:r>
                          <w:t>15.</w:t>
                        </w:r>
                      </w:p>
                    </w:txbxContent>
                  </v:textbox>
                </v:rect>
                <v:rect id="Rectangle" o:spid="_x0000_s1735" style="position:absolute;left:3175;top:449;width:4117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" filled="f" stroked="f" strokeweight="1pt">
                  <v:textbox inset="0,0,0,0">
                    <w:txbxContent>
                      <w:p w:rsidR="00FF2188" w:rsidRDefault="008B464A">
                        <w:r>
                          <w:t>Heeft u nog opmerkingen over de ondersteuning van Moodle, dan kunt u die hier</w:t>
                        </w:r>
                      </w:p>
                    </w:txbxContent>
                  </v:textbox>
                </v:rect>
                <v:rect id="Rectangle" o:spid="_x0000_s1736" style="position:absolute;left:3175;top:2227;width:457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" filled="f" stroked="f" strokeweight="1pt">
                  <v:textbox inset="0,0,0,0">
                    <w:txbxContent>
                      <w:p w:rsidR="00FF2188" w:rsidRDefault="008B464A">
                        <w:r>
                          <w:t>noteren.</w:t>
                        </w:r>
                      </w:p>
                    </w:txbxContent>
                  </v:textbox>
                </v:rect>
                <v:line id="Straight connector" o:spid="_x0000_s1737" style="position:absolute;visibility:visible;mso-wrap-style:square" from="3175,3683" to="48387,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" strokecolor="#666" strokeweight="1pt"/>
                <w10:anchorlock/>
              </v:group>
            </w:pict>
          </mc:Fallback>
        </mc:AlternateContent>
      </w:r>
    </w:p>
    <w:p w:rsidR="00FF2188" w:rsidRDefault="008B464A">
      <w:pPr>
        <w:pStyle w:val="Indent"/>
      </w:pPr>
      <w:r>
        <w:t>nvt</w:t>
      </w:r>
    </w:p>
    <w:p w:rsidR="00FF2188" w:rsidRDefault="008B464A">
      <w:pPr>
        <w:pStyle w:val="Indent"/>
      </w:pPr>
      <w:r>
        <w:t>Door Corona ging bijna alles via moodle, dus deze moest ook goed zijn</w:t>
      </w:r>
    </w:p>
    <w:p w:rsidR="00FF2188" w:rsidRDefault="008B464A">
      <w:pPr>
        <w:pStyle w:val="Indent"/>
      </w:pPr>
      <w:r>
        <w:t xml:space="preserve">Op tijd dingen op Moodle zetten was handig geweest, zodat je ook nog tijd had om </w:t>
      </w:r>
      <w:r>
        <w:t>het tot je te nemen. Uiteindelijk stonden er wel veel handige filmpjes, maar gewoon veels te laat</w:t>
      </w:r>
    </w:p>
    <w:p w:rsidR="00FF2188" w:rsidRDefault="008B464A">
      <w:pPr>
        <w:pStyle w:val="Indent"/>
      </w:pPr>
      <w:r>
        <w:t>nvt</w:t>
      </w:r>
    </w:p>
    <w:p w:rsidR="00FF2188" w:rsidRDefault="008B464A">
      <w:pPr>
        <w:pStyle w:val="Indent"/>
      </w:pPr>
      <w:r>
        <w:t>de ondersteuning vanuit moodle van stat2 kwam pas een paar dagen voor het tentamen online. toen het eenmaal online was was het ook goed.</w:t>
      </w:r>
    </w:p>
    <w:p w:rsidR="00592758" w:rsidRDefault="008B464A">
      <w:r>
        <w:rPr>
          <w:noProof/>
          <w:lang w:eastAsia="nl-NL"/>
        </w:rPr>
        <mc:AlternateContent>
          <mc:Choice Requires="wpc">
            <w:drawing>
              <wp:inline distT="0" distB="0" distL="0" distR="0">
                <wp:extent cx="6470000" cy="977900"/>
                <wp:effectExtent l="0" t="0" r="20000" b="15000"/>
                <wp:docPr id="703"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04" name="Rectangle"/>
                        <wps:cNvSpPr/>
                        <wps:spPr>
                          <a:xfrm>
                            <a:off x="114300" y="44983"/>
                            <a:ext cx="196976" cy="205740"/>
                          </a:xfrm>
                          <a:prstGeom prst="rect">
                            <a:avLst/>
                          </a:prstGeom>
                          <a:noFill/>
                          <a:ln w="12700">
                            <a:noFill/>
                          </a:ln>
                        </wps:spPr>
                        <wps:txbx>
                          <w:txbxContent>
                            <w:p w:rsidR="00FF2188" w:rsidRDefault="008B464A">
                              <w: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5" name="Rectangle"/>
                        <wps:cNvSpPr/>
                        <wps:spPr>
                          <a:xfrm>
                            <a:off x="317500" y="44983"/>
                            <a:ext cx="4536033" cy="205740"/>
                          </a:xfrm>
                          <a:prstGeom prst="rect">
                            <a:avLst/>
                          </a:prstGeom>
                          <a:noFill/>
                          <a:ln w="12700">
                            <a:noFill/>
                          </a:ln>
                        </wps:spPr>
                        <wps:txbx>
                          <w:txbxContent>
                            <w:p w:rsidR="00FF2188" w:rsidRDefault="008B464A">
                              <w:r>
                                <w:t>De docen</w:t>
                              </w:r>
                              <w:r>
                                <w:t>t heeft tijdens de (video)colleges verschillende concepten en theorieën duidelijk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6" name="Rectangle"/>
                        <wps:cNvSpPr/>
                        <wps:spPr>
                          <a:xfrm>
                            <a:off x="317500" y="222783"/>
                            <a:ext cx="533704" cy="205740"/>
                          </a:xfrm>
                          <a:prstGeom prst="rect">
                            <a:avLst/>
                          </a:prstGeom>
                          <a:noFill/>
                          <a:ln w="12700">
                            <a:noFill/>
                          </a:ln>
                        </wps:spPr>
                        <wps:txbx>
                          <w:txbxContent>
                            <w:p w:rsidR="00FF2188" w:rsidRDefault="008B464A">
                              <w:r>
                                <w:t>uitgelegd.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7" name="Rectangle"/>
                        <wps:cNvSpPr/>
                        <wps:spPr>
                          <a:xfrm>
                            <a:off x="6273800" y="3878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8" name="Rectangle"/>
                        <wps:cNvSpPr/>
                        <wps:spPr>
                          <a:xfrm>
                            <a:off x="4965700" y="3878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9" name="Rectangle"/>
                        <wps:cNvSpPr/>
                        <wps:spPr>
                          <a:xfrm>
                            <a:off x="5676900" y="3878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0" name="Straight connector"/>
                        <wps:cNvCnPr/>
                        <wps:spPr>
                          <a:xfrm>
                            <a:off x="2946400" y="533400"/>
                            <a:ext cx="1905000" cy="0"/>
                          </a:xfrm>
                          <a:prstGeom prst="line">
                            <a:avLst/>
                          </a:prstGeom>
                          <a:ln w="12700">
                            <a:solidFill>
                              <a:srgbClr val="000000"/>
                            </a:solidFill>
                          </a:ln>
                        </wps:spPr>
                        <wps:bodyPr/>
                      </wps:wsp>
                      <wps:wsp>
                        <wps:cNvPr id="711" name="Straight connector"/>
                        <wps:cNvCnPr/>
                        <wps:spPr>
                          <a:xfrm>
                            <a:off x="2946400" y="533400"/>
                            <a:ext cx="0" cy="190500"/>
                          </a:xfrm>
                          <a:prstGeom prst="line">
                            <a:avLst/>
                          </a:prstGeom>
                          <a:ln w="12700">
                            <a:solidFill>
                              <a:srgbClr val="000000"/>
                            </a:solidFill>
                          </a:ln>
                        </wps:spPr>
                        <wps:bodyPr/>
                      </wps:wsp>
                      <wps:wsp>
                        <wps:cNvPr id="712" name="Straight connector"/>
                        <wps:cNvCnPr/>
                        <wps:spPr>
                          <a:xfrm>
                            <a:off x="4851400" y="533400"/>
                            <a:ext cx="0" cy="190500"/>
                          </a:xfrm>
                          <a:prstGeom prst="line">
                            <a:avLst/>
                          </a:prstGeom>
                          <a:ln w="12700">
                            <a:solidFill>
                              <a:srgbClr val="000000"/>
                            </a:solidFill>
                          </a:ln>
                        </wps:spPr>
                        <wps:bodyPr/>
                      </wps:wsp>
                      <wps:wsp>
                        <wps:cNvPr id="713" name="Straight connector"/>
                        <wps:cNvCnPr/>
                        <wps:spPr>
                          <a:xfrm>
                            <a:off x="2946400" y="723900"/>
                            <a:ext cx="1905000" cy="0"/>
                          </a:xfrm>
                          <a:prstGeom prst="line">
                            <a:avLst/>
                          </a:prstGeom>
                          <a:ln w="12700">
                            <a:solidFill>
                              <a:srgbClr val="000000"/>
                            </a:solidFill>
                          </a:ln>
                        </wps:spPr>
                        <wps:bodyPr/>
                      </wps:wsp>
                      <wps:wsp>
                        <wps:cNvPr id="714" name="Rectangle"/>
                        <wps:cNvSpPr/>
                        <wps:spPr>
                          <a:xfrm>
                            <a:off x="3098800" y="3878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5" name="Straight connector"/>
                        <wps:cNvCnPr/>
                        <wps:spPr>
                          <a:xfrm>
                            <a:off x="3136900" y="508000"/>
                            <a:ext cx="0" cy="215900"/>
                          </a:xfrm>
                          <a:prstGeom prst="line">
                            <a:avLst/>
                          </a:prstGeom>
                          <a:ln w="12700">
                            <a:solidFill>
                              <a:srgbClr val="000000"/>
                            </a:solidFill>
                          </a:ln>
                        </wps:spPr>
                        <wps:bodyPr/>
                      </wps:wsp>
                      <wps:wsp>
                        <wps:cNvPr id="716" name="Rectangle"/>
                        <wps:cNvSpPr/>
                        <wps:spPr>
                          <a:xfrm>
                            <a:off x="3479800" y="3878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7" name="Straight connector"/>
                        <wps:cNvCnPr/>
                        <wps:spPr>
                          <a:xfrm>
                            <a:off x="3517900" y="508000"/>
                            <a:ext cx="0" cy="215900"/>
                          </a:xfrm>
                          <a:prstGeom prst="line">
                            <a:avLst/>
                          </a:prstGeom>
                          <a:ln w="12700">
                            <a:solidFill>
                              <a:srgbClr val="000000"/>
                            </a:solidFill>
                          </a:ln>
                        </wps:spPr>
                        <wps:bodyPr/>
                      </wps:wsp>
                      <wps:wsp>
                        <wps:cNvPr id="718" name="Rectangle"/>
                        <wps:cNvSpPr/>
                        <wps:spPr>
                          <a:xfrm>
                            <a:off x="3860800" y="3878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9" name="Straight connector"/>
                        <wps:cNvCnPr/>
                        <wps:spPr>
                          <a:xfrm>
                            <a:off x="3898900" y="508000"/>
                            <a:ext cx="0" cy="215900"/>
                          </a:xfrm>
                          <a:prstGeom prst="line">
                            <a:avLst/>
                          </a:prstGeom>
                          <a:ln w="12700">
                            <a:solidFill>
                              <a:srgbClr val="000000"/>
                            </a:solidFill>
                          </a:ln>
                        </wps:spPr>
                        <wps:bodyPr/>
                      </wps:wsp>
                      <wps:wsp>
                        <wps:cNvPr id="720" name="Rectangle"/>
                        <wps:cNvSpPr/>
                        <wps:spPr>
                          <a:xfrm>
                            <a:off x="4241800" y="3878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1" name="Straight connector"/>
                        <wps:cNvCnPr/>
                        <wps:spPr>
                          <a:xfrm>
                            <a:off x="4279900" y="508000"/>
                            <a:ext cx="0" cy="215900"/>
                          </a:xfrm>
                          <a:prstGeom prst="line">
                            <a:avLst/>
                          </a:prstGeom>
                          <a:ln w="12700">
                            <a:solidFill>
                              <a:srgbClr val="000000"/>
                            </a:solidFill>
                          </a:ln>
                        </wps:spPr>
                        <wps:bodyPr/>
                      </wps:wsp>
                      <wps:wsp>
                        <wps:cNvPr id="722" name="Rectangle"/>
                        <wps:cNvSpPr/>
                        <wps:spPr>
                          <a:xfrm>
                            <a:off x="4622800" y="3878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3" name="Straight connector"/>
                        <wps:cNvCnPr/>
                        <wps:spPr>
                          <a:xfrm>
                            <a:off x="4660900" y="508000"/>
                            <a:ext cx="0" cy="215900"/>
                          </a:xfrm>
                          <a:prstGeom prst="line">
                            <a:avLst/>
                          </a:prstGeom>
                          <a:ln w="12700">
                            <a:solidFill>
                              <a:srgbClr val="000000"/>
                            </a:solidFill>
                          </a:ln>
                        </wps:spPr>
                        <wps:bodyPr/>
                      </wps:wsp>
                      <wps:wsp>
                        <wps:cNvPr id="724" name="Rectangle"/>
                        <wps:cNvSpPr/>
                        <wps:spPr>
                          <a:xfrm>
                            <a:off x="495300" y="578383"/>
                            <a:ext cx="2388679" cy="205740"/>
                          </a:xfrm>
                          <a:prstGeom prst="rect">
                            <a:avLst/>
                          </a:prstGeom>
                          <a:noFill/>
                          <a:ln w="12700">
                            <a:noFill/>
                          </a:ln>
                        </wps:spPr>
                        <wps:txbx>
                          <w:txbxContent>
                            <w:p w:rsidR="00FF2188" w:rsidRDefault="008B464A">
                              <w:r>
                                <w:t>5p: 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5" name="Rectangle"/>
                        <wps:cNvSpPr/>
                        <wps:spPr>
                          <a:xfrm>
                            <a:off x="6210300" y="5783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6" name="Rectangle"/>
                        <wps:cNvSpPr/>
                        <wps:spPr>
                          <a:xfrm>
                            <a:off x="5067300" y="578383"/>
                            <a:ext cx="196976" cy="205740"/>
                          </a:xfrm>
                          <a:prstGeom prst="rect">
                            <a:avLst/>
                          </a:prstGeom>
                          <a:noFill/>
                          <a:ln w="12700">
                            <a:noFill/>
                          </a:ln>
                        </wps:spPr>
                        <wps:txbx>
                          <w:txbxContent>
                            <w:p w:rsidR="00FF2188" w:rsidRDefault="008B464A">
                              <w:r>
                                <w:t>3.5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7" name="Rectangle"/>
                        <wps:cNvSpPr/>
                        <wps:spPr>
                          <a:xfrm>
                            <a:off x="5638800" y="578383"/>
                            <a:ext cx="196976" cy="205740"/>
                          </a:xfrm>
                          <a:prstGeom prst="rect">
                            <a:avLst/>
                          </a:prstGeom>
                          <a:noFill/>
                          <a:ln w="12700">
                            <a:noFill/>
                          </a:ln>
                        </wps:spPr>
                        <wps:txbx>
                          <w:txbxContent>
                            <w:p w:rsidR="00FF2188" w:rsidRDefault="008B464A">
                              <w:r>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8" name="Straight connector"/>
                        <wps:cNvCnPr/>
                        <wps:spPr>
                          <a:xfrm>
                            <a:off x="3721112" y="635000"/>
                            <a:ext cx="711200" cy="0"/>
                          </a:xfrm>
                          <a:prstGeom prst="line">
                            <a:avLst/>
                          </a:prstGeom>
                          <a:ln w="19050">
                            <a:solidFill>
                              <a:srgbClr val="FF0000"/>
                            </a:solidFill>
                          </a:ln>
                        </wps:spPr>
                        <wps:bodyPr/>
                      </wps:wsp>
                      <wps:wsp>
                        <wps:cNvPr id="729" name="Straight connector"/>
                        <wps:cNvCnPr/>
                        <wps:spPr>
                          <a:xfrm>
                            <a:off x="3721112" y="596900"/>
                            <a:ext cx="0" cy="88900"/>
                          </a:xfrm>
                          <a:prstGeom prst="line">
                            <a:avLst/>
                          </a:prstGeom>
                          <a:ln w="19050">
                            <a:solidFill>
                              <a:srgbClr val="FF0000"/>
                            </a:solidFill>
                          </a:ln>
                        </wps:spPr>
                        <wps:bodyPr/>
                      </wps:wsp>
                      <wps:wsp>
                        <wps:cNvPr id="730" name="Straight connector"/>
                        <wps:cNvCnPr/>
                        <wps:spPr>
                          <a:xfrm>
                            <a:off x="4432312" y="596900"/>
                            <a:ext cx="0" cy="88900"/>
                          </a:xfrm>
                          <a:prstGeom prst="line">
                            <a:avLst/>
                          </a:prstGeom>
                          <a:ln w="19050">
                            <a:solidFill>
                              <a:srgbClr val="FF0000"/>
                            </a:solidFill>
                          </a:ln>
                        </wps:spPr>
                        <wps:bodyPr/>
                      </wps:wsp>
                      <wps:wsp>
                        <wps:cNvPr id="731" name="Rectangle"/>
                        <wps:cNvSpPr/>
                        <wps:spPr>
                          <a:xfrm>
                            <a:off x="4051312" y="5588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738" editas="canvas" style="width:509.45pt;height:77pt;mso-position-horizontal-relative:char;mso-position-vertical-relative:line" coordsize="64693,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">
                <v:shape id="_x0000_s1739" type="#_x0000_t75" style="position:absolute;width:64693;height:9779;visibility:visible;mso-wrap-style:square">
                  <v:fill o:detectmouseclick="t"/>
                  <v:path o:connecttype="none"/>
                </v:shape>
                <v:rect id="Rectangle" o:spid="_x0000_s1740"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" filled="f" stroked="f" strokeweight="1pt">
                  <v:textbox inset="0,0,0,0">
                    <w:txbxContent>
                      <w:p w:rsidR="00FF2188" w:rsidRDefault="008B464A">
                        <w:r>
                          <w:t>16.</w:t>
                        </w:r>
                      </w:p>
                    </w:txbxContent>
                  </v:textbox>
                </v:rect>
                <v:rect id="Rectangle" o:spid="_x0000_s1741" style="position:absolute;left:3175;top:449;width:4536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" filled="f" stroked="f" strokeweight="1pt">
                  <v:textbox inset="0,0,0,0">
                    <w:txbxContent>
                      <w:p w:rsidR="00FF2188" w:rsidRDefault="008B464A">
                        <w:r>
                          <w:t>De docen</w:t>
                        </w:r>
                        <w:r>
                          <w:t>t heeft tijdens de (video)colleges verschillende concepten en theorieën duidelijk</w:t>
                        </w:r>
                      </w:p>
                    </w:txbxContent>
                  </v:textbox>
                </v:rect>
                <v:rect id="Rectangle" o:spid="_x0000_s1742" style="position:absolute;left:3175;top:2227;width:533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" filled="f" stroked="f" strokeweight="1pt">
                  <v:textbox inset="0,0,0,0">
                    <w:txbxContent>
                      <w:p w:rsidR="00FF2188" w:rsidRDefault="008B464A">
                        <w:r>
                          <w:t>uitgelegd.</w:t>
                        </w:r>
                      </w:p>
                    </w:txbxContent>
                  </v:textbox>
                </v:rect>
                <v:rect id="Rectangle" o:spid="_x0000_s1743" style="position:absolute;left:6273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" filled="f" stroked="f" strokeweight="1pt">
                  <v:textbox inset="0,0,0,0">
                    <w:txbxContent>
                      <w:p w:rsidR="00FF2188" w:rsidRDefault="008B464A">
                        <w:r>
                          <w:t>n</w:t>
                        </w:r>
                      </w:p>
                    </w:txbxContent>
                  </v:textbox>
                </v:rect>
                <v:rect id="Rectangle" o:spid="_x0000_s1744" style="position:absolute;left:49657;top:3878;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" filled="f" stroked="f" strokeweight="1pt">
                  <v:textbox inset="0,0,0,0">
                    <w:txbxContent>
                      <w:p w:rsidR="00FF2188" w:rsidRDefault="008B464A">
                        <w:r>
                          <w:t>gem.</w:t>
                        </w:r>
                      </w:p>
                    </w:txbxContent>
                  </v:textbox>
                </v:rect>
                <v:rect id="Rectangle" o:spid="_x0000_s1745" style="position:absolute;left:56769;top:3878;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" filled="f" stroked="f" strokeweight="1pt">
                  <v:textbox inset="0,0,0,0">
                    <w:txbxContent>
                      <w:p w:rsidR="00FF2188" w:rsidRDefault="008B464A">
                        <w:r>
                          <w:t>sd</w:t>
                        </w:r>
                      </w:p>
                    </w:txbxContent>
                  </v:textbox>
                </v:rect>
                <v:line id="Straight connector" o:spid="_x0000_s1746" style="position:absolute;visibility:visible;mso-wrap-style:square" from="29464,5334" to="4851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" strokeweight="1pt"/>
                <v:line id="Straight connector" o:spid="_x0000_s1747" style="position:absolute;visibility:visible;mso-wrap-style:square" from="29464,5334" to="2946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lfZ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hfiYdATn/AwAA//8DAFBLAQItABQABgAIAAAAIQDb4fbL7gAAAIUBAAATAAAAAAAAAAAA&#10;AAAAAAAAAABbQ29udGVudF9UeXBlc10ueG1sUEsBAi0AFAAGAAgAAAAhAFr0LFu/AAAAFQEAAAsA&#10;AAAAAAAAAAAAAAAAHwEAAF9yZWxzLy5yZWxzUEsBAi0AFAAGAAgAAAAhALweV9nEAAAA3AAAAA8A&#10;AAAAAAAAAAAAAAAABwIAAGRycy9kb3ducmV2LnhtbFBLBQYAAAAAAwADALcAAAD4AgAAAAA=&#10;" strokeweight="1pt"/>
                <v:line id="Straight connector" o:spid="_x0000_s1748" style="position:absolute;visibility:visible;mso-wrap-style:square" from="48514,5334"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" strokeweight="1pt"/>
                <v:line id="Straight connector" o:spid="_x0000_s1749" style="position:absolute;visibility:visible;mso-wrap-style:square" from="29464,7239"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" strokeweight="1pt"/>
                <v:rect id="Rectangle" o:spid="_x0000_s1750" style="position:absolute;left:3098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" filled="f" stroked="f" strokeweight="1pt">
                  <v:textbox inset="0,0,0,0">
                    <w:txbxContent>
                      <w:p w:rsidR="00FF2188" w:rsidRDefault="008B464A">
                        <w:r>
                          <w:t>1</w:t>
                        </w:r>
                      </w:p>
                    </w:txbxContent>
                  </v:textbox>
                </v:rect>
                <v:line id="Straight connector" o:spid="_x0000_s1751" style="position:absolute;visibility:visible;mso-wrap-style:square" from="31369,5080" to="3136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" strokeweight="1pt"/>
                <v:rect id="Rectangle" o:spid="_x0000_s1752" style="position:absolute;left:3479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" filled="f" stroked="f" strokeweight="1pt">
                  <v:textbox inset="0,0,0,0">
                    <w:txbxContent>
                      <w:p w:rsidR="00FF2188" w:rsidRDefault="008B464A">
                        <w:r>
                          <w:t>2</w:t>
                        </w:r>
                      </w:p>
                    </w:txbxContent>
                  </v:textbox>
                </v:rect>
                <v:line id="Straight connector" o:spid="_x0000_s1753" style="position:absolute;visibility:visible;mso-wrap-style:square" from="35179,5080" to="3517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" strokeweight="1pt"/>
                <v:rect id="Rectangle" o:spid="_x0000_s1754" style="position:absolute;left:3860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" filled="f" stroked="f" strokeweight="1pt">
                  <v:textbox inset="0,0,0,0">
                    <w:txbxContent>
                      <w:p w:rsidR="00FF2188" w:rsidRDefault="008B464A">
                        <w:r>
                          <w:t>3</w:t>
                        </w:r>
                      </w:p>
                    </w:txbxContent>
                  </v:textbox>
                </v:rect>
                <v:line id="Straight connector" o:spid="_x0000_s1755" style="position:absolute;visibility:visible;mso-wrap-style:square" from="38989,5080" to="3898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" strokeweight="1pt"/>
                <v:rect id="Rectangle" o:spid="_x0000_s1756" style="position:absolute;left:4241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" filled="f" stroked="f" strokeweight="1pt">
                  <v:textbox inset="0,0,0,0">
                    <w:txbxContent>
                      <w:p w:rsidR="00FF2188" w:rsidRDefault="008B464A">
                        <w:r>
                          <w:t>4</w:t>
                        </w:r>
                      </w:p>
                    </w:txbxContent>
                  </v:textbox>
                </v:rect>
                <v:line id="Straight connector" o:spid="_x0000_s1757" style="position:absolute;visibility:visible;mso-wrap-style:square" from="42799,5080" to="4279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" strokeweight="1pt"/>
                <v:rect id="Rectangle" o:spid="_x0000_s1758" style="position:absolute;left:4622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" filled="f" stroked="f" strokeweight="1pt">
                  <v:textbox inset="0,0,0,0">
                    <w:txbxContent>
                      <w:p w:rsidR="00FF2188" w:rsidRDefault="008B464A">
                        <w:r>
                          <w:t>5</w:t>
                        </w:r>
                      </w:p>
                    </w:txbxContent>
                  </v:textbox>
                </v:rect>
                <v:line id="Straight connector" o:spid="_x0000_s1759" style="position:absolute;visibility:visible;mso-wrap-style:square" from="46609,5080" to="4660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" strokeweight="1pt"/>
                <v:rect id="Rectangle" o:spid="_x0000_s1760" style="position:absolute;left:4953;top:5783;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" filled="f" stroked="f" strokeweight="1pt">
                  <v:textbox inset="0,0,0,0">
                    <w:txbxContent>
                      <w:p w:rsidR="00FF2188" w:rsidRDefault="008B464A">
                        <w:r>
                          <w:t>5p: helemaal mee oneens-helemaal mee eens</w:t>
                        </w:r>
                      </w:p>
                    </w:txbxContent>
                  </v:textbox>
                </v:rect>
                <v:rect id="Rectangle" o:spid="_x0000_s1761" style="position:absolute;left:62103;top:5783;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" filled="f" stroked="f" strokeweight="1pt">
                  <v:textbox inset="0,0,0,0">
                    <w:txbxContent>
                      <w:p w:rsidR="00FF2188" w:rsidRDefault="008B464A">
                        <w:r>
                          <w:t>45</w:t>
                        </w:r>
                      </w:p>
                    </w:txbxContent>
                  </v:textbox>
                </v:rect>
                <v:rect id="Rectangle" o:spid="_x0000_s1762" style="position:absolute;left:50673;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" filled="f" stroked="f" strokeweight="1pt">
                  <v:textbox inset="0,0,0,0">
                    <w:txbxContent>
                      <w:p w:rsidR="00FF2188" w:rsidRDefault="008B464A">
                        <w:r>
                          <w:t>3.5</w:t>
                        </w:r>
                      </w:p>
                    </w:txbxContent>
                  </v:textbox>
                </v:rect>
                <v:rect id="Rectangle" o:spid="_x0000_s1763" style="position:absolute;left:56388;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" filled="f" stroked="f" strokeweight="1pt">
                  <v:textbox inset="0,0,0,0">
                    <w:txbxContent>
                      <w:p w:rsidR="00FF2188" w:rsidRDefault="008B464A">
                        <w:r>
                          <w:t>0.9</w:t>
                        </w:r>
                      </w:p>
                    </w:txbxContent>
                  </v:textbox>
                </v:rect>
                <v:line id="Straight connector" o:spid="_x0000_s1764" style="position:absolute;visibility:visible;mso-wrap-style:square" from="37211,6350" to="44323,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" strokecolor="red" strokeweight="1.5pt"/>
                <v:line id="Straight connector" o:spid="_x0000_s1765" style="position:absolute;visibility:visible;mso-wrap-style:square" from="37211,5969" to="3721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" strokecolor="red" strokeweight="1.5pt"/>
                <v:line id="Straight connector" o:spid="_x0000_s1766" style="position:absolute;visibility:visible;mso-wrap-style:square" from="44323,5969" to="44323,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" strokecolor="red" strokeweight="1.5pt"/>
                <v:rect id="Rectangle" o:spid="_x0000_s1767" style="position:absolute;left:40513;top:558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977900"/>
                <wp:effectExtent l="0" t="0" r="20000" b="15000"/>
                <wp:docPr id="732"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33" name="Rectangle"/>
                        <wps:cNvSpPr/>
                        <wps:spPr>
                          <a:xfrm>
                            <a:off x="114300" y="44983"/>
                            <a:ext cx="196976" cy="205740"/>
                          </a:xfrm>
                          <a:prstGeom prst="rect">
                            <a:avLst/>
                          </a:prstGeom>
                          <a:noFill/>
                          <a:ln w="12700">
                            <a:noFill/>
                          </a:ln>
                        </wps:spPr>
                        <wps:txbx>
                          <w:txbxContent>
                            <w:p w:rsidR="00FF2188" w:rsidRDefault="008B464A">
                              <w: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34" name="Rectangle"/>
                        <wps:cNvSpPr/>
                        <wps:spPr>
                          <a:xfrm>
                            <a:off x="317500" y="44983"/>
                            <a:ext cx="4250397" cy="205740"/>
                          </a:xfrm>
                          <a:prstGeom prst="rect">
                            <a:avLst/>
                          </a:prstGeom>
                          <a:noFill/>
                          <a:ln w="12700">
                            <a:noFill/>
                          </a:ln>
                        </wps:spPr>
                        <wps:txbx>
                          <w:txbxContent>
                            <w:p w:rsidR="00FF2188" w:rsidRDefault="008B464A">
                              <w:r>
                                <w:t>De antwoorden op de vragen die ik per mail gesteld heb</w:t>
                              </w:r>
                              <w:r>
                                <w:t xml:space="preserve"> aan de docent, hebben mij</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35" name="Rectangle"/>
                        <wps:cNvSpPr/>
                        <wps:spPr>
                          <a:xfrm>
                            <a:off x="317500" y="222783"/>
                            <a:ext cx="2071382" cy="205740"/>
                          </a:xfrm>
                          <a:prstGeom prst="rect">
                            <a:avLst/>
                          </a:prstGeom>
                          <a:noFill/>
                          <a:ln w="12700">
                            <a:noFill/>
                          </a:ln>
                        </wps:spPr>
                        <wps:txbx>
                          <w:txbxContent>
                            <w:p w:rsidR="00FF2188" w:rsidRDefault="008B464A">
                              <w:r>
                                <w:t>geholpen bij het bestuderen van de stof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36" name="Rectangle"/>
                        <wps:cNvSpPr/>
                        <wps:spPr>
                          <a:xfrm>
                            <a:off x="6273800" y="3878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37" name="Rectangle"/>
                        <wps:cNvSpPr/>
                        <wps:spPr>
                          <a:xfrm>
                            <a:off x="4965700" y="3878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38" name="Rectangle"/>
                        <wps:cNvSpPr/>
                        <wps:spPr>
                          <a:xfrm>
                            <a:off x="5676900" y="3878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39" name="Straight connector"/>
                        <wps:cNvCnPr/>
                        <wps:spPr>
                          <a:xfrm>
                            <a:off x="2946400" y="533400"/>
                            <a:ext cx="1905000" cy="0"/>
                          </a:xfrm>
                          <a:prstGeom prst="line">
                            <a:avLst/>
                          </a:prstGeom>
                          <a:ln w="12700">
                            <a:solidFill>
                              <a:srgbClr val="000000"/>
                            </a:solidFill>
                          </a:ln>
                        </wps:spPr>
                        <wps:bodyPr/>
                      </wps:wsp>
                      <wps:wsp>
                        <wps:cNvPr id="740" name="Straight connector"/>
                        <wps:cNvCnPr/>
                        <wps:spPr>
                          <a:xfrm>
                            <a:off x="2946400" y="533400"/>
                            <a:ext cx="0" cy="190500"/>
                          </a:xfrm>
                          <a:prstGeom prst="line">
                            <a:avLst/>
                          </a:prstGeom>
                          <a:ln w="12700">
                            <a:solidFill>
                              <a:srgbClr val="000000"/>
                            </a:solidFill>
                          </a:ln>
                        </wps:spPr>
                        <wps:bodyPr/>
                      </wps:wsp>
                      <wps:wsp>
                        <wps:cNvPr id="741" name="Straight connector"/>
                        <wps:cNvCnPr/>
                        <wps:spPr>
                          <a:xfrm>
                            <a:off x="4851400" y="533400"/>
                            <a:ext cx="0" cy="190500"/>
                          </a:xfrm>
                          <a:prstGeom prst="line">
                            <a:avLst/>
                          </a:prstGeom>
                          <a:ln w="12700">
                            <a:solidFill>
                              <a:srgbClr val="000000"/>
                            </a:solidFill>
                          </a:ln>
                        </wps:spPr>
                        <wps:bodyPr/>
                      </wps:wsp>
                      <wps:wsp>
                        <wps:cNvPr id="742" name="Straight connector"/>
                        <wps:cNvCnPr/>
                        <wps:spPr>
                          <a:xfrm>
                            <a:off x="2946400" y="723900"/>
                            <a:ext cx="1905000" cy="0"/>
                          </a:xfrm>
                          <a:prstGeom prst="line">
                            <a:avLst/>
                          </a:prstGeom>
                          <a:ln w="12700">
                            <a:solidFill>
                              <a:srgbClr val="000000"/>
                            </a:solidFill>
                          </a:ln>
                        </wps:spPr>
                        <wps:bodyPr/>
                      </wps:wsp>
                      <wps:wsp>
                        <wps:cNvPr id="743" name="Rectangle"/>
                        <wps:cNvSpPr/>
                        <wps:spPr>
                          <a:xfrm>
                            <a:off x="3098800" y="3878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44" name="Straight connector"/>
                        <wps:cNvCnPr/>
                        <wps:spPr>
                          <a:xfrm>
                            <a:off x="3136900" y="508000"/>
                            <a:ext cx="0" cy="215900"/>
                          </a:xfrm>
                          <a:prstGeom prst="line">
                            <a:avLst/>
                          </a:prstGeom>
                          <a:ln w="12700">
                            <a:solidFill>
                              <a:srgbClr val="000000"/>
                            </a:solidFill>
                          </a:ln>
                        </wps:spPr>
                        <wps:bodyPr/>
                      </wps:wsp>
                      <wps:wsp>
                        <wps:cNvPr id="745" name="Rectangle"/>
                        <wps:cNvSpPr/>
                        <wps:spPr>
                          <a:xfrm>
                            <a:off x="3479800" y="3878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46" name="Straight connector"/>
                        <wps:cNvCnPr/>
                        <wps:spPr>
                          <a:xfrm>
                            <a:off x="3517900" y="508000"/>
                            <a:ext cx="0" cy="215900"/>
                          </a:xfrm>
                          <a:prstGeom prst="line">
                            <a:avLst/>
                          </a:prstGeom>
                          <a:ln w="12700">
                            <a:solidFill>
                              <a:srgbClr val="000000"/>
                            </a:solidFill>
                          </a:ln>
                        </wps:spPr>
                        <wps:bodyPr/>
                      </wps:wsp>
                      <wps:wsp>
                        <wps:cNvPr id="747" name="Rectangle"/>
                        <wps:cNvSpPr/>
                        <wps:spPr>
                          <a:xfrm>
                            <a:off x="3860800" y="3878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48" name="Straight connector"/>
                        <wps:cNvCnPr/>
                        <wps:spPr>
                          <a:xfrm>
                            <a:off x="3898900" y="508000"/>
                            <a:ext cx="0" cy="215900"/>
                          </a:xfrm>
                          <a:prstGeom prst="line">
                            <a:avLst/>
                          </a:prstGeom>
                          <a:ln w="12700">
                            <a:solidFill>
                              <a:srgbClr val="000000"/>
                            </a:solidFill>
                          </a:ln>
                        </wps:spPr>
                        <wps:bodyPr/>
                      </wps:wsp>
                      <wps:wsp>
                        <wps:cNvPr id="749" name="Rectangle"/>
                        <wps:cNvSpPr/>
                        <wps:spPr>
                          <a:xfrm>
                            <a:off x="4241800" y="3878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0" name="Straight connector"/>
                        <wps:cNvCnPr/>
                        <wps:spPr>
                          <a:xfrm>
                            <a:off x="4279900" y="508000"/>
                            <a:ext cx="0" cy="215900"/>
                          </a:xfrm>
                          <a:prstGeom prst="line">
                            <a:avLst/>
                          </a:prstGeom>
                          <a:ln w="12700">
                            <a:solidFill>
                              <a:srgbClr val="000000"/>
                            </a:solidFill>
                          </a:ln>
                        </wps:spPr>
                        <wps:bodyPr/>
                      </wps:wsp>
                      <wps:wsp>
                        <wps:cNvPr id="751" name="Rectangle"/>
                        <wps:cNvSpPr/>
                        <wps:spPr>
                          <a:xfrm>
                            <a:off x="4622800" y="3878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2" name="Straight connector"/>
                        <wps:cNvCnPr/>
                        <wps:spPr>
                          <a:xfrm>
                            <a:off x="4660900" y="508000"/>
                            <a:ext cx="0" cy="215900"/>
                          </a:xfrm>
                          <a:prstGeom prst="line">
                            <a:avLst/>
                          </a:prstGeom>
                          <a:ln w="12700">
                            <a:solidFill>
                              <a:srgbClr val="000000"/>
                            </a:solidFill>
                          </a:ln>
                        </wps:spPr>
                        <wps:bodyPr/>
                      </wps:wsp>
                      <wps:wsp>
                        <wps:cNvPr id="753" name="Rectangle"/>
                        <wps:cNvSpPr/>
                        <wps:spPr>
                          <a:xfrm>
                            <a:off x="495300" y="578383"/>
                            <a:ext cx="2388679" cy="205740"/>
                          </a:xfrm>
                          <a:prstGeom prst="rect">
                            <a:avLst/>
                          </a:prstGeom>
                          <a:noFill/>
                          <a:ln w="12700">
                            <a:noFill/>
                          </a:ln>
                        </wps:spPr>
                        <wps:txbx>
                          <w:txbxContent>
                            <w:p w:rsidR="00FF2188" w:rsidRDefault="008B464A">
                              <w:r>
                                <w:t>5p: 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4" name="Rectangle"/>
                        <wps:cNvSpPr/>
                        <wps:spPr>
                          <a:xfrm>
                            <a:off x="6210300" y="578383"/>
                            <a:ext cx="165201" cy="205740"/>
                          </a:xfrm>
                          <a:prstGeom prst="rect">
                            <a:avLst/>
                          </a:prstGeom>
                          <a:noFill/>
                          <a:ln w="12700">
                            <a:noFill/>
                          </a:ln>
                        </wps:spPr>
                        <wps:txbx>
                          <w:txbxContent>
                            <w:p w:rsidR="00FF2188" w:rsidRDefault="008B464A">
                              <w: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5" name="Rectangle"/>
                        <wps:cNvSpPr/>
                        <wps:spPr>
                          <a:xfrm>
                            <a:off x="5067300" y="578383"/>
                            <a:ext cx="196976" cy="205740"/>
                          </a:xfrm>
                          <a:prstGeom prst="rect">
                            <a:avLst/>
                          </a:prstGeom>
                          <a:noFill/>
                          <a:ln w="12700">
                            <a:noFill/>
                          </a:ln>
                        </wps:spPr>
                        <wps:txbx>
                          <w:txbxContent>
                            <w:p w:rsidR="00FF2188" w:rsidRDefault="008B464A">
                              <w:r>
                                <w:t>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6" name="Rectangle"/>
                        <wps:cNvSpPr/>
                        <wps:spPr>
                          <a:xfrm>
                            <a:off x="5638800" y="578383"/>
                            <a:ext cx="196976" cy="205740"/>
                          </a:xfrm>
                          <a:prstGeom prst="rect">
                            <a:avLst/>
                          </a:prstGeom>
                          <a:noFill/>
                          <a:ln w="12700">
                            <a:noFill/>
                          </a:ln>
                        </wps:spPr>
                        <wps:txbx>
                          <w:txbxContent>
                            <w:p w:rsidR="00FF2188" w:rsidRDefault="008B464A">
                              <w:r>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7" name="Straight connector"/>
                        <wps:cNvCnPr/>
                        <wps:spPr>
                          <a:xfrm>
                            <a:off x="4009690" y="635000"/>
                            <a:ext cx="692819" cy="0"/>
                          </a:xfrm>
                          <a:prstGeom prst="line">
                            <a:avLst/>
                          </a:prstGeom>
                          <a:ln w="19050">
                            <a:solidFill>
                              <a:srgbClr val="FF0000"/>
                            </a:solidFill>
                          </a:ln>
                        </wps:spPr>
                        <wps:bodyPr/>
                      </wps:wsp>
                      <wps:wsp>
                        <wps:cNvPr id="758" name="Straight connector"/>
                        <wps:cNvCnPr/>
                        <wps:spPr>
                          <a:xfrm>
                            <a:off x="4009690" y="596900"/>
                            <a:ext cx="0" cy="88900"/>
                          </a:xfrm>
                          <a:prstGeom prst="line">
                            <a:avLst/>
                          </a:prstGeom>
                          <a:ln w="19050">
                            <a:solidFill>
                              <a:srgbClr val="FF0000"/>
                            </a:solidFill>
                          </a:ln>
                        </wps:spPr>
                        <wps:bodyPr/>
                      </wps:wsp>
                      <wps:wsp>
                        <wps:cNvPr id="759" name="Straight connector"/>
                        <wps:cNvCnPr/>
                        <wps:spPr>
                          <a:xfrm>
                            <a:off x="4702509" y="596900"/>
                            <a:ext cx="0" cy="88900"/>
                          </a:xfrm>
                          <a:prstGeom prst="line">
                            <a:avLst/>
                          </a:prstGeom>
                          <a:ln w="19050">
                            <a:solidFill>
                              <a:srgbClr val="FF0000"/>
                            </a:solidFill>
                          </a:ln>
                        </wps:spPr>
                        <wps:bodyPr/>
                      </wps:wsp>
                      <wps:wsp>
                        <wps:cNvPr id="760" name="Rectangle"/>
                        <wps:cNvSpPr/>
                        <wps:spPr>
                          <a:xfrm>
                            <a:off x="4330700" y="5588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768" editas="canvas" style="width:509.45pt;height:77pt;mso-position-horizontal-relative:char;mso-position-vertical-relative:line" coordsize="64693,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">
                <v:shape id="_x0000_s1769" type="#_x0000_t75" style="position:absolute;width:64693;height:9779;visibility:visible;mso-wrap-style:square">
                  <v:fill o:detectmouseclick="t"/>
                  <v:path o:connecttype="none"/>
                </v:shape>
                <v:rect id="Rectangle" o:spid="_x0000_s1770"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" filled="f" stroked="f" strokeweight="1pt">
                  <v:textbox inset="0,0,0,0">
                    <w:txbxContent>
                      <w:p w:rsidR="00FF2188" w:rsidRDefault="008B464A">
                        <w:r>
                          <w:t>17.</w:t>
                        </w:r>
                      </w:p>
                    </w:txbxContent>
                  </v:textbox>
                </v:rect>
                <v:rect id="Rectangle" o:spid="_x0000_s1771" style="position:absolute;left:3175;top:449;width:4250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" filled="f" stroked="f" strokeweight="1pt">
                  <v:textbox inset="0,0,0,0">
                    <w:txbxContent>
                      <w:p w:rsidR="00FF2188" w:rsidRDefault="008B464A">
                        <w:r>
                          <w:t>De antwoorden op de vragen die ik per mail gesteld heb</w:t>
                        </w:r>
                        <w:r>
                          <w:t xml:space="preserve"> aan de docent, hebben mij</w:t>
                        </w:r>
                      </w:p>
                    </w:txbxContent>
                  </v:textbox>
                </v:rect>
                <v:rect id="Rectangle" o:spid="_x0000_s1772" style="position:absolute;left:3175;top:2227;width:2071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" filled="f" stroked="f" strokeweight="1pt">
                  <v:textbox inset="0,0,0,0">
                    <w:txbxContent>
                      <w:p w:rsidR="00FF2188" w:rsidRDefault="008B464A">
                        <w:r>
                          <w:t>geholpen bij het bestuderen van de stof</w:t>
                        </w:r>
                      </w:p>
                    </w:txbxContent>
                  </v:textbox>
                </v:rect>
                <v:rect id="Rectangle" o:spid="_x0000_s1773" style="position:absolute;left:6273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" filled="f" stroked="f" strokeweight="1pt">
                  <v:textbox inset="0,0,0,0">
                    <w:txbxContent>
                      <w:p w:rsidR="00FF2188" w:rsidRDefault="008B464A">
                        <w:r>
                          <w:t>n</w:t>
                        </w:r>
                      </w:p>
                    </w:txbxContent>
                  </v:textbox>
                </v:rect>
                <v:rect id="Rectangle" o:spid="_x0000_s1774" style="position:absolute;left:49657;top:3878;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" filled="f" stroked="f" strokeweight="1pt">
                  <v:textbox inset="0,0,0,0">
                    <w:txbxContent>
                      <w:p w:rsidR="00FF2188" w:rsidRDefault="008B464A">
                        <w:r>
                          <w:t>gem.</w:t>
                        </w:r>
                      </w:p>
                    </w:txbxContent>
                  </v:textbox>
                </v:rect>
                <v:rect id="Rectangle" o:spid="_x0000_s1775" style="position:absolute;left:56769;top:3878;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" filled="f" stroked="f" strokeweight="1pt">
                  <v:textbox inset="0,0,0,0">
                    <w:txbxContent>
                      <w:p w:rsidR="00FF2188" w:rsidRDefault="008B464A">
                        <w:r>
                          <w:t>sd</w:t>
                        </w:r>
                      </w:p>
                    </w:txbxContent>
                  </v:textbox>
                </v:rect>
                <v:line id="Straight connector" o:spid="_x0000_s1776" style="position:absolute;visibility:visible;mso-wrap-style:square" from="29464,5334" to="4851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" strokeweight="1pt"/>
                <v:line id="Straight connector" o:spid="_x0000_s1777" style="position:absolute;visibility:visible;mso-wrap-style:square" from="29464,5334" to="2946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" strokeweight="1pt"/>
                <v:line id="Straight connector" o:spid="_x0000_s1778" style="position:absolute;visibility:visible;mso-wrap-style:square" from="48514,5334"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" strokeweight="1pt"/>
                <v:line id="Straight connector" o:spid="_x0000_s1779" style="position:absolute;visibility:visible;mso-wrap-style:square" from="29464,7239"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" strokeweight="1pt"/>
                <v:rect id="Rectangle" o:spid="_x0000_s1780" style="position:absolute;left:3098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" filled="f" stroked="f" strokeweight="1pt">
                  <v:textbox inset="0,0,0,0">
                    <w:txbxContent>
                      <w:p w:rsidR="00FF2188" w:rsidRDefault="008B464A">
                        <w:r>
                          <w:t>1</w:t>
                        </w:r>
                      </w:p>
                    </w:txbxContent>
                  </v:textbox>
                </v:rect>
                <v:line id="Straight connector" o:spid="_x0000_s1781" style="position:absolute;visibility:visible;mso-wrap-style:square" from="31369,5080" to="3136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" strokeweight="1pt"/>
                <v:rect id="Rectangle" o:spid="_x0000_s1782" style="position:absolute;left:3479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" filled="f" stroked="f" strokeweight="1pt">
                  <v:textbox inset="0,0,0,0">
                    <w:txbxContent>
                      <w:p w:rsidR="00FF2188" w:rsidRDefault="008B464A">
                        <w:r>
                          <w:t>2</w:t>
                        </w:r>
                      </w:p>
                    </w:txbxContent>
                  </v:textbox>
                </v:rect>
                <v:line id="Straight connector" o:spid="_x0000_s1783" style="position:absolute;visibility:visible;mso-wrap-style:square" from="35179,5080" to="3517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" strokeweight="1pt"/>
                <v:rect id="Rectangle" o:spid="_x0000_s1784" style="position:absolute;left:3860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" filled="f" stroked="f" strokeweight="1pt">
                  <v:textbox inset="0,0,0,0">
                    <w:txbxContent>
                      <w:p w:rsidR="00FF2188" w:rsidRDefault="008B464A">
                        <w:r>
                          <w:t>3</w:t>
                        </w:r>
                      </w:p>
                    </w:txbxContent>
                  </v:textbox>
                </v:rect>
                <v:line id="Straight connector" o:spid="_x0000_s1785" style="position:absolute;visibility:visible;mso-wrap-style:square" from="38989,5080" to="3898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" strokeweight="1pt"/>
                <v:rect id="Rectangle" o:spid="_x0000_s1786" style="position:absolute;left:4241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" filled="f" stroked="f" strokeweight="1pt">
                  <v:textbox inset="0,0,0,0">
                    <w:txbxContent>
                      <w:p w:rsidR="00FF2188" w:rsidRDefault="008B464A">
                        <w:r>
                          <w:t>4</w:t>
                        </w:r>
                      </w:p>
                    </w:txbxContent>
                  </v:textbox>
                </v:rect>
                <v:line id="Straight connector" o:spid="_x0000_s1787" style="position:absolute;visibility:visible;mso-wrap-style:square" from="42799,5080" to="4279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" strokeweight="1pt"/>
                <v:rect id="Rectangle" o:spid="_x0000_s1788" style="position:absolute;left:4622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" filled="f" stroked="f" strokeweight="1pt">
                  <v:textbox inset="0,0,0,0">
                    <w:txbxContent>
                      <w:p w:rsidR="00FF2188" w:rsidRDefault="008B464A">
                        <w:r>
                          <w:t>5</w:t>
                        </w:r>
                      </w:p>
                    </w:txbxContent>
                  </v:textbox>
                </v:rect>
                <v:line id="Straight connector" o:spid="_x0000_s1789" style="position:absolute;visibility:visible;mso-wrap-style:square" from="46609,5080" to="4660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" strokeweight="1pt"/>
                <v:rect id="Rectangle" o:spid="_x0000_s1790" style="position:absolute;left:4953;top:5783;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" filled="f" stroked="f" strokeweight="1pt">
                  <v:textbox inset="0,0,0,0">
                    <w:txbxContent>
                      <w:p w:rsidR="00FF2188" w:rsidRDefault="008B464A">
                        <w:r>
                          <w:t>5p: helemaal mee oneens-helemaal mee eens</w:t>
                        </w:r>
                      </w:p>
                    </w:txbxContent>
                  </v:textbox>
                </v:rect>
                <v:rect id="Rectangle" o:spid="_x0000_s1791" style="position:absolute;left:62103;top:5783;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" filled="f" stroked="f" strokeweight="1pt">
                  <v:textbox inset="0,0,0,0">
                    <w:txbxContent>
                      <w:p w:rsidR="00FF2188" w:rsidRDefault="008B464A">
                        <w:r>
                          <w:t>15</w:t>
                        </w:r>
                      </w:p>
                    </w:txbxContent>
                  </v:textbox>
                </v:rect>
                <v:rect id="Rectangle" o:spid="_x0000_s1792" style="position:absolute;left:50673;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" filled="f" stroked="f" strokeweight="1pt">
                  <v:textbox inset="0,0,0,0">
                    <w:txbxContent>
                      <w:p w:rsidR="00FF2188" w:rsidRDefault="008B464A">
                        <w:r>
                          <w:t>4.2</w:t>
                        </w:r>
                      </w:p>
                    </w:txbxContent>
                  </v:textbox>
                </v:rect>
                <v:rect id="Rectangle" o:spid="_x0000_s1793" style="position:absolute;left:56388;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" filled="f" stroked="f" strokeweight="1pt">
                  <v:textbox inset="0,0,0,0">
                    <w:txbxContent>
                      <w:p w:rsidR="00FF2188" w:rsidRDefault="008B464A">
                        <w:r>
                          <w:t>0.9</w:t>
                        </w:r>
                      </w:p>
                    </w:txbxContent>
                  </v:textbox>
                </v:rect>
                <v:line id="Straight connector" o:spid="_x0000_s1794" style="position:absolute;visibility:visible;mso-wrap-style:square" from="40096,6350" to="47025,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" strokecolor="red" strokeweight="1.5pt"/>
                <v:line id="Straight connector" o:spid="_x0000_s1795" style="position:absolute;visibility:visible;mso-wrap-style:square" from="40096,5969" to="40096,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" strokecolor="red" strokeweight="1.5pt"/>
                <v:line id="Straight connector" o:spid="_x0000_s1796" style="position:absolute;visibility:visible;mso-wrap-style:square" from="47025,5969" to="4702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" strokecolor="red" strokeweight="1.5pt"/>
                <v:rect id="Rectangle" o:spid="_x0000_s1797" style="position:absolute;left:43307;top:558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812800"/>
                <wp:effectExtent l="0" t="0" r="20000" b="15000"/>
                <wp:docPr id="76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62" name="Rectangle"/>
                        <wps:cNvSpPr/>
                        <wps:spPr>
                          <a:xfrm>
                            <a:off x="114300" y="44983"/>
                            <a:ext cx="196976" cy="205740"/>
                          </a:xfrm>
                          <a:prstGeom prst="rect">
                            <a:avLst/>
                          </a:prstGeom>
                          <a:noFill/>
                          <a:ln w="12700">
                            <a:noFill/>
                          </a:ln>
                        </wps:spPr>
                        <wps:txbx>
                          <w:txbxContent>
                            <w:p w:rsidR="00FF2188" w:rsidRDefault="008B464A">
                              <w: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3" name="Rectangle"/>
                        <wps:cNvSpPr/>
                        <wps:spPr>
                          <a:xfrm>
                            <a:off x="317500" y="44983"/>
                            <a:ext cx="3087738" cy="205740"/>
                          </a:xfrm>
                          <a:prstGeom prst="rect">
                            <a:avLst/>
                          </a:prstGeom>
                          <a:noFill/>
                          <a:ln w="12700">
                            <a:noFill/>
                          </a:ln>
                        </wps:spPr>
                        <wps:txbx>
                          <w:txbxContent>
                            <w:p w:rsidR="00FF2188" w:rsidRDefault="008B464A">
                              <w:r>
                                <w:t>Het tempo waarin de docent de leerstof behandelde, was.....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4"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5"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6"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7" name="Straight connector"/>
                        <wps:cNvCnPr/>
                        <wps:spPr>
                          <a:xfrm>
                            <a:off x="2946400" y="368300"/>
                            <a:ext cx="1905000" cy="0"/>
                          </a:xfrm>
                          <a:prstGeom prst="line">
                            <a:avLst/>
                          </a:prstGeom>
                          <a:ln w="12700">
                            <a:solidFill>
                              <a:srgbClr val="000000"/>
                            </a:solidFill>
                          </a:ln>
                        </wps:spPr>
                        <wps:bodyPr/>
                      </wps:wsp>
                      <wps:wsp>
                        <wps:cNvPr id="768" name="Straight connector"/>
                        <wps:cNvCnPr/>
                        <wps:spPr>
                          <a:xfrm>
                            <a:off x="2946400" y="368300"/>
                            <a:ext cx="0" cy="190500"/>
                          </a:xfrm>
                          <a:prstGeom prst="line">
                            <a:avLst/>
                          </a:prstGeom>
                          <a:ln w="12700">
                            <a:solidFill>
                              <a:srgbClr val="000000"/>
                            </a:solidFill>
                          </a:ln>
                        </wps:spPr>
                        <wps:bodyPr/>
                      </wps:wsp>
                      <wps:wsp>
                        <wps:cNvPr id="769" name="Straight connector"/>
                        <wps:cNvCnPr/>
                        <wps:spPr>
                          <a:xfrm>
                            <a:off x="4851400" y="368300"/>
                            <a:ext cx="0" cy="190500"/>
                          </a:xfrm>
                          <a:prstGeom prst="line">
                            <a:avLst/>
                          </a:prstGeom>
                          <a:ln w="12700">
                            <a:solidFill>
                              <a:srgbClr val="000000"/>
                            </a:solidFill>
                          </a:ln>
                        </wps:spPr>
                        <wps:bodyPr/>
                      </wps:wsp>
                      <wps:wsp>
                        <wps:cNvPr id="770" name="Straight connector"/>
                        <wps:cNvCnPr/>
                        <wps:spPr>
                          <a:xfrm>
                            <a:off x="2946400" y="558800"/>
                            <a:ext cx="1905000" cy="0"/>
                          </a:xfrm>
                          <a:prstGeom prst="line">
                            <a:avLst/>
                          </a:prstGeom>
                          <a:ln w="12700">
                            <a:solidFill>
                              <a:srgbClr val="000000"/>
                            </a:solidFill>
                          </a:ln>
                        </wps:spPr>
                        <wps:bodyPr/>
                      </wps:wsp>
                      <wps:wsp>
                        <wps:cNvPr id="771" name="Rectangle"/>
                        <wps:cNvSpPr/>
                        <wps:spPr>
                          <a:xfrm>
                            <a:off x="30988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2" name="Straight connector"/>
                        <wps:cNvCnPr/>
                        <wps:spPr>
                          <a:xfrm>
                            <a:off x="3136900" y="342900"/>
                            <a:ext cx="0" cy="215900"/>
                          </a:xfrm>
                          <a:prstGeom prst="line">
                            <a:avLst/>
                          </a:prstGeom>
                          <a:ln w="12700">
                            <a:solidFill>
                              <a:srgbClr val="000000"/>
                            </a:solidFill>
                          </a:ln>
                        </wps:spPr>
                        <wps:bodyPr/>
                      </wps:wsp>
                      <wps:wsp>
                        <wps:cNvPr id="773" name="Rectangle"/>
                        <wps:cNvSpPr/>
                        <wps:spPr>
                          <a:xfrm>
                            <a:off x="34798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4" name="Straight connector"/>
                        <wps:cNvCnPr/>
                        <wps:spPr>
                          <a:xfrm>
                            <a:off x="3517900" y="342900"/>
                            <a:ext cx="0" cy="215900"/>
                          </a:xfrm>
                          <a:prstGeom prst="line">
                            <a:avLst/>
                          </a:prstGeom>
                          <a:ln w="12700">
                            <a:solidFill>
                              <a:srgbClr val="000000"/>
                            </a:solidFill>
                          </a:ln>
                        </wps:spPr>
                        <wps:bodyPr/>
                      </wps:wsp>
                      <wps:wsp>
                        <wps:cNvPr id="775" name="Rectangle"/>
                        <wps:cNvSpPr/>
                        <wps:spPr>
                          <a:xfrm>
                            <a:off x="3860800" y="2227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6" name="Straight connector"/>
                        <wps:cNvCnPr/>
                        <wps:spPr>
                          <a:xfrm>
                            <a:off x="3898900" y="342900"/>
                            <a:ext cx="0" cy="215900"/>
                          </a:xfrm>
                          <a:prstGeom prst="line">
                            <a:avLst/>
                          </a:prstGeom>
                          <a:ln w="12700">
                            <a:solidFill>
                              <a:srgbClr val="000000"/>
                            </a:solidFill>
                          </a:ln>
                        </wps:spPr>
                        <wps:bodyPr/>
                      </wps:wsp>
                      <wps:wsp>
                        <wps:cNvPr id="777" name="Rectangle"/>
                        <wps:cNvSpPr/>
                        <wps:spPr>
                          <a:xfrm>
                            <a:off x="4241800" y="222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8" name="Straight connector"/>
                        <wps:cNvCnPr/>
                        <wps:spPr>
                          <a:xfrm>
                            <a:off x="4279900" y="342900"/>
                            <a:ext cx="0" cy="215900"/>
                          </a:xfrm>
                          <a:prstGeom prst="line">
                            <a:avLst/>
                          </a:prstGeom>
                          <a:ln w="12700">
                            <a:solidFill>
                              <a:srgbClr val="000000"/>
                            </a:solidFill>
                          </a:ln>
                        </wps:spPr>
                        <wps:bodyPr/>
                      </wps:wsp>
                      <wps:wsp>
                        <wps:cNvPr id="779" name="Rectangle"/>
                        <wps:cNvSpPr/>
                        <wps:spPr>
                          <a:xfrm>
                            <a:off x="4622800" y="2227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0" name="Straight connector"/>
                        <wps:cNvCnPr/>
                        <wps:spPr>
                          <a:xfrm>
                            <a:off x="4660900" y="342900"/>
                            <a:ext cx="0" cy="215900"/>
                          </a:xfrm>
                          <a:prstGeom prst="line">
                            <a:avLst/>
                          </a:prstGeom>
                          <a:ln w="12700">
                            <a:solidFill>
                              <a:srgbClr val="000000"/>
                            </a:solidFill>
                          </a:ln>
                        </wps:spPr>
                        <wps:bodyPr/>
                      </wps:wsp>
                      <wps:wsp>
                        <wps:cNvPr id="781" name="Rectangle"/>
                        <wps:cNvSpPr/>
                        <wps:spPr>
                          <a:xfrm>
                            <a:off x="1524000" y="413283"/>
                            <a:ext cx="1365808" cy="205740"/>
                          </a:xfrm>
                          <a:prstGeom prst="rect">
                            <a:avLst/>
                          </a:prstGeom>
                          <a:noFill/>
                          <a:ln w="12700">
                            <a:noFill/>
                          </a:ln>
                        </wps:spPr>
                        <wps:txbx>
                          <w:txbxContent>
                            <w:p w:rsidR="00FF2188" w:rsidRDefault="008B464A">
                              <w:r>
                                <w:t>5p: Te langzaam - Te snel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2" name="Rectangle"/>
                        <wps:cNvSpPr/>
                        <wps:spPr>
                          <a:xfrm>
                            <a:off x="6210300" y="413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3" name="Rectangle"/>
                        <wps:cNvSpPr/>
                        <wps:spPr>
                          <a:xfrm>
                            <a:off x="5067300" y="413283"/>
                            <a:ext cx="196976" cy="205740"/>
                          </a:xfrm>
                          <a:prstGeom prst="rect">
                            <a:avLst/>
                          </a:prstGeom>
                          <a:noFill/>
                          <a:ln w="12700">
                            <a:noFill/>
                          </a:ln>
                        </wps:spPr>
                        <wps:txbx>
                          <w:txbxContent>
                            <w:p w:rsidR="00FF2188" w:rsidRDefault="008B464A">
                              <w: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4" name="Rectangle"/>
                        <wps:cNvSpPr/>
                        <wps:spPr>
                          <a:xfrm>
                            <a:off x="5638800" y="413283"/>
                            <a:ext cx="196976" cy="205740"/>
                          </a:xfrm>
                          <a:prstGeom prst="rect">
                            <a:avLst/>
                          </a:prstGeom>
                          <a:noFill/>
                          <a:ln w="12700">
                            <a:noFill/>
                          </a:ln>
                        </wps:spPr>
                        <wps:txbx>
                          <w:txbxContent>
                            <w:p w:rsidR="00FF2188" w:rsidRDefault="008B464A">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5" name="Straight connector"/>
                        <wps:cNvCnPr/>
                        <wps:spPr>
                          <a:xfrm>
                            <a:off x="3590975" y="469900"/>
                            <a:ext cx="785166" cy="0"/>
                          </a:xfrm>
                          <a:prstGeom prst="line">
                            <a:avLst/>
                          </a:prstGeom>
                          <a:ln w="19050">
                            <a:solidFill>
                              <a:srgbClr val="FF0000"/>
                            </a:solidFill>
                          </a:ln>
                        </wps:spPr>
                        <wps:bodyPr/>
                      </wps:wsp>
                      <wps:wsp>
                        <wps:cNvPr id="786" name="Straight connector"/>
                        <wps:cNvCnPr/>
                        <wps:spPr>
                          <a:xfrm>
                            <a:off x="3590975" y="431800"/>
                            <a:ext cx="0" cy="88900"/>
                          </a:xfrm>
                          <a:prstGeom prst="line">
                            <a:avLst/>
                          </a:prstGeom>
                          <a:ln w="19050">
                            <a:solidFill>
                              <a:srgbClr val="FF0000"/>
                            </a:solidFill>
                          </a:ln>
                        </wps:spPr>
                        <wps:bodyPr/>
                      </wps:wsp>
                      <wps:wsp>
                        <wps:cNvPr id="787" name="Straight connector"/>
                        <wps:cNvCnPr/>
                        <wps:spPr>
                          <a:xfrm>
                            <a:off x="4376141" y="431800"/>
                            <a:ext cx="0" cy="88900"/>
                          </a:xfrm>
                          <a:prstGeom prst="line">
                            <a:avLst/>
                          </a:prstGeom>
                          <a:ln w="19050">
                            <a:solidFill>
                              <a:srgbClr val="FF0000"/>
                            </a:solidFill>
                          </a:ln>
                        </wps:spPr>
                        <wps:bodyPr/>
                      </wps:wsp>
                      <wps:wsp>
                        <wps:cNvPr id="788" name="Rectangle"/>
                        <wps:cNvSpPr/>
                        <wps:spPr>
                          <a:xfrm>
                            <a:off x="3958158" y="3937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798" editas="canvas" style="width:509.45pt;height:64pt;mso-position-horizontal-relative:char;mso-position-vertical-relative:line" coordsize="64693,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">
                <v:shape id="_x0000_s1799" type="#_x0000_t75" style="position:absolute;width:64693;height:8128;visibility:visible;mso-wrap-style:square">
                  <v:fill o:detectmouseclick="t"/>
                  <v:path o:connecttype="none"/>
                </v:shape>
                <v:rect id="Rectangle" o:spid="_x0000_s1800"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" filled="f" stroked="f" strokeweight="1pt">
                  <v:textbox inset="0,0,0,0">
                    <w:txbxContent>
                      <w:p w:rsidR="00FF2188" w:rsidRDefault="008B464A">
                        <w:r>
                          <w:t>18.</w:t>
                        </w:r>
                      </w:p>
                    </w:txbxContent>
                  </v:textbox>
                </v:rect>
                <v:rect id="Rectangle" o:spid="_x0000_s1801" style="position:absolute;left:3175;top:449;width:3087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" filled="f" stroked="f" strokeweight="1pt">
                  <v:textbox inset="0,0,0,0">
                    <w:txbxContent>
                      <w:p w:rsidR="00FF2188" w:rsidRDefault="008B464A">
                        <w:r>
                          <w:t>Het tempo waarin de docent de leerstof behandelde, was.....</w:t>
                        </w:r>
                      </w:p>
                    </w:txbxContent>
                  </v:textbox>
                </v:rect>
                <v:rect id="Rectangle" o:spid="_x0000_s1802"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" filled="f" stroked="f" strokeweight="1pt">
                  <v:textbox inset="0,0,0,0">
                    <w:txbxContent>
                      <w:p w:rsidR="00FF2188" w:rsidRDefault="008B464A">
                        <w:r>
                          <w:t>n</w:t>
                        </w:r>
                      </w:p>
                    </w:txbxContent>
                  </v:textbox>
                </v:rect>
                <v:rect id="Rectangle" o:spid="_x0000_s1803"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" filled="f" stroked="f" strokeweight="1pt">
                  <v:textbox inset="0,0,0,0">
                    <w:txbxContent>
                      <w:p w:rsidR="00FF2188" w:rsidRDefault="008B464A">
                        <w:r>
                          <w:t>gem.</w:t>
                        </w:r>
                      </w:p>
                    </w:txbxContent>
                  </v:textbox>
                </v:rect>
                <v:rect id="Rectangle" o:spid="_x0000_s1804"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" filled="f" stroked="f" strokeweight="1pt">
                  <v:textbox inset="0,0,0,0">
                    <w:txbxContent>
                      <w:p w:rsidR="00FF2188" w:rsidRDefault="008B464A">
                        <w:r>
                          <w:t>sd</w:t>
                        </w:r>
                      </w:p>
                    </w:txbxContent>
                  </v:textbox>
                </v:rect>
                <v:line id="Straight connector" o:spid="_x0000_s1805"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" strokeweight="1pt"/>
                <v:line id="Straight connector" o:spid="_x0000_s1806" style="position:absolute;visibility:visible;mso-wrap-style:square" from="29464,3683" to="2946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" strokeweight="1pt"/>
                <v:line id="Straight connector" o:spid="_x0000_s1807" style="position:absolute;visibility:visible;mso-wrap-style:square" from="48514,3683"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" strokeweight="1pt"/>
                <v:line id="Straight connector" o:spid="_x0000_s1808"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" strokeweight="1pt"/>
                <v:rect id="Rectangle" o:spid="_x0000_s1809" style="position:absolute;left:3098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" filled="f" stroked="f" strokeweight="1pt">
                  <v:textbox inset="0,0,0,0">
                    <w:txbxContent>
                      <w:p w:rsidR="00FF2188" w:rsidRDefault="008B464A">
                        <w:r>
                          <w:t>1</w:t>
                        </w:r>
                      </w:p>
                    </w:txbxContent>
                  </v:textbox>
                </v:rect>
                <v:line id="Straight connector" o:spid="_x0000_s1810" style="position:absolute;visibility:visible;mso-wrap-style:square" from="31369,3429" to="3136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" strokeweight="1pt"/>
                <v:rect id="Rectangle" o:spid="_x0000_s1811" style="position:absolute;left:3479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" filled="f" stroked="f" strokeweight="1pt">
                  <v:textbox inset="0,0,0,0">
                    <w:txbxContent>
                      <w:p w:rsidR="00FF2188" w:rsidRDefault="008B464A">
                        <w:r>
                          <w:t>2</w:t>
                        </w:r>
                      </w:p>
                    </w:txbxContent>
                  </v:textbox>
                </v:rect>
                <v:line id="Straight connector" o:spid="_x0000_s1812" style="position:absolute;visibility:visible;mso-wrap-style:square" from="35179,3429" to="3517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" strokeweight="1pt"/>
                <v:rect id="Rectangle" o:spid="_x0000_s1813" style="position:absolute;left:3860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" filled="f" stroked="f" strokeweight="1pt">
                  <v:textbox inset="0,0,0,0">
                    <w:txbxContent>
                      <w:p w:rsidR="00FF2188" w:rsidRDefault="008B464A">
                        <w:r>
                          <w:t>3</w:t>
                        </w:r>
                      </w:p>
                    </w:txbxContent>
                  </v:textbox>
                </v:rect>
                <v:line id="Straight connector" o:spid="_x0000_s1814" style="position:absolute;visibility:visible;mso-wrap-style:square" from="38989,3429" to="3898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" strokeweight="1pt"/>
                <v:rect id="Rectangle" o:spid="_x0000_s1815" style="position:absolute;left:4241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" filled="f" stroked="f" strokeweight="1pt">
                  <v:textbox inset="0,0,0,0">
                    <w:txbxContent>
                      <w:p w:rsidR="00FF2188" w:rsidRDefault="008B464A">
                        <w:r>
                          <w:t>4</w:t>
                        </w:r>
                      </w:p>
                    </w:txbxContent>
                  </v:textbox>
                </v:rect>
                <v:line id="Straight connector" o:spid="_x0000_s1816" style="position:absolute;visibility:visible;mso-wrap-style:square" from="42799,3429" to="4279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" strokeweight="1pt"/>
                <v:rect id="Rectangle" o:spid="_x0000_s1817" style="position:absolute;left:4622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" filled="f" stroked="f" strokeweight="1pt">
                  <v:textbox inset="0,0,0,0">
                    <w:txbxContent>
                      <w:p w:rsidR="00FF2188" w:rsidRDefault="008B464A">
                        <w:r>
                          <w:t>5</w:t>
                        </w:r>
                      </w:p>
                    </w:txbxContent>
                  </v:textbox>
                </v:rect>
                <v:line id="Straight connector" o:spid="_x0000_s1818" style="position:absolute;visibility:visible;mso-wrap-style:square" from="46609,3429" to="4660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" strokeweight="1pt"/>
                <v:rect id="Rectangle" o:spid="_x0000_s1819" style="position:absolute;left:15240;top:4132;width:1365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" filled="f" stroked="f" strokeweight="1pt">
                  <v:textbox inset="0,0,0,0">
                    <w:txbxContent>
                      <w:p w:rsidR="00FF2188" w:rsidRDefault="008B464A">
                        <w:r>
                          <w:t>5p: Te langzaam - Te snel</w:t>
                        </w:r>
                      </w:p>
                    </w:txbxContent>
                  </v:textbox>
                </v:rect>
                <v:rect id="Rectangle" o:spid="_x0000_s1820"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" filled="f" stroked="f" strokeweight="1pt">
                  <v:textbox inset="0,0,0,0">
                    <w:txbxContent>
                      <w:p w:rsidR="00FF2188" w:rsidRDefault="008B464A">
                        <w:r>
                          <w:t>45</w:t>
                        </w:r>
                      </w:p>
                    </w:txbxContent>
                  </v:textbox>
                </v:rect>
                <v:rect id="Rectangle" o:spid="_x0000_s1821"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" filled="f" stroked="f" strokeweight="1pt">
                  <v:textbox inset="0,0,0,0">
                    <w:txbxContent>
                      <w:p w:rsidR="00FF2188" w:rsidRDefault="008B464A">
                        <w:r>
                          <w:t>3.2</w:t>
                        </w:r>
                      </w:p>
                    </w:txbxContent>
                  </v:textbox>
                </v:rect>
                <v:rect id="Rectangle" o:spid="_x0000_s1822"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" filled="f" stroked="f" strokeweight="1pt">
                  <v:textbox inset="0,0,0,0">
                    <w:txbxContent>
                      <w:p w:rsidR="00FF2188" w:rsidRDefault="008B464A">
                        <w:r>
                          <w:t>1.0</w:t>
                        </w:r>
                      </w:p>
                    </w:txbxContent>
                  </v:textbox>
                </v:rect>
                <v:line id="Straight connector" o:spid="_x0000_s1823" style="position:absolute;visibility:visible;mso-wrap-style:square" from="35909,4699" to="43761,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" strokecolor="red" strokeweight="1.5pt"/>
                <v:line id="Straight connector" o:spid="_x0000_s1824" style="position:absolute;visibility:visible;mso-wrap-style:square" from="35909,4318" to="35909,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" strokecolor="red" strokeweight="1.5pt"/>
                <v:line id="Straight connector" o:spid="_x0000_s1825" style="position:absolute;visibility:visible;mso-wrap-style:square" from="43761,4318" to="43761,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" strokecolor="red" strokeweight="1.5pt"/>
                <v:rect id="Rectangle" o:spid="_x0000_s1826" style="position:absolute;left:39581;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977900"/>
                <wp:effectExtent l="0" t="0" r="20000" b="15000"/>
                <wp:docPr id="789"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90" name="Rectangle"/>
                        <wps:cNvSpPr/>
                        <wps:spPr>
                          <a:xfrm>
                            <a:off x="114300" y="44983"/>
                            <a:ext cx="196976" cy="205740"/>
                          </a:xfrm>
                          <a:prstGeom prst="rect">
                            <a:avLst/>
                          </a:prstGeom>
                          <a:noFill/>
                          <a:ln w="12700">
                            <a:noFill/>
                          </a:ln>
                        </wps:spPr>
                        <wps:txbx>
                          <w:txbxContent>
                            <w:p w:rsidR="00FF2188" w:rsidRDefault="008B464A">
                              <w: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1" name="Rectangle"/>
                        <wps:cNvSpPr/>
                        <wps:spPr>
                          <a:xfrm>
                            <a:off x="317500" y="44983"/>
                            <a:ext cx="4300804" cy="205740"/>
                          </a:xfrm>
                          <a:prstGeom prst="rect">
                            <a:avLst/>
                          </a:prstGeom>
                          <a:noFill/>
                          <a:ln w="12700">
                            <a:noFill/>
                          </a:ln>
                        </wps:spPr>
                        <wps:txbx>
                          <w:txbxContent>
                            <w:p w:rsidR="00FF2188" w:rsidRDefault="008B464A">
                              <w:r>
                                <w:t>De docent gaven mij (als student) het gevoel dat ik altijd om (online) hulp/advies kon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2" name="Rectangle"/>
                        <wps:cNvSpPr/>
                        <wps:spPr>
                          <a:xfrm>
                            <a:off x="317500" y="222783"/>
                            <a:ext cx="1683677" cy="205740"/>
                          </a:xfrm>
                          <a:prstGeom prst="rect">
                            <a:avLst/>
                          </a:prstGeom>
                          <a:noFill/>
                          <a:ln w="12700">
                            <a:noFill/>
                          </a:ln>
                        </wps:spPr>
                        <wps:txbx>
                          <w:txbxContent>
                            <w:p w:rsidR="00FF2188" w:rsidRDefault="008B464A">
                              <w:r>
                                <w:t>vragen tijdens en na het college.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3" name="Rectangle"/>
                        <wps:cNvSpPr/>
                        <wps:spPr>
                          <a:xfrm>
                            <a:off x="6273800" y="3878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4" name="Rectangle"/>
                        <wps:cNvSpPr/>
                        <wps:spPr>
                          <a:xfrm>
                            <a:off x="4965700" y="3878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5" name="Rectangle"/>
                        <wps:cNvSpPr/>
                        <wps:spPr>
                          <a:xfrm>
                            <a:off x="5676900" y="3878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6" name="Straight connector"/>
                        <wps:cNvCnPr/>
                        <wps:spPr>
                          <a:xfrm>
                            <a:off x="2946400" y="533400"/>
                            <a:ext cx="1905000" cy="0"/>
                          </a:xfrm>
                          <a:prstGeom prst="line">
                            <a:avLst/>
                          </a:prstGeom>
                          <a:ln w="12700">
                            <a:solidFill>
                              <a:srgbClr val="000000"/>
                            </a:solidFill>
                          </a:ln>
                        </wps:spPr>
                        <wps:bodyPr/>
                      </wps:wsp>
                      <wps:wsp>
                        <wps:cNvPr id="797" name="Straight connector"/>
                        <wps:cNvCnPr/>
                        <wps:spPr>
                          <a:xfrm>
                            <a:off x="2946400" y="533400"/>
                            <a:ext cx="0" cy="190500"/>
                          </a:xfrm>
                          <a:prstGeom prst="line">
                            <a:avLst/>
                          </a:prstGeom>
                          <a:ln w="12700">
                            <a:solidFill>
                              <a:srgbClr val="000000"/>
                            </a:solidFill>
                          </a:ln>
                        </wps:spPr>
                        <wps:bodyPr/>
                      </wps:wsp>
                      <wps:wsp>
                        <wps:cNvPr id="798" name="Straight connector"/>
                        <wps:cNvCnPr/>
                        <wps:spPr>
                          <a:xfrm>
                            <a:off x="4851400" y="533400"/>
                            <a:ext cx="0" cy="190500"/>
                          </a:xfrm>
                          <a:prstGeom prst="line">
                            <a:avLst/>
                          </a:prstGeom>
                          <a:ln w="12700">
                            <a:solidFill>
                              <a:srgbClr val="000000"/>
                            </a:solidFill>
                          </a:ln>
                        </wps:spPr>
                        <wps:bodyPr/>
                      </wps:wsp>
                      <wps:wsp>
                        <wps:cNvPr id="799" name="Straight connector"/>
                        <wps:cNvCnPr/>
                        <wps:spPr>
                          <a:xfrm>
                            <a:off x="2946400" y="723900"/>
                            <a:ext cx="1905000" cy="0"/>
                          </a:xfrm>
                          <a:prstGeom prst="line">
                            <a:avLst/>
                          </a:prstGeom>
                          <a:ln w="12700">
                            <a:solidFill>
                              <a:srgbClr val="000000"/>
                            </a:solidFill>
                          </a:ln>
                        </wps:spPr>
                        <wps:bodyPr/>
                      </wps:wsp>
                      <wps:wsp>
                        <wps:cNvPr id="800" name="Rectangle"/>
                        <wps:cNvSpPr/>
                        <wps:spPr>
                          <a:xfrm>
                            <a:off x="3098800" y="3878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01" name="Straight connector"/>
                        <wps:cNvCnPr/>
                        <wps:spPr>
                          <a:xfrm>
                            <a:off x="3136900" y="508000"/>
                            <a:ext cx="0" cy="215900"/>
                          </a:xfrm>
                          <a:prstGeom prst="line">
                            <a:avLst/>
                          </a:prstGeom>
                          <a:ln w="12700">
                            <a:solidFill>
                              <a:srgbClr val="000000"/>
                            </a:solidFill>
                          </a:ln>
                        </wps:spPr>
                        <wps:bodyPr/>
                      </wps:wsp>
                      <wps:wsp>
                        <wps:cNvPr id="802" name="Rectangle"/>
                        <wps:cNvSpPr/>
                        <wps:spPr>
                          <a:xfrm>
                            <a:off x="3479800" y="3878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03" name="Straight connector"/>
                        <wps:cNvCnPr/>
                        <wps:spPr>
                          <a:xfrm>
                            <a:off x="3517900" y="508000"/>
                            <a:ext cx="0" cy="215900"/>
                          </a:xfrm>
                          <a:prstGeom prst="line">
                            <a:avLst/>
                          </a:prstGeom>
                          <a:ln w="12700">
                            <a:solidFill>
                              <a:srgbClr val="000000"/>
                            </a:solidFill>
                          </a:ln>
                        </wps:spPr>
                        <wps:bodyPr/>
                      </wps:wsp>
                      <wps:wsp>
                        <wps:cNvPr id="804" name="Rectangle"/>
                        <wps:cNvSpPr/>
                        <wps:spPr>
                          <a:xfrm>
                            <a:off x="3860800" y="3878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05" name="Straight connector"/>
                        <wps:cNvCnPr/>
                        <wps:spPr>
                          <a:xfrm>
                            <a:off x="3898900" y="508000"/>
                            <a:ext cx="0" cy="215900"/>
                          </a:xfrm>
                          <a:prstGeom prst="line">
                            <a:avLst/>
                          </a:prstGeom>
                          <a:ln w="12700">
                            <a:solidFill>
                              <a:srgbClr val="000000"/>
                            </a:solidFill>
                          </a:ln>
                        </wps:spPr>
                        <wps:bodyPr/>
                      </wps:wsp>
                      <wps:wsp>
                        <wps:cNvPr id="806" name="Rectangle"/>
                        <wps:cNvSpPr/>
                        <wps:spPr>
                          <a:xfrm>
                            <a:off x="4241800" y="3878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07" name="Straight connector"/>
                        <wps:cNvCnPr/>
                        <wps:spPr>
                          <a:xfrm>
                            <a:off x="4279900" y="508000"/>
                            <a:ext cx="0" cy="215900"/>
                          </a:xfrm>
                          <a:prstGeom prst="line">
                            <a:avLst/>
                          </a:prstGeom>
                          <a:ln w="12700">
                            <a:solidFill>
                              <a:srgbClr val="000000"/>
                            </a:solidFill>
                          </a:ln>
                        </wps:spPr>
                        <wps:bodyPr/>
                      </wps:wsp>
                      <wps:wsp>
                        <wps:cNvPr id="808" name="Rectangle"/>
                        <wps:cNvSpPr/>
                        <wps:spPr>
                          <a:xfrm>
                            <a:off x="4622800" y="3878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09" name="Straight connector"/>
                        <wps:cNvCnPr/>
                        <wps:spPr>
                          <a:xfrm>
                            <a:off x="4660900" y="508000"/>
                            <a:ext cx="0" cy="215900"/>
                          </a:xfrm>
                          <a:prstGeom prst="line">
                            <a:avLst/>
                          </a:prstGeom>
                          <a:ln w="12700">
                            <a:solidFill>
                              <a:srgbClr val="000000"/>
                            </a:solidFill>
                          </a:ln>
                        </wps:spPr>
                        <wps:bodyPr/>
                      </wps:wsp>
                      <wps:wsp>
                        <wps:cNvPr id="810" name="Rectangle"/>
                        <wps:cNvSpPr/>
                        <wps:spPr>
                          <a:xfrm>
                            <a:off x="495300" y="578383"/>
                            <a:ext cx="2388679" cy="205740"/>
                          </a:xfrm>
                          <a:prstGeom prst="rect">
                            <a:avLst/>
                          </a:prstGeom>
                          <a:noFill/>
                          <a:ln w="12700">
                            <a:noFill/>
                          </a:ln>
                        </wps:spPr>
                        <wps:txbx>
                          <w:txbxContent>
                            <w:p w:rsidR="00FF2188" w:rsidRDefault="008B464A">
                              <w:r>
                                <w:t xml:space="preserve">5p: helemaal mee </w:t>
                              </w:r>
                              <w:r>
                                <w:t>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1" name="Rectangle"/>
                        <wps:cNvSpPr/>
                        <wps:spPr>
                          <a:xfrm>
                            <a:off x="6210300" y="5783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 name="Rectangle"/>
                        <wps:cNvSpPr/>
                        <wps:spPr>
                          <a:xfrm>
                            <a:off x="5067300" y="578383"/>
                            <a:ext cx="196976" cy="205740"/>
                          </a:xfrm>
                          <a:prstGeom prst="rect">
                            <a:avLst/>
                          </a:prstGeom>
                          <a:noFill/>
                          <a:ln w="12700">
                            <a:noFill/>
                          </a:ln>
                        </wps:spPr>
                        <wps:txbx>
                          <w:txbxContent>
                            <w:p w:rsidR="00FF2188" w:rsidRDefault="008B464A">
                              <w:r>
                                <w:t>3.9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3" name="Rectangle"/>
                        <wps:cNvSpPr/>
                        <wps:spPr>
                          <a:xfrm>
                            <a:off x="5638800" y="578383"/>
                            <a:ext cx="196976" cy="205740"/>
                          </a:xfrm>
                          <a:prstGeom prst="rect">
                            <a:avLst/>
                          </a:prstGeom>
                          <a:noFill/>
                          <a:ln w="12700">
                            <a:noFill/>
                          </a:ln>
                        </wps:spPr>
                        <wps:txbx>
                          <w:txbxContent>
                            <w:p w:rsidR="00FF2188" w:rsidRDefault="008B464A">
                              <w:r>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4" name="Straight connector"/>
                        <wps:cNvCnPr/>
                        <wps:spPr>
                          <a:xfrm>
                            <a:off x="3904237" y="635000"/>
                            <a:ext cx="666665" cy="0"/>
                          </a:xfrm>
                          <a:prstGeom prst="line">
                            <a:avLst/>
                          </a:prstGeom>
                          <a:ln w="19050">
                            <a:solidFill>
                              <a:srgbClr val="FF0000"/>
                            </a:solidFill>
                          </a:ln>
                        </wps:spPr>
                        <wps:bodyPr/>
                      </wps:wsp>
                      <wps:wsp>
                        <wps:cNvPr id="815" name="Straight connector"/>
                        <wps:cNvCnPr/>
                        <wps:spPr>
                          <a:xfrm>
                            <a:off x="3904237" y="596900"/>
                            <a:ext cx="0" cy="88900"/>
                          </a:xfrm>
                          <a:prstGeom prst="line">
                            <a:avLst/>
                          </a:prstGeom>
                          <a:ln w="19050">
                            <a:solidFill>
                              <a:srgbClr val="FF0000"/>
                            </a:solidFill>
                          </a:ln>
                        </wps:spPr>
                        <wps:bodyPr/>
                      </wps:wsp>
                      <wps:wsp>
                        <wps:cNvPr id="816" name="Straight connector"/>
                        <wps:cNvCnPr/>
                        <wps:spPr>
                          <a:xfrm>
                            <a:off x="4570903" y="596900"/>
                            <a:ext cx="0" cy="88900"/>
                          </a:xfrm>
                          <a:prstGeom prst="line">
                            <a:avLst/>
                          </a:prstGeom>
                          <a:ln w="19050">
                            <a:solidFill>
                              <a:srgbClr val="FF0000"/>
                            </a:solidFill>
                          </a:ln>
                        </wps:spPr>
                        <wps:bodyPr/>
                      </wps:wsp>
                      <wps:wsp>
                        <wps:cNvPr id="817" name="Rectangle"/>
                        <wps:cNvSpPr/>
                        <wps:spPr>
                          <a:xfrm>
                            <a:off x="4212170" y="5588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827" editas="canvas" style="width:509.45pt;height:77pt;mso-position-horizontal-relative:char;mso-position-vertical-relative:line" coordsize="64693,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">
                <v:shape id="_x0000_s1828" type="#_x0000_t75" style="position:absolute;width:64693;height:9779;visibility:visible;mso-wrap-style:square">
                  <v:fill o:detectmouseclick="t"/>
                  <v:path o:connecttype="none"/>
                </v:shape>
                <v:rect id="Rectangle" o:spid="_x0000_s1829"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" filled="f" stroked="f" strokeweight="1pt">
                  <v:textbox inset="0,0,0,0">
                    <w:txbxContent>
                      <w:p w:rsidR="00FF2188" w:rsidRDefault="008B464A">
                        <w:r>
                          <w:t>19.</w:t>
                        </w:r>
                      </w:p>
                    </w:txbxContent>
                  </v:textbox>
                </v:rect>
                <v:rect id="Rectangle" o:spid="_x0000_s1830" style="position:absolute;left:3175;top:449;width:4300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" filled="f" stroked="f" strokeweight="1pt">
                  <v:textbox inset="0,0,0,0">
                    <w:txbxContent>
                      <w:p w:rsidR="00FF2188" w:rsidRDefault="008B464A">
                        <w:r>
                          <w:t>De docent gaven mij (als student) het gevoel dat ik altijd om (online) hulp/advies kon</w:t>
                        </w:r>
                      </w:p>
                    </w:txbxContent>
                  </v:textbox>
                </v:rect>
                <v:rect id="Rectangle" o:spid="_x0000_s1831" style="position:absolute;left:3175;top:2227;width:1683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" filled="f" stroked="f" strokeweight="1pt">
                  <v:textbox inset="0,0,0,0">
                    <w:txbxContent>
                      <w:p w:rsidR="00FF2188" w:rsidRDefault="008B464A">
                        <w:r>
                          <w:t>vragen tijdens en na het college.</w:t>
                        </w:r>
                      </w:p>
                    </w:txbxContent>
                  </v:textbox>
                </v:rect>
                <v:rect id="Rectangle" o:spid="_x0000_s1832" style="position:absolute;left:6273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" filled="f" stroked="f" strokeweight="1pt">
                  <v:textbox inset="0,0,0,0">
                    <w:txbxContent>
                      <w:p w:rsidR="00FF2188" w:rsidRDefault="008B464A">
                        <w:r>
                          <w:t>n</w:t>
                        </w:r>
                      </w:p>
                    </w:txbxContent>
                  </v:textbox>
                </v:rect>
                <v:rect id="Rectangle" o:spid="_x0000_s1833" style="position:absolute;left:49657;top:3878;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" filled="f" stroked="f" strokeweight="1pt">
                  <v:textbox inset="0,0,0,0">
                    <w:txbxContent>
                      <w:p w:rsidR="00FF2188" w:rsidRDefault="008B464A">
                        <w:r>
                          <w:t>gem.</w:t>
                        </w:r>
                      </w:p>
                    </w:txbxContent>
                  </v:textbox>
                </v:rect>
                <v:rect id="Rectangle" o:spid="_x0000_s1834" style="position:absolute;left:56769;top:3878;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" filled="f" stroked="f" strokeweight="1pt">
                  <v:textbox inset="0,0,0,0">
                    <w:txbxContent>
                      <w:p w:rsidR="00FF2188" w:rsidRDefault="008B464A">
                        <w:r>
                          <w:t>sd</w:t>
                        </w:r>
                      </w:p>
                    </w:txbxContent>
                  </v:textbox>
                </v:rect>
                <v:line id="Straight connector" o:spid="_x0000_s1835" style="position:absolute;visibility:visible;mso-wrap-style:square" from="29464,5334" to="4851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" strokeweight="1pt"/>
                <v:line id="Straight connector" o:spid="_x0000_s1836" style="position:absolute;visibility:visible;mso-wrap-style:square" from="29464,5334" to="2946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" strokeweight="1pt"/>
                <v:line id="Straight connector" o:spid="_x0000_s1837" style="position:absolute;visibility:visible;mso-wrap-style:square" from="48514,5334"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" strokeweight="1pt"/>
                <v:line id="Straight connector" o:spid="_x0000_s1838" style="position:absolute;visibility:visible;mso-wrap-style:square" from="29464,7239"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" strokeweight="1pt"/>
                <v:rect id="Rectangle" o:spid="_x0000_s1839" style="position:absolute;left:3098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" filled="f" stroked="f" strokeweight="1pt">
                  <v:textbox inset="0,0,0,0">
                    <w:txbxContent>
                      <w:p w:rsidR="00FF2188" w:rsidRDefault="008B464A">
                        <w:r>
                          <w:t>1</w:t>
                        </w:r>
                      </w:p>
                    </w:txbxContent>
                  </v:textbox>
                </v:rect>
                <v:line id="Straight connector" o:spid="_x0000_s1840" style="position:absolute;visibility:visible;mso-wrap-style:square" from="31369,5080" to="3136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" strokeweight="1pt"/>
                <v:rect id="Rectangle" o:spid="_x0000_s1841" style="position:absolute;left:3479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" filled="f" stroked="f" strokeweight="1pt">
                  <v:textbox inset="0,0,0,0">
                    <w:txbxContent>
                      <w:p w:rsidR="00FF2188" w:rsidRDefault="008B464A">
                        <w:r>
                          <w:t>2</w:t>
                        </w:r>
                      </w:p>
                    </w:txbxContent>
                  </v:textbox>
                </v:rect>
                <v:line id="Straight connector" o:spid="_x0000_s1842" style="position:absolute;visibility:visible;mso-wrap-style:square" from="35179,5080" to="3517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" strokeweight="1pt"/>
                <v:rect id="Rectangle" o:spid="_x0000_s1843" style="position:absolute;left:3860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" filled="f" stroked="f" strokeweight="1pt">
                  <v:textbox inset="0,0,0,0">
                    <w:txbxContent>
                      <w:p w:rsidR="00FF2188" w:rsidRDefault="008B464A">
                        <w:r>
                          <w:t>3</w:t>
                        </w:r>
                      </w:p>
                    </w:txbxContent>
                  </v:textbox>
                </v:rect>
                <v:line id="Straight connector" o:spid="_x0000_s1844" style="position:absolute;visibility:visible;mso-wrap-style:square" from="38989,5080" to="3898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" strokeweight="1pt"/>
                <v:rect id="Rectangle" o:spid="_x0000_s1845" style="position:absolute;left:4241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" filled="f" stroked="f" strokeweight="1pt">
                  <v:textbox inset="0,0,0,0">
                    <w:txbxContent>
                      <w:p w:rsidR="00FF2188" w:rsidRDefault="008B464A">
                        <w:r>
                          <w:t>4</w:t>
                        </w:r>
                      </w:p>
                    </w:txbxContent>
                  </v:textbox>
                </v:rect>
                <v:line id="Straight connector" o:spid="_x0000_s1846" style="position:absolute;visibility:visible;mso-wrap-style:square" from="42799,5080" to="4279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" strokeweight="1pt"/>
                <v:rect id="Rectangle" o:spid="_x0000_s1847" style="position:absolute;left:4622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" filled="f" stroked="f" strokeweight="1pt">
                  <v:textbox inset="0,0,0,0">
                    <w:txbxContent>
                      <w:p w:rsidR="00FF2188" w:rsidRDefault="008B464A">
                        <w:r>
                          <w:t>5</w:t>
                        </w:r>
                      </w:p>
                    </w:txbxContent>
                  </v:textbox>
                </v:rect>
                <v:line id="Straight connector" o:spid="_x0000_s1848" style="position:absolute;visibility:visible;mso-wrap-style:square" from="46609,5080" to="4660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" strokeweight="1pt"/>
                <v:rect id="Rectangle" o:spid="_x0000_s1849" style="position:absolute;left:4953;top:5783;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" filled="f" stroked="f" strokeweight="1pt">
                  <v:textbox inset="0,0,0,0">
                    <w:txbxContent>
                      <w:p w:rsidR="00FF2188" w:rsidRDefault="008B464A">
                        <w:r>
                          <w:t xml:space="preserve">5p: helemaal mee </w:t>
                        </w:r>
                        <w:r>
                          <w:t>oneens-helemaal mee eens</w:t>
                        </w:r>
                      </w:p>
                    </w:txbxContent>
                  </v:textbox>
                </v:rect>
                <v:rect id="Rectangle" o:spid="_x0000_s1850" style="position:absolute;left:62103;top:5783;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" filled="f" stroked="f" strokeweight="1pt">
                  <v:textbox inset="0,0,0,0">
                    <w:txbxContent>
                      <w:p w:rsidR="00FF2188" w:rsidRDefault="008B464A">
                        <w:r>
                          <w:t>45</w:t>
                        </w:r>
                      </w:p>
                    </w:txbxContent>
                  </v:textbox>
                </v:rect>
                <v:rect id="Rectangle" o:spid="_x0000_s1851" style="position:absolute;left:50673;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" filled="f" stroked="f" strokeweight="1pt">
                  <v:textbox inset="0,0,0,0">
                    <w:txbxContent>
                      <w:p w:rsidR="00FF2188" w:rsidRDefault="008B464A">
                        <w:r>
                          <w:t>3.9</w:t>
                        </w:r>
                      </w:p>
                    </w:txbxContent>
                  </v:textbox>
                </v:rect>
                <v:rect id="Rectangle" o:spid="_x0000_s1852" style="position:absolute;left:56388;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" filled="f" stroked="f" strokeweight="1pt">
                  <v:textbox inset="0,0,0,0">
                    <w:txbxContent>
                      <w:p w:rsidR="00FF2188" w:rsidRDefault="008B464A">
                        <w:r>
                          <w:t>0.9</w:t>
                        </w:r>
                      </w:p>
                    </w:txbxContent>
                  </v:textbox>
                </v:rect>
                <v:line id="Straight connector" o:spid="_x0000_s1853" style="position:absolute;visibility:visible;mso-wrap-style:square" from="39042,6350" to="45709,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" strokecolor="red" strokeweight="1.5pt"/>
                <v:line id="Straight connector" o:spid="_x0000_s1854" style="position:absolute;visibility:visible;mso-wrap-style:square" from="39042,5969" to="3904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" strokecolor="red" strokeweight="1.5pt"/>
                <v:line id="Straight connector" o:spid="_x0000_s1855" style="position:absolute;visibility:visible;mso-wrap-style:square" from="45709,5969" to="4570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" strokecolor="red" strokeweight="1.5pt"/>
                <v:rect id="Rectangle" o:spid="_x0000_s1856" style="position:absolute;left:42121;top:558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203200"/>
                <wp:effectExtent l="0" t="0" r="20000" b="15000"/>
                <wp:docPr id="818"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19" name="Rectangle"/>
                        <wps:cNvSpPr/>
                        <wps:spPr>
                          <a:xfrm>
                            <a:off x="114300" y="44983"/>
                            <a:ext cx="196976" cy="205740"/>
                          </a:xfrm>
                          <a:prstGeom prst="rect">
                            <a:avLst/>
                          </a:prstGeom>
                          <a:noFill/>
                          <a:ln w="12700">
                            <a:noFill/>
                          </a:ln>
                        </wps:spPr>
                        <wps:txbx>
                          <w:txbxContent>
                            <w:p w:rsidR="00FF2188" w:rsidRDefault="008B464A">
                              <w: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0" name="Rectangle"/>
                        <wps:cNvSpPr/>
                        <wps:spPr>
                          <a:xfrm>
                            <a:off x="317500" y="44983"/>
                            <a:ext cx="4180674" cy="205740"/>
                          </a:xfrm>
                          <a:prstGeom prst="rect">
                            <a:avLst/>
                          </a:prstGeom>
                          <a:noFill/>
                          <a:ln w="12700">
                            <a:noFill/>
                          </a:ln>
                        </wps:spPr>
                        <wps:txbx>
                          <w:txbxContent>
                            <w:p w:rsidR="00FF2188" w:rsidRDefault="008B464A">
                              <w:r>
                                <w:t>Heeft u nog opmerkingen over de docent van het vak, dan kunt u die hier noteren.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1" name="Straight connector"/>
                        <wps:cNvCnPr/>
                        <wps:spPr>
                          <a:xfrm>
                            <a:off x="317500" y="203200"/>
                            <a:ext cx="4521200" cy="0"/>
                          </a:xfrm>
                          <a:prstGeom prst="line">
                            <a:avLst/>
                          </a:prstGeom>
                          <a:ln w="12700">
                            <a:solidFill>
                              <a:srgbClr val="666666"/>
                            </a:solidFill>
                          </a:ln>
                        </wps:spPr>
                        <wps:bodyPr/>
                      </wps:wsp>
                    </wpc:wpc>
                  </a:graphicData>
                </a:graphic>
              </wp:inline>
            </w:drawing>
          </mc:Choice>
          <mc:Fallback>
            <w:pict>
              <v:group id="_x0000_s1857" editas="canvas" style="width:509.45pt;height:16pt;mso-position-horizontal-relative:char;mso-position-vertical-relative:line" coordsize="64693,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">
                <v:shape id="_x0000_s1858" type="#_x0000_t75" style="position:absolute;width:64693;height:2032;visibility:visible;mso-wrap-style:square">
                  <v:fill o:detectmouseclick="t"/>
                  <v:path o:connecttype="none"/>
                </v:shape>
                <v:rect id="Rectangle" o:spid="_x0000_s1859"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" filled="f" stroked="f" strokeweight="1pt">
                  <v:textbox inset="0,0,0,0">
                    <w:txbxContent>
                      <w:p w:rsidR="00FF2188" w:rsidRDefault="008B464A">
                        <w:r>
                          <w:t>20.</w:t>
                        </w:r>
                      </w:p>
                    </w:txbxContent>
                  </v:textbox>
                </v:rect>
                <v:rect id="Rectangle" o:spid="_x0000_s1860" style="position:absolute;left:3175;top:449;width:4180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" filled="f" stroked="f" strokeweight="1pt">
                  <v:textbox inset="0,0,0,0">
                    <w:txbxContent>
                      <w:p w:rsidR="00FF2188" w:rsidRDefault="008B464A">
                        <w:r>
                          <w:t>Heeft u nog opmerkingen over de docent van het vak, dan kunt u die hier noteren.</w:t>
                        </w:r>
                      </w:p>
                    </w:txbxContent>
                  </v:textbox>
                </v:rect>
                <v:line id="Straight connector" o:spid="_x0000_s1861" style="position:absolute;visibility:visible;mso-wrap-style:square" from="3175,2032" to="4838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" strokecolor="#666" strokeweight="1pt"/>
                <w10:anchorlock/>
              </v:group>
            </w:pict>
          </mc:Fallback>
        </mc:AlternateContent>
      </w:r>
    </w:p>
    <w:p w:rsidR="00FF2188" w:rsidRDefault="008B464A">
      <w:pPr>
        <w:pStyle w:val="Indent"/>
      </w:pPr>
      <w:r>
        <w:t xml:space="preserve">ik vind dat onze docent het uitstekend heeft gedaan, hij heeft enorm veel energie gestoken in het vak en in de leerlingen </w:t>
      </w:r>
      <w:r>
        <w:t xml:space="preserve">om ons zo goed mogelijk te facaliteren in het leren voor de tentamens. Het feit dat een deel van de leerlingen statistiek 2 niet gehaald hebben is volledig te wijten aan de motivatie van de leerlingen en het feit dat er twee grote vakken (ims en sta) alle </w:t>
      </w:r>
      <w:r>
        <w:t>twee de blokken tentamineerde in dezelfde week, maakte dat velen er voor kozen hun tijd en energie in de andere tentamens te steken en sta 2 maar te herkansen. Dit lag dus in geen enkel geval aan meneer melissen</w:t>
      </w:r>
    </w:p>
    <w:p w:rsidR="00FF2188" w:rsidRDefault="008B464A">
      <w:pPr>
        <w:pStyle w:val="Indent"/>
      </w:pPr>
      <w:r>
        <w:t>Na meerdere keren vragen of de docent uitleg</w:t>
      </w:r>
      <w:r>
        <w:t xml:space="preserve"> wilde geven a.d.v. de theorie in het boek i.p.v. zijn eigen methode werd hier geen gehoor aan gegeven.</w:t>
      </w:r>
    </w:p>
    <w:p w:rsidR="00FF2188" w:rsidRDefault="008B464A">
      <w:pPr>
        <w:pStyle w:val="Indent"/>
      </w:pPr>
      <w:r>
        <w:t>Zeer tevreden over meneer Melissen. Hij heeft er zeker het beste van gemaakt met alle Corona gedoe. Hij was altijd erg goed bereikbaar voor vragen en ui</w:t>
      </w:r>
      <w:r>
        <w:t>tleg.</w:t>
      </w:r>
    </w:p>
    <w:p w:rsidR="00FF2188" w:rsidRDefault="008B464A">
      <w:pPr>
        <w:pStyle w:val="Indent"/>
      </w:pPr>
      <w:r>
        <w:t>Voor de docent was dit boek ook nieuw. Hij had meer tijd moeten krijgen om zich zelf in te werken.</w:t>
      </w:r>
    </w:p>
    <w:p w:rsidR="00FF2188" w:rsidRDefault="008B464A">
      <w:pPr>
        <w:pStyle w:val="Indent"/>
      </w:pPr>
      <w:r>
        <w:t>Onder de omstandigheden denk ik dat de docent zoveel heeft gedaan als hij had kunnen doen.</w:t>
      </w:r>
    </w:p>
    <w:p w:rsidR="00FF2188" w:rsidRDefault="008B464A">
      <w:pPr>
        <w:pStyle w:val="Indent"/>
      </w:pPr>
      <w:r>
        <w:t>Door corona kwamen de uitleg filmpjes laat online wat veel t</w:t>
      </w:r>
      <w:r>
        <w:t>ijdstress meebracht, echter waren de filmpjes zelf wel heel duidelijk.</w:t>
      </w:r>
    </w:p>
    <w:p w:rsidR="00FF2188" w:rsidRDefault="008B464A">
      <w:pPr>
        <w:pStyle w:val="Indent"/>
      </w:pPr>
      <w:r>
        <w:t>nvt</w:t>
      </w:r>
    </w:p>
    <w:p w:rsidR="00FF2188" w:rsidRDefault="008B464A">
      <w:pPr>
        <w:pStyle w:val="Indent"/>
      </w:pPr>
      <w:r>
        <w:t>Los van het feit dat de docent eerst heel theoretisch inging op de stof (zo is het boek ook opgesteld) vond ik dat de docent daarna wel veel tijd en aandacht in de online colleges h</w:t>
      </w:r>
      <w:r>
        <w:t>eeft gestopt die het studeren voor mij veel makkelijker maakte dan door studie uit het boek. Het is boek is naar mijn mening ook zeer theoretisch en maakt de stof absoluut niet begrijpelijker. Dit is het beste te doen door veel voorbeelden die dus terug kw</w:t>
      </w:r>
      <w:r>
        <w:t>amen in de online colleges/ uitwerkingen.</w:t>
      </w:r>
    </w:p>
    <w:p w:rsidR="00592758" w:rsidRDefault="008B464A">
      <w:r>
        <w:rPr>
          <w:noProof/>
          <w:lang w:eastAsia="nl-NL"/>
        </w:rPr>
        <mc:AlternateContent>
          <mc:Choice Requires="wpc">
            <w:drawing>
              <wp:inline distT="0" distB="0" distL="0" distR="0">
                <wp:extent cx="6470000" cy="812800"/>
                <wp:effectExtent l="0" t="0" r="20000" b="15000"/>
                <wp:docPr id="822"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23" name="Rectangle"/>
                        <wps:cNvSpPr/>
                        <wps:spPr>
                          <a:xfrm>
                            <a:off x="114300" y="44983"/>
                            <a:ext cx="196976" cy="205740"/>
                          </a:xfrm>
                          <a:prstGeom prst="rect">
                            <a:avLst/>
                          </a:prstGeom>
                          <a:noFill/>
                          <a:ln w="12700">
                            <a:noFill/>
                          </a:ln>
                        </wps:spPr>
                        <wps:txbx>
                          <w:txbxContent>
                            <w:p w:rsidR="00FF2188" w:rsidRDefault="008B464A">
                              <w: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4" name="Rectangle"/>
                        <wps:cNvSpPr/>
                        <wps:spPr>
                          <a:xfrm>
                            <a:off x="317500" y="44983"/>
                            <a:ext cx="3760850" cy="205740"/>
                          </a:xfrm>
                          <a:prstGeom prst="rect">
                            <a:avLst/>
                          </a:prstGeom>
                          <a:noFill/>
                          <a:ln w="12700">
                            <a:noFill/>
                          </a:ln>
                        </wps:spPr>
                        <wps:txbx>
                          <w:txbxContent>
                            <w:p w:rsidR="00FF2188" w:rsidRDefault="008B464A">
                              <w:r>
                                <w:t>Dit vak was, in verhouding tot de moeilijkheidsgraad van andere vakken...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5"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6"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7"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8" name="Straight connector"/>
                        <wps:cNvCnPr/>
                        <wps:spPr>
                          <a:xfrm>
                            <a:off x="2946400" y="368300"/>
                            <a:ext cx="1905000" cy="0"/>
                          </a:xfrm>
                          <a:prstGeom prst="line">
                            <a:avLst/>
                          </a:prstGeom>
                          <a:ln w="12700">
                            <a:solidFill>
                              <a:srgbClr val="000000"/>
                            </a:solidFill>
                          </a:ln>
                        </wps:spPr>
                        <wps:bodyPr/>
                      </wps:wsp>
                      <wps:wsp>
                        <wps:cNvPr id="829" name="Straight connector"/>
                        <wps:cNvCnPr/>
                        <wps:spPr>
                          <a:xfrm>
                            <a:off x="2946400" y="368300"/>
                            <a:ext cx="0" cy="190500"/>
                          </a:xfrm>
                          <a:prstGeom prst="line">
                            <a:avLst/>
                          </a:prstGeom>
                          <a:ln w="12700">
                            <a:solidFill>
                              <a:srgbClr val="000000"/>
                            </a:solidFill>
                          </a:ln>
                        </wps:spPr>
                        <wps:bodyPr/>
                      </wps:wsp>
                      <wps:wsp>
                        <wps:cNvPr id="830" name="Straight connector"/>
                        <wps:cNvCnPr/>
                        <wps:spPr>
                          <a:xfrm>
                            <a:off x="4851400" y="368300"/>
                            <a:ext cx="0" cy="190500"/>
                          </a:xfrm>
                          <a:prstGeom prst="line">
                            <a:avLst/>
                          </a:prstGeom>
                          <a:ln w="12700">
                            <a:solidFill>
                              <a:srgbClr val="000000"/>
                            </a:solidFill>
                          </a:ln>
                        </wps:spPr>
                        <wps:bodyPr/>
                      </wps:wsp>
                      <wps:wsp>
                        <wps:cNvPr id="831" name="Straight connector"/>
                        <wps:cNvCnPr/>
                        <wps:spPr>
                          <a:xfrm>
                            <a:off x="2946400" y="558800"/>
                            <a:ext cx="1905000" cy="0"/>
                          </a:xfrm>
                          <a:prstGeom prst="line">
                            <a:avLst/>
                          </a:prstGeom>
                          <a:ln w="12700">
                            <a:solidFill>
                              <a:srgbClr val="000000"/>
                            </a:solidFill>
                          </a:ln>
                        </wps:spPr>
                        <wps:bodyPr/>
                      </wps:wsp>
                      <wps:wsp>
                        <wps:cNvPr id="832" name="Rectangle"/>
                        <wps:cNvSpPr/>
                        <wps:spPr>
                          <a:xfrm>
                            <a:off x="30988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3" name="Straight connector"/>
                        <wps:cNvCnPr/>
                        <wps:spPr>
                          <a:xfrm>
                            <a:off x="3136900" y="342900"/>
                            <a:ext cx="0" cy="215900"/>
                          </a:xfrm>
                          <a:prstGeom prst="line">
                            <a:avLst/>
                          </a:prstGeom>
                          <a:ln w="12700">
                            <a:solidFill>
                              <a:srgbClr val="000000"/>
                            </a:solidFill>
                          </a:ln>
                        </wps:spPr>
                        <wps:bodyPr/>
                      </wps:wsp>
                      <wps:wsp>
                        <wps:cNvPr id="834" name="Rectangle"/>
                        <wps:cNvSpPr/>
                        <wps:spPr>
                          <a:xfrm>
                            <a:off x="34798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5" name="Straight connector"/>
                        <wps:cNvCnPr/>
                        <wps:spPr>
                          <a:xfrm>
                            <a:off x="3517900" y="342900"/>
                            <a:ext cx="0" cy="215900"/>
                          </a:xfrm>
                          <a:prstGeom prst="line">
                            <a:avLst/>
                          </a:prstGeom>
                          <a:ln w="12700">
                            <a:solidFill>
                              <a:srgbClr val="000000"/>
                            </a:solidFill>
                          </a:ln>
                        </wps:spPr>
                        <wps:bodyPr/>
                      </wps:wsp>
                      <wps:wsp>
                        <wps:cNvPr id="836" name="Rectangle"/>
                        <wps:cNvSpPr/>
                        <wps:spPr>
                          <a:xfrm>
                            <a:off x="3860800" y="2227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7" name="Straight connector"/>
                        <wps:cNvCnPr/>
                        <wps:spPr>
                          <a:xfrm>
                            <a:off x="3898900" y="342900"/>
                            <a:ext cx="0" cy="215900"/>
                          </a:xfrm>
                          <a:prstGeom prst="line">
                            <a:avLst/>
                          </a:prstGeom>
                          <a:ln w="12700">
                            <a:solidFill>
                              <a:srgbClr val="000000"/>
                            </a:solidFill>
                          </a:ln>
                        </wps:spPr>
                        <wps:bodyPr/>
                      </wps:wsp>
                      <wps:wsp>
                        <wps:cNvPr id="838" name="Rectangle"/>
                        <wps:cNvSpPr/>
                        <wps:spPr>
                          <a:xfrm>
                            <a:off x="4241800" y="222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9" name="Straight connector"/>
                        <wps:cNvCnPr/>
                        <wps:spPr>
                          <a:xfrm>
                            <a:off x="4279900" y="342900"/>
                            <a:ext cx="0" cy="215900"/>
                          </a:xfrm>
                          <a:prstGeom prst="line">
                            <a:avLst/>
                          </a:prstGeom>
                          <a:ln w="12700">
                            <a:solidFill>
                              <a:srgbClr val="000000"/>
                            </a:solidFill>
                          </a:ln>
                        </wps:spPr>
                        <wps:bodyPr/>
                      </wps:wsp>
                      <wps:wsp>
                        <wps:cNvPr id="840" name="Rectangle"/>
                        <wps:cNvSpPr/>
                        <wps:spPr>
                          <a:xfrm>
                            <a:off x="4622800" y="2227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1" name="Straight connector"/>
                        <wps:cNvCnPr/>
                        <wps:spPr>
                          <a:xfrm>
                            <a:off x="4660900" y="342900"/>
                            <a:ext cx="0" cy="215900"/>
                          </a:xfrm>
                          <a:prstGeom prst="line">
                            <a:avLst/>
                          </a:prstGeom>
                          <a:ln w="12700">
                            <a:solidFill>
                              <a:srgbClr val="000000"/>
                            </a:solidFill>
                          </a:ln>
                        </wps:spPr>
                        <wps:bodyPr/>
                      </wps:wsp>
                      <wps:wsp>
                        <wps:cNvPr id="842" name="Rectangle"/>
                        <wps:cNvSpPr/>
                        <wps:spPr>
                          <a:xfrm>
                            <a:off x="1511300" y="413283"/>
                            <a:ext cx="1371866" cy="205740"/>
                          </a:xfrm>
                          <a:prstGeom prst="rect">
                            <a:avLst/>
                          </a:prstGeom>
                          <a:noFill/>
                          <a:ln w="12700">
                            <a:noFill/>
                          </a:ln>
                        </wps:spPr>
                        <wps:txbx>
                          <w:txbxContent>
                            <w:p w:rsidR="00FF2188" w:rsidRDefault="008B464A">
                              <w:r>
                                <w:t>5p: te makkelijk-te moeilijk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3" name="Rectangle"/>
                        <wps:cNvSpPr/>
                        <wps:spPr>
                          <a:xfrm>
                            <a:off x="6210300" y="413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4" name="Rectangle"/>
                        <wps:cNvSpPr/>
                        <wps:spPr>
                          <a:xfrm>
                            <a:off x="5067300" y="413283"/>
                            <a:ext cx="196976" cy="205740"/>
                          </a:xfrm>
                          <a:prstGeom prst="rect">
                            <a:avLst/>
                          </a:prstGeom>
                          <a:noFill/>
                          <a:ln w="12700">
                            <a:noFill/>
                          </a:ln>
                        </wps:spPr>
                        <wps:txbx>
                          <w:txbxContent>
                            <w:p w:rsidR="00FF2188" w:rsidRDefault="008B464A">
                              <w:r>
                                <w:t>3.8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5" name="Rectangle"/>
                        <wps:cNvSpPr/>
                        <wps:spPr>
                          <a:xfrm>
                            <a:off x="5638800" y="413283"/>
                            <a:ext cx="196976" cy="205740"/>
                          </a:xfrm>
                          <a:prstGeom prst="rect">
                            <a:avLst/>
                          </a:prstGeom>
                          <a:noFill/>
                          <a:ln w="12700">
                            <a:noFill/>
                          </a:ln>
                        </wps:spPr>
                        <wps:txbx>
                          <w:txbxContent>
                            <w:p w:rsidR="00FF2188" w:rsidRDefault="008B464A">
                              <w:r>
                                <w:t>0.7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6" name="Straight connector"/>
                        <wps:cNvCnPr/>
                        <wps:spPr>
                          <a:xfrm>
                            <a:off x="3954831" y="469900"/>
                            <a:ext cx="497736" cy="0"/>
                          </a:xfrm>
                          <a:prstGeom prst="line">
                            <a:avLst/>
                          </a:prstGeom>
                          <a:ln w="19050">
                            <a:solidFill>
                              <a:srgbClr val="FF0000"/>
                            </a:solidFill>
                          </a:ln>
                        </wps:spPr>
                        <wps:bodyPr/>
                      </wps:wsp>
                      <wps:wsp>
                        <wps:cNvPr id="847" name="Straight connector"/>
                        <wps:cNvCnPr/>
                        <wps:spPr>
                          <a:xfrm>
                            <a:off x="3954831" y="431800"/>
                            <a:ext cx="0" cy="88900"/>
                          </a:xfrm>
                          <a:prstGeom prst="line">
                            <a:avLst/>
                          </a:prstGeom>
                          <a:ln w="19050">
                            <a:solidFill>
                              <a:srgbClr val="FF0000"/>
                            </a:solidFill>
                          </a:ln>
                        </wps:spPr>
                        <wps:bodyPr/>
                      </wps:wsp>
                      <wps:wsp>
                        <wps:cNvPr id="848" name="Straight connector"/>
                        <wps:cNvCnPr/>
                        <wps:spPr>
                          <a:xfrm>
                            <a:off x="4452568" y="431800"/>
                            <a:ext cx="0" cy="88900"/>
                          </a:xfrm>
                          <a:prstGeom prst="line">
                            <a:avLst/>
                          </a:prstGeom>
                          <a:ln w="19050">
                            <a:solidFill>
                              <a:srgbClr val="FF0000"/>
                            </a:solidFill>
                          </a:ln>
                        </wps:spPr>
                        <wps:bodyPr/>
                      </wps:wsp>
                      <wps:wsp>
                        <wps:cNvPr id="849" name="Rectangle"/>
                        <wps:cNvSpPr/>
                        <wps:spPr>
                          <a:xfrm>
                            <a:off x="4178300" y="3937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862" editas="canvas" style="width:509.45pt;height:64pt;mso-position-horizontal-relative:char;mso-position-vertical-relative:line" coordsize="64693,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">
                <v:shape id="_x0000_s1863" type="#_x0000_t75" style="position:absolute;width:64693;height:8128;visibility:visible;mso-wrap-style:square">
                  <v:fill o:detectmouseclick="t"/>
                  <v:path o:connecttype="none"/>
                </v:shape>
                <v:rect id="Rectangle" o:spid="_x0000_s1864"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" filled="f" stroked="f" strokeweight="1pt">
                  <v:textbox inset="0,0,0,0">
                    <w:txbxContent>
                      <w:p w:rsidR="00FF2188" w:rsidRDefault="008B464A">
                        <w:r>
                          <w:t>21.</w:t>
                        </w:r>
                      </w:p>
                    </w:txbxContent>
                  </v:textbox>
                </v:rect>
                <v:rect id="Rectangle" o:spid="_x0000_s1865" style="position:absolute;left:3175;top:449;width:3760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" filled="f" stroked="f" strokeweight="1pt">
                  <v:textbox inset="0,0,0,0">
                    <w:txbxContent>
                      <w:p w:rsidR="00FF2188" w:rsidRDefault="008B464A">
                        <w:r>
                          <w:t>Dit vak was, in verhouding tot de moeilijkheidsgraad van andere vakken...</w:t>
                        </w:r>
                      </w:p>
                    </w:txbxContent>
                  </v:textbox>
                </v:rect>
                <v:rect id="Rectangle" o:spid="_x0000_s1866"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" filled="f" stroked="f" strokeweight="1pt">
                  <v:textbox inset="0,0,0,0">
                    <w:txbxContent>
                      <w:p w:rsidR="00FF2188" w:rsidRDefault="008B464A">
                        <w:r>
                          <w:t>n</w:t>
                        </w:r>
                      </w:p>
                    </w:txbxContent>
                  </v:textbox>
                </v:rect>
                <v:rect id="Rectangle" o:spid="_x0000_s1867"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" filled="f" stroked="f" strokeweight="1pt">
                  <v:textbox inset="0,0,0,0">
                    <w:txbxContent>
                      <w:p w:rsidR="00FF2188" w:rsidRDefault="008B464A">
                        <w:r>
                          <w:t>gem.</w:t>
                        </w:r>
                      </w:p>
                    </w:txbxContent>
                  </v:textbox>
                </v:rect>
                <v:rect id="Rectangle" o:spid="_x0000_s1868"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" filled="f" stroked="f" strokeweight="1pt">
                  <v:textbox inset="0,0,0,0">
                    <w:txbxContent>
                      <w:p w:rsidR="00FF2188" w:rsidRDefault="008B464A">
                        <w:r>
                          <w:t>sd</w:t>
                        </w:r>
                      </w:p>
                    </w:txbxContent>
                  </v:textbox>
                </v:rect>
                <v:line id="Straight connector" o:spid="_x0000_s1869"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" strokeweight="1pt"/>
                <v:line id="Straight connector" o:spid="_x0000_s1870" style="position:absolute;visibility:visible;mso-wrap-style:square" from="29464,3683" to="2946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" strokeweight="1pt"/>
                <v:line id="Straight connector" o:spid="_x0000_s1871" style="position:absolute;visibility:visible;mso-wrap-style:square" from="48514,3683"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" strokeweight="1pt"/>
                <v:line id="Straight connector" o:spid="_x0000_s1872"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5/vxAAAANwAAAAPAAAAZHJzL2Rvd25yZXYueG1sRI/RagIx&#10;FETfC/2HcAu+1ewq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AEfn+/EAAAA3AAAAA8A&#10;AAAAAAAAAAAAAAAABwIAAGRycy9kb3ducmV2LnhtbFBLBQYAAAAAAwADALcAAAD4AgAAAAA=&#10;" strokeweight="1pt"/>
                <v:rect id="Rectangle" o:spid="_x0000_s1873" style="position:absolute;left:3098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" filled="f" stroked="f" strokeweight="1pt">
                  <v:textbox inset="0,0,0,0">
                    <w:txbxContent>
                      <w:p w:rsidR="00FF2188" w:rsidRDefault="008B464A">
                        <w:r>
                          <w:t>1</w:t>
                        </w:r>
                      </w:p>
                    </w:txbxContent>
                  </v:textbox>
                </v:rect>
                <v:line id="Straight connector" o:spid="_x0000_s1874" style="position:absolute;visibility:visible;mso-wrap-style:square" from="31369,3429" to="3136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" strokeweight="1pt"/>
                <v:rect id="Rectangle" o:spid="_x0000_s1875" style="position:absolute;left:3479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" filled="f" stroked="f" strokeweight="1pt">
                  <v:textbox inset="0,0,0,0">
                    <w:txbxContent>
                      <w:p w:rsidR="00FF2188" w:rsidRDefault="008B464A">
                        <w:r>
                          <w:t>2</w:t>
                        </w:r>
                      </w:p>
                    </w:txbxContent>
                  </v:textbox>
                </v:rect>
                <v:line id="Straight connector" o:spid="_x0000_s1876" style="position:absolute;visibility:visible;mso-wrap-style:square" from="35179,3429" to="3517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" strokeweight="1pt"/>
                <v:rect id="Rectangle" o:spid="_x0000_s1877" style="position:absolute;left:3860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" filled="f" stroked="f" strokeweight="1pt">
                  <v:textbox inset="0,0,0,0">
                    <w:txbxContent>
                      <w:p w:rsidR="00FF2188" w:rsidRDefault="008B464A">
                        <w:r>
                          <w:t>3</w:t>
                        </w:r>
                      </w:p>
                    </w:txbxContent>
                  </v:textbox>
                </v:rect>
                <v:line id="Straight connector" o:spid="_x0000_s1878" style="position:absolute;visibility:visible;mso-wrap-style:square" from="38989,3429" to="3898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" strokeweight="1pt"/>
                <v:rect id="Rectangle" o:spid="_x0000_s1879" style="position:absolute;left:4241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" filled="f" stroked="f" strokeweight="1pt">
                  <v:textbox inset="0,0,0,0">
                    <w:txbxContent>
                      <w:p w:rsidR="00FF2188" w:rsidRDefault="008B464A">
                        <w:r>
                          <w:t>4</w:t>
                        </w:r>
                      </w:p>
                    </w:txbxContent>
                  </v:textbox>
                </v:rect>
                <v:line id="Straight connector" o:spid="_x0000_s1880" style="position:absolute;visibility:visible;mso-wrap-style:square" from="42799,3429" to="4279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rect id="Rectangle" o:spid="_x0000_s1881" style="position:absolute;left:4622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" filled="f" stroked="f" strokeweight="1pt">
                  <v:textbox inset="0,0,0,0">
                    <w:txbxContent>
                      <w:p w:rsidR="00FF2188" w:rsidRDefault="008B464A">
                        <w:r>
                          <w:t>5</w:t>
                        </w:r>
                      </w:p>
                    </w:txbxContent>
                  </v:textbox>
                </v:rect>
                <v:line id="Straight connector" o:spid="_x0000_s1882" style="position:absolute;visibility:visible;mso-wrap-style:square" from="46609,3429" to="4660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o:spid="_x0000_s1883" style="position:absolute;left:15113;top:4132;width:1371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" filled="f" stroked="f" strokeweight="1pt">
                  <v:textbox inset="0,0,0,0">
                    <w:txbxContent>
                      <w:p w:rsidR="00FF2188" w:rsidRDefault="008B464A">
                        <w:r>
                          <w:t>5p: te makkelijk-te moeilijk</w:t>
                        </w:r>
                      </w:p>
                    </w:txbxContent>
                  </v:textbox>
                </v:rect>
                <v:rect id="Rectangle" o:spid="_x0000_s1884"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" filled="f" stroked="f" strokeweight="1pt">
                  <v:textbox inset="0,0,0,0">
                    <w:txbxContent>
                      <w:p w:rsidR="00FF2188" w:rsidRDefault="008B464A">
                        <w:r>
                          <w:t>45</w:t>
                        </w:r>
                      </w:p>
                    </w:txbxContent>
                  </v:textbox>
                </v:rect>
                <v:rect id="Rectangle" o:spid="_x0000_s1885"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" filled="f" stroked="f" strokeweight="1pt">
                  <v:textbox inset="0,0,0,0">
                    <w:txbxContent>
                      <w:p w:rsidR="00FF2188" w:rsidRDefault="008B464A">
                        <w:r>
                          <w:t>3.8</w:t>
                        </w:r>
                      </w:p>
                    </w:txbxContent>
                  </v:textbox>
                </v:rect>
                <v:rect id="Rectangle" o:spid="_x0000_s1886"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" filled="f" stroked="f" strokeweight="1pt">
                  <v:textbox inset="0,0,0,0">
                    <w:txbxContent>
                      <w:p w:rsidR="00FF2188" w:rsidRDefault="008B464A">
                        <w:r>
                          <w:t>0.7</w:t>
                        </w:r>
                      </w:p>
                    </w:txbxContent>
                  </v:textbox>
                </v:rect>
                <v:line id="Straight connector" o:spid="_x0000_s1887" style="position:absolute;visibility:visible;mso-wrap-style:square" from="39548,4699" to="44525,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" strokecolor="red" strokeweight="1.5pt"/>
                <v:line id="Straight connector" o:spid="_x0000_s1888" style="position:absolute;visibility:visible;mso-wrap-style:square" from="39548,4318" to="39548,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" strokecolor="red" strokeweight="1.5pt"/>
                <v:line id="Straight connector" o:spid="_x0000_s1889" style="position:absolute;visibility:visible;mso-wrap-style:square" from="44525,4318" to="44525,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" strokecolor="red" strokeweight="1.5pt"/>
                <v:rect id="Rectangle" o:spid="_x0000_s1890" style="position:absolute;left:41783;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977900"/>
                <wp:effectExtent l="0" t="0" r="20000" b="15000"/>
                <wp:docPr id="850"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51" name="Rectangle"/>
                        <wps:cNvSpPr/>
                        <wps:spPr>
                          <a:xfrm>
                            <a:off x="114300" y="44983"/>
                            <a:ext cx="196976" cy="205740"/>
                          </a:xfrm>
                          <a:prstGeom prst="rect">
                            <a:avLst/>
                          </a:prstGeom>
                          <a:noFill/>
                          <a:ln w="12700">
                            <a:noFill/>
                          </a:ln>
                        </wps:spPr>
                        <wps:txbx>
                          <w:txbxContent>
                            <w:p w:rsidR="00FF2188" w:rsidRDefault="008B464A">
                              <w: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2" name="Rectangle"/>
                        <wps:cNvSpPr/>
                        <wps:spPr>
                          <a:xfrm>
                            <a:off x="317500" y="44983"/>
                            <a:ext cx="4154957" cy="205740"/>
                          </a:xfrm>
                          <a:prstGeom prst="rect">
                            <a:avLst/>
                          </a:prstGeom>
                          <a:noFill/>
                          <a:ln w="12700">
                            <a:noFill/>
                          </a:ln>
                        </wps:spPr>
                        <wps:txbx>
                          <w:txbxContent>
                            <w:p w:rsidR="00FF2188" w:rsidRDefault="008B464A">
                              <w:r>
                                <w:t xml:space="preserve">Qua studiebelasting is dit vak goed </w:t>
                              </w:r>
                              <w:r>
                                <w:t>te combineren met andere vakken in dezelfde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3" name="Rectangle"/>
                        <wps:cNvSpPr/>
                        <wps:spPr>
                          <a:xfrm>
                            <a:off x="317500" y="222783"/>
                            <a:ext cx="933754" cy="205740"/>
                          </a:xfrm>
                          <a:prstGeom prst="rect">
                            <a:avLst/>
                          </a:prstGeom>
                          <a:noFill/>
                          <a:ln w="12700">
                            <a:noFill/>
                          </a:ln>
                        </wps:spPr>
                        <wps:txbx>
                          <w:txbxContent>
                            <w:p w:rsidR="00FF2188" w:rsidRDefault="008B464A">
                              <w:r>
                                <w:t>onderwijsperiode.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4" name="Rectangle"/>
                        <wps:cNvSpPr/>
                        <wps:spPr>
                          <a:xfrm>
                            <a:off x="6273800" y="3878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5" name="Rectangle"/>
                        <wps:cNvSpPr/>
                        <wps:spPr>
                          <a:xfrm>
                            <a:off x="4965700" y="3878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6" name="Rectangle"/>
                        <wps:cNvSpPr/>
                        <wps:spPr>
                          <a:xfrm>
                            <a:off x="5676900" y="3878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7" name="Straight connector"/>
                        <wps:cNvCnPr/>
                        <wps:spPr>
                          <a:xfrm>
                            <a:off x="2946400" y="533400"/>
                            <a:ext cx="1905000" cy="0"/>
                          </a:xfrm>
                          <a:prstGeom prst="line">
                            <a:avLst/>
                          </a:prstGeom>
                          <a:ln w="12700">
                            <a:solidFill>
                              <a:srgbClr val="000000"/>
                            </a:solidFill>
                          </a:ln>
                        </wps:spPr>
                        <wps:bodyPr/>
                      </wps:wsp>
                      <wps:wsp>
                        <wps:cNvPr id="858" name="Straight connector"/>
                        <wps:cNvCnPr/>
                        <wps:spPr>
                          <a:xfrm>
                            <a:off x="2946400" y="533400"/>
                            <a:ext cx="0" cy="190500"/>
                          </a:xfrm>
                          <a:prstGeom prst="line">
                            <a:avLst/>
                          </a:prstGeom>
                          <a:ln w="12700">
                            <a:solidFill>
                              <a:srgbClr val="000000"/>
                            </a:solidFill>
                          </a:ln>
                        </wps:spPr>
                        <wps:bodyPr/>
                      </wps:wsp>
                      <wps:wsp>
                        <wps:cNvPr id="859" name="Straight connector"/>
                        <wps:cNvCnPr/>
                        <wps:spPr>
                          <a:xfrm>
                            <a:off x="4851400" y="533400"/>
                            <a:ext cx="0" cy="190500"/>
                          </a:xfrm>
                          <a:prstGeom prst="line">
                            <a:avLst/>
                          </a:prstGeom>
                          <a:ln w="12700">
                            <a:solidFill>
                              <a:srgbClr val="000000"/>
                            </a:solidFill>
                          </a:ln>
                        </wps:spPr>
                        <wps:bodyPr/>
                      </wps:wsp>
                      <wps:wsp>
                        <wps:cNvPr id="860" name="Straight connector"/>
                        <wps:cNvCnPr/>
                        <wps:spPr>
                          <a:xfrm>
                            <a:off x="2946400" y="723900"/>
                            <a:ext cx="1905000" cy="0"/>
                          </a:xfrm>
                          <a:prstGeom prst="line">
                            <a:avLst/>
                          </a:prstGeom>
                          <a:ln w="12700">
                            <a:solidFill>
                              <a:srgbClr val="000000"/>
                            </a:solidFill>
                          </a:ln>
                        </wps:spPr>
                        <wps:bodyPr/>
                      </wps:wsp>
                      <wps:wsp>
                        <wps:cNvPr id="861" name="Rectangle"/>
                        <wps:cNvSpPr/>
                        <wps:spPr>
                          <a:xfrm>
                            <a:off x="3098800" y="3878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2" name="Straight connector"/>
                        <wps:cNvCnPr/>
                        <wps:spPr>
                          <a:xfrm>
                            <a:off x="3136900" y="508000"/>
                            <a:ext cx="0" cy="215900"/>
                          </a:xfrm>
                          <a:prstGeom prst="line">
                            <a:avLst/>
                          </a:prstGeom>
                          <a:ln w="12700">
                            <a:solidFill>
                              <a:srgbClr val="000000"/>
                            </a:solidFill>
                          </a:ln>
                        </wps:spPr>
                        <wps:bodyPr/>
                      </wps:wsp>
                      <wps:wsp>
                        <wps:cNvPr id="863" name="Rectangle"/>
                        <wps:cNvSpPr/>
                        <wps:spPr>
                          <a:xfrm>
                            <a:off x="3479800" y="3878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4" name="Straight connector"/>
                        <wps:cNvCnPr/>
                        <wps:spPr>
                          <a:xfrm>
                            <a:off x="3517900" y="508000"/>
                            <a:ext cx="0" cy="215900"/>
                          </a:xfrm>
                          <a:prstGeom prst="line">
                            <a:avLst/>
                          </a:prstGeom>
                          <a:ln w="12700">
                            <a:solidFill>
                              <a:srgbClr val="000000"/>
                            </a:solidFill>
                          </a:ln>
                        </wps:spPr>
                        <wps:bodyPr/>
                      </wps:wsp>
                      <wps:wsp>
                        <wps:cNvPr id="865" name="Rectangle"/>
                        <wps:cNvSpPr/>
                        <wps:spPr>
                          <a:xfrm>
                            <a:off x="3860800" y="3878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6" name="Straight connector"/>
                        <wps:cNvCnPr/>
                        <wps:spPr>
                          <a:xfrm>
                            <a:off x="3898900" y="508000"/>
                            <a:ext cx="0" cy="215900"/>
                          </a:xfrm>
                          <a:prstGeom prst="line">
                            <a:avLst/>
                          </a:prstGeom>
                          <a:ln w="12700">
                            <a:solidFill>
                              <a:srgbClr val="000000"/>
                            </a:solidFill>
                          </a:ln>
                        </wps:spPr>
                        <wps:bodyPr/>
                      </wps:wsp>
                      <wps:wsp>
                        <wps:cNvPr id="867" name="Rectangle"/>
                        <wps:cNvSpPr/>
                        <wps:spPr>
                          <a:xfrm>
                            <a:off x="4241800" y="3878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8" name="Straight connector"/>
                        <wps:cNvCnPr/>
                        <wps:spPr>
                          <a:xfrm>
                            <a:off x="4279900" y="508000"/>
                            <a:ext cx="0" cy="215900"/>
                          </a:xfrm>
                          <a:prstGeom prst="line">
                            <a:avLst/>
                          </a:prstGeom>
                          <a:ln w="12700">
                            <a:solidFill>
                              <a:srgbClr val="000000"/>
                            </a:solidFill>
                          </a:ln>
                        </wps:spPr>
                        <wps:bodyPr/>
                      </wps:wsp>
                      <wps:wsp>
                        <wps:cNvPr id="869" name="Rectangle"/>
                        <wps:cNvSpPr/>
                        <wps:spPr>
                          <a:xfrm>
                            <a:off x="4622800" y="3878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0" name="Straight connector"/>
                        <wps:cNvCnPr/>
                        <wps:spPr>
                          <a:xfrm>
                            <a:off x="4660900" y="508000"/>
                            <a:ext cx="0" cy="215900"/>
                          </a:xfrm>
                          <a:prstGeom prst="line">
                            <a:avLst/>
                          </a:prstGeom>
                          <a:ln w="12700">
                            <a:solidFill>
                              <a:srgbClr val="000000"/>
                            </a:solidFill>
                          </a:ln>
                        </wps:spPr>
                        <wps:bodyPr/>
                      </wps:wsp>
                      <wps:wsp>
                        <wps:cNvPr id="871" name="Rectangle"/>
                        <wps:cNvSpPr/>
                        <wps:spPr>
                          <a:xfrm>
                            <a:off x="495300" y="578383"/>
                            <a:ext cx="2388679" cy="205740"/>
                          </a:xfrm>
                          <a:prstGeom prst="rect">
                            <a:avLst/>
                          </a:prstGeom>
                          <a:noFill/>
                          <a:ln w="12700">
                            <a:noFill/>
                          </a:ln>
                        </wps:spPr>
                        <wps:txbx>
                          <w:txbxContent>
                            <w:p w:rsidR="00FF2188" w:rsidRDefault="008B464A">
                              <w:r>
                                <w:t>5p: 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2" name="Rectangle"/>
                        <wps:cNvSpPr/>
                        <wps:spPr>
                          <a:xfrm>
                            <a:off x="6210300" y="5783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3" name="Rectangle"/>
                        <wps:cNvSpPr/>
                        <wps:spPr>
                          <a:xfrm>
                            <a:off x="5067300" y="578383"/>
                            <a:ext cx="196976" cy="205740"/>
                          </a:xfrm>
                          <a:prstGeom prst="rect">
                            <a:avLst/>
                          </a:prstGeom>
                          <a:noFill/>
                          <a:ln w="12700">
                            <a:noFill/>
                          </a:ln>
                        </wps:spPr>
                        <wps:txbx>
                          <w:txbxContent>
                            <w:p w:rsidR="00FF2188" w:rsidRDefault="008B464A">
                              <w: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4" name="Rectangle"/>
                        <wps:cNvSpPr/>
                        <wps:spPr>
                          <a:xfrm>
                            <a:off x="5638800" y="578383"/>
                            <a:ext cx="196976" cy="205740"/>
                          </a:xfrm>
                          <a:prstGeom prst="rect">
                            <a:avLst/>
                          </a:prstGeom>
                          <a:noFill/>
                          <a:ln w="12700">
                            <a:noFill/>
                          </a:ln>
                        </wps:spPr>
                        <wps:txbx>
                          <w:txbxContent>
                            <w:p w:rsidR="00FF2188" w:rsidRDefault="008B464A">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5" name="Straight connector"/>
                        <wps:cNvCnPr/>
                        <wps:spPr>
                          <a:xfrm>
                            <a:off x="3622574" y="635000"/>
                            <a:ext cx="738883" cy="0"/>
                          </a:xfrm>
                          <a:prstGeom prst="line">
                            <a:avLst/>
                          </a:prstGeom>
                          <a:ln w="19050">
                            <a:solidFill>
                              <a:srgbClr val="FF0000"/>
                            </a:solidFill>
                          </a:ln>
                        </wps:spPr>
                        <wps:bodyPr/>
                      </wps:wsp>
                      <wps:wsp>
                        <wps:cNvPr id="876" name="Straight connector"/>
                        <wps:cNvCnPr/>
                        <wps:spPr>
                          <a:xfrm>
                            <a:off x="3622574" y="596900"/>
                            <a:ext cx="0" cy="88900"/>
                          </a:xfrm>
                          <a:prstGeom prst="line">
                            <a:avLst/>
                          </a:prstGeom>
                          <a:ln w="19050">
                            <a:solidFill>
                              <a:srgbClr val="FF0000"/>
                            </a:solidFill>
                          </a:ln>
                        </wps:spPr>
                        <wps:bodyPr/>
                      </wps:wsp>
                      <wps:wsp>
                        <wps:cNvPr id="877" name="Straight connector"/>
                        <wps:cNvCnPr/>
                        <wps:spPr>
                          <a:xfrm>
                            <a:off x="4361458" y="596900"/>
                            <a:ext cx="0" cy="88900"/>
                          </a:xfrm>
                          <a:prstGeom prst="line">
                            <a:avLst/>
                          </a:prstGeom>
                          <a:ln w="19050">
                            <a:solidFill>
                              <a:srgbClr val="FF0000"/>
                            </a:solidFill>
                          </a:ln>
                        </wps:spPr>
                        <wps:bodyPr/>
                      </wps:wsp>
                      <wps:wsp>
                        <wps:cNvPr id="878" name="Rectangle"/>
                        <wps:cNvSpPr/>
                        <wps:spPr>
                          <a:xfrm>
                            <a:off x="3966616" y="5588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891" editas="canvas" style="width:509.45pt;height:77pt;mso-position-horizontal-relative:char;mso-position-vertical-relative:line" coordsize="64693,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">
                <v:shape id="_x0000_s1892" type="#_x0000_t75" style="position:absolute;width:64693;height:9779;visibility:visible;mso-wrap-style:square">
                  <v:fill o:detectmouseclick="t"/>
                  <v:path o:connecttype="none"/>
                </v:shape>
                <v:rect id="Rectangle" o:spid="_x0000_s1893"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" filled="f" stroked="f" strokeweight="1pt">
                  <v:textbox inset="0,0,0,0">
                    <w:txbxContent>
                      <w:p w:rsidR="00FF2188" w:rsidRDefault="008B464A">
                        <w:r>
                          <w:t>22.</w:t>
                        </w:r>
                      </w:p>
                    </w:txbxContent>
                  </v:textbox>
                </v:rect>
                <v:rect id="Rectangle" o:spid="_x0000_s1894" style="position:absolute;left:3175;top:449;width:4154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" filled="f" stroked="f" strokeweight="1pt">
                  <v:textbox inset="0,0,0,0">
                    <w:txbxContent>
                      <w:p w:rsidR="00FF2188" w:rsidRDefault="008B464A">
                        <w:r>
                          <w:t xml:space="preserve">Qua studiebelasting is dit vak goed </w:t>
                        </w:r>
                        <w:r>
                          <w:t>te combineren met andere vakken in dezelfde</w:t>
                        </w:r>
                      </w:p>
                    </w:txbxContent>
                  </v:textbox>
                </v:rect>
                <v:rect id="Rectangle" o:spid="_x0000_s1895" style="position:absolute;left:3175;top:2227;width:933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" filled="f" stroked="f" strokeweight="1pt">
                  <v:textbox inset="0,0,0,0">
                    <w:txbxContent>
                      <w:p w:rsidR="00FF2188" w:rsidRDefault="008B464A">
                        <w:r>
                          <w:t>onderwijsperiode.</w:t>
                        </w:r>
                      </w:p>
                    </w:txbxContent>
                  </v:textbox>
                </v:rect>
                <v:rect id="Rectangle" o:spid="_x0000_s1896" style="position:absolute;left:6273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" filled="f" stroked="f" strokeweight="1pt">
                  <v:textbox inset="0,0,0,0">
                    <w:txbxContent>
                      <w:p w:rsidR="00FF2188" w:rsidRDefault="008B464A">
                        <w:r>
                          <w:t>n</w:t>
                        </w:r>
                      </w:p>
                    </w:txbxContent>
                  </v:textbox>
                </v:rect>
                <v:rect id="Rectangle" o:spid="_x0000_s1897" style="position:absolute;left:49657;top:3878;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" filled="f" stroked="f" strokeweight="1pt">
                  <v:textbox inset="0,0,0,0">
                    <w:txbxContent>
                      <w:p w:rsidR="00FF2188" w:rsidRDefault="008B464A">
                        <w:r>
                          <w:t>gem.</w:t>
                        </w:r>
                      </w:p>
                    </w:txbxContent>
                  </v:textbox>
                </v:rect>
                <v:rect id="Rectangle" o:spid="_x0000_s1898" style="position:absolute;left:56769;top:3878;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" filled="f" stroked="f" strokeweight="1pt">
                  <v:textbox inset="0,0,0,0">
                    <w:txbxContent>
                      <w:p w:rsidR="00FF2188" w:rsidRDefault="008B464A">
                        <w:r>
                          <w:t>sd</w:t>
                        </w:r>
                      </w:p>
                    </w:txbxContent>
                  </v:textbox>
                </v:rect>
                <v:line id="Straight connector" o:spid="_x0000_s1899" style="position:absolute;visibility:visible;mso-wrap-style:square" from="29464,5334" to="4851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" strokeweight="1pt"/>
                <v:line id="Straight connector" o:spid="_x0000_s1900" style="position:absolute;visibility:visible;mso-wrap-style:square" from="29464,5334" to="2946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" strokeweight="1pt"/>
                <v:line id="Straight connector" o:spid="_x0000_s1901" style="position:absolute;visibility:visible;mso-wrap-style:square" from="48514,5334"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Straight connector" o:spid="_x0000_s1902" style="position:absolute;visibility:visible;mso-wrap-style:square" from="29464,7239"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o:spid="_x0000_s1903" style="position:absolute;left:3098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" filled="f" stroked="f" strokeweight="1pt">
                  <v:textbox inset="0,0,0,0">
                    <w:txbxContent>
                      <w:p w:rsidR="00FF2188" w:rsidRDefault="008B464A">
                        <w:r>
                          <w:t>1</w:t>
                        </w:r>
                      </w:p>
                    </w:txbxContent>
                  </v:textbox>
                </v:rect>
                <v:line id="Straight connector" o:spid="_x0000_s1904" style="position:absolute;visibility:visible;mso-wrap-style:square" from="31369,5080" to="3136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" strokeweight="1pt"/>
                <v:rect id="Rectangle" o:spid="_x0000_s1905" style="position:absolute;left:3479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" filled="f" stroked="f" strokeweight="1pt">
                  <v:textbox inset="0,0,0,0">
                    <w:txbxContent>
                      <w:p w:rsidR="00FF2188" w:rsidRDefault="008B464A">
                        <w:r>
                          <w:t>2</w:t>
                        </w:r>
                      </w:p>
                    </w:txbxContent>
                  </v:textbox>
                </v:rect>
                <v:line id="Straight connector" o:spid="_x0000_s1906" style="position:absolute;visibility:visible;mso-wrap-style:square" from="35179,5080" to="3517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" strokeweight="1pt"/>
                <v:rect id="Rectangle" o:spid="_x0000_s1907" style="position:absolute;left:3860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" filled="f" stroked="f" strokeweight="1pt">
                  <v:textbox inset="0,0,0,0">
                    <w:txbxContent>
                      <w:p w:rsidR="00FF2188" w:rsidRDefault="008B464A">
                        <w:r>
                          <w:t>3</w:t>
                        </w:r>
                      </w:p>
                    </w:txbxContent>
                  </v:textbox>
                </v:rect>
                <v:line id="Straight connector" o:spid="_x0000_s1908" style="position:absolute;visibility:visible;mso-wrap-style:square" from="38989,5080" to="3898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" strokeweight="1pt"/>
                <v:rect id="Rectangle" o:spid="_x0000_s1909" style="position:absolute;left:4241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" filled="f" stroked="f" strokeweight="1pt">
                  <v:textbox inset="0,0,0,0">
                    <w:txbxContent>
                      <w:p w:rsidR="00FF2188" w:rsidRDefault="008B464A">
                        <w:r>
                          <w:t>4</w:t>
                        </w:r>
                      </w:p>
                    </w:txbxContent>
                  </v:textbox>
                </v:rect>
                <v:line id="Straight connector" o:spid="_x0000_s1910" style="position:absolute;visibility:visible;mso-wrap-style:square" from="42799,5080" to="4279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" strokeweight="1pt"/>
                <v:rect id="Rectangle" o:spid="_x0000_s1911" style="position:absolute;left:4622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" filled="f" stroked="f" strokeweight="1pt">
                  <v:textbox inset="0,0,0,0">
                    <w:txbxContent>
                      <w:p w:rsidR="00FF2188" w:rsidRDefault="008B464A">
                        <w:r>
                          <w:t>5</w:t>
                        </w:r>
                      </w:p>
                    </w:txbxContent>
                  </v:textbox>
                </v:rect>
                <v:line id="Straight connector" o:spid="_x0000_s1912" style="position:absolute;visibility:visible;mso-wrap-style:square" from="46609,5080" to="4660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rect id="Rectangle" o:spid="_x0000_s1913" style="position:absolute;left:4953;top:5783;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" filled="f" stroked="f" strokeweight="1pt">
                  <v:textbox inset="0,0,0,0">
                    <w:txbxContent>
                      <w:p w:rsidR="00FF2188" w:rsidRDefault="008B464A">
                        <w:r>
                          <w:t>5p: helemaal mee oneens-helemaal mee eens</w:t>
                        </w:r>
                      </w:p>
                    </w:txbxContent>
                  </v:textbox>
                </v:rect>
                <v:rect id="Rectangle" o:spid="_x0000_s1914" style="position:absolute;left:62103;top:5783;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" filled="f" stroked="f" strokeweight="1pt">
                  <v:textbox inset="0,0,0,0">
                    <w:txbxContent>
                      <w:p w:rsidR="00FF2188" w:rsidRDefault="008B464A">
                        <w:r>
                          <w:t>45</w:t>
                        </w:r>
                      </w:p>
                    </w:txbxContent>
                  </v:textbox>
                </v:rect>
                <v:rect id="Rectangle" o:spid="_x0000_s1915" style="position:absolute;left:50673;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" filled="f" stroked="f" strokeweight="1pt">
                  <v:textbox inset="0,0,0,0">
                    <w:txbxContent>
                      <w:p w:rsidR="00FF2188" w:rsidRDefault="008B464A">
                        <w:r>
                          <w:t>3.2</w:t>
                        </w:r>
                      </w:p>
                    </w:txbxContent>
                  </v:textbox>
                </v:rect>
                <v:rect id="Rectangle" o:spid="_x0000_s1916" style="position:absolute;left:56388;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" filled="f" stroked="f" strokeweight="1pt">
                  <v:textbox inset="0,0,0,0">
                    <w:txbxContent>
                      <w:p w:rsidR="00FF2188" w:rsidRDefault="008B464A">
                        <w:r>
                          <w:t>1.0</w:t>
                        </w:r>
                      </w:p>
                    </w:txbxContent>
                  </v:textbox>
                </v:rect>
                <v:line id="Straight connector" o:spid="_x0000_s1917" style="position:absolute;visibility:visible;mso-wrap-style:square" from="36225,6350" to="43614,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" strokecolor="red" strokeweight="1.5pt"/>
                <v:line id="Straight connector" o:spid="_x0000_s1918" style="position:absolute;visibility:visible;mso-wrap-style:square" from="36225,5969" to="3622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" strokecolor="red" strokeweight="1.5pt"/>
                <v:line id="Straight connector" o:spid="_x0000_s1919" style="position:absolute;visibility:visible;mso-wrap-style:square" from="43614,5969" to="4361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" strokecolor="red" strokeweight="1.5pt"/>
                <v:rect id="Rectangle" o:spid="_x0000_s1920" style="position:absolute;left:39666;top:558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1181100"/>
                <wp:effectExtent l="0" t="0" r="20000" b="15000"/>
                <wp:docPr id="879"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80" name="Rectangle"/>
                        <wps:cNvSpPr/>
                        <wps:spPr>
                          <a:xfrm>
                            <a:off x="114300" y="44983"/>
                            <a:ext cx="196976" cy="205740"/>
                          </a:xfrm>
                          <a:prstGeom prst="rect">
                            <a:avLst/>
                          </a:prstGeom>
                          <a:noFill/>
                          <a:ln w="12700">
                            <a:noFill/>
                          </a:ln>
                        </wps:spPr>
                        <wps:txbx>
                          <w:txbxContent>
                            <w:p w:rsidR="00FF2188" w:rsidRDefault="008B464A">
                              <w: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1" name="Rectangle"/>
                        <wps:cNvSpPr/>
                        <wps:spPr>
                          <a:xfrm>
                            <a:off x="317500" y="44983"/>
                            <a:ext cx="4243768" cy="205740"/>
                          </a:xfrm>
                          <a:prstGeom prst="rect">
                            <a:avLst/>
                          </a:prstGeom>
                          <a:noFill/>
                          <a:ln w="12700">
                            <a:noFill/>
                          </a:ln>
                        </wps:spPr>
                        <wps:txbx>
                          <w:txbxContent>
                            <w:p w:rsidR="00FF2188" w:rsidRDefault="008B464A">
                              <w:r>
                                <w:t>Hoeveel uur heeft u gemiddeld per week aan Statistiek besteed (incl voorbereiding,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2" name="Rectangle"/>
                        <wps:cNvSpPr/>
                        <wps:spPr>
                          <a:xfrm>
                            <a:off x="317500" y="222783"/>
                            <a:ext cx="1149896" cy="205740"/>
                          </a:xfrm>
                          <a:prstGeom prst="rect">
                            <a:avLst/>
                          </a:prstGeom>
                          <a:noFill/>
                          <a:ln w="12700">
                            <a:noFill/>
                          </a:ln>
                        </wps:spPr>
                        <wps:txbx>
                          <w:txbxContent>
                            <w:p w:rsidR="00FF2188" w:rsidRDefault="008B464A">
                              <w:r>
                                <w:t>lesuren, opdrachten)?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3" name="Rectangle"/>
                        <wps:cNvSpPr/>
                        <wps:spPr>
                          <a:xfrm>
                            <a:off x="6273800" y="3878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4" name="Rectangle"/>
                        <wps:cNvSpPr/>
                        <wps:spPr>
                          <a:xfrm>
                            <a:off x="4965700" y="3878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5" name="Rectangle"/>
                        <wps:cNvSpPr/>
                        <wps:spPr>
                          <a:xfrm>
                            <a:off x="5676900" y="3878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6" name="Rectangle"/>
                        <wps:cNvSpPr/>
                        <wps:spPr>
                          <a:xfrm>
                            <a:off x="2997200" y="3878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7" name="Straight connector"/>
                        <wps:cNvCnPr/>
                        <wps:spPr>
                          <a:xfrm>
                            <a:off x="3032990" y="508000"/>
                            <a:ext cx="0" cy="25400"/>
                          </a:xfrm>
                          <a:prstGeom prst="line">
                            <a:avLst/>
                          </a:prstGeom>
                          <a:ln w="12700">
                            <a:solidFill>
                              <a:srgbClr val="000000"/>
                            </a:solidFill>
                          </a:ln>
                        </wps:spPr>
                        <wps:bodyPr/>
                      </wps:wsp>
                      <wps:wsp>
                        <wps:cNvPr id="888" name="Rectangle"/>
                        <wps:cNvSpPr/>
                        <wps:spPr>
                          <a:xfrm>
                            <a:off x="3162300" y="3878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9" name="Straight connector"/>
                        <wps:cNvCnPr/>
                        <wps:spPr>
                          <a:xfrm>
                            <a:off x="3206172" y="508000"/>
                            <a:ext cx="0" cy="25400"/>
                          </a:xfrm>
                          <a:prstGeom prst="line">
                            <a:avLst/>
                          </a:prstGeom>
                          <a:ln w="12700">
                            <a:solidFill>
                              <a:srgbClr val="000000"/>
                            </a:solidFill>
                          </a:ln>
                        </wps:spPr>
                        <wps:bodyPr/>
                      </wps:wsp>
                      <wps:wsp>
                        <wps:cNvPr id="890" name="Rectangle"/>
                        <wps:cNvSpPr/>
                        <wps:spPr>
                          <a:xfrm>
                            <a:off x="3340100" y="3878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1" name="Straight connector"/>
                        <wps:cNvCnPr/>
                        <wps:spPr>
                          <a:xfrm>
                            <a:off x="3379354" y="508000"/>
                            <a:ext cx="0" cy="25400"/>
                          </a:xfrm>
                          <a:prstGeom prst="line">
                            <a:avLst/>
                          </a:prstGeom>
                          <a:ln w="12700">
                            <a:solidFill>
                              <a:srgbClr val="000000"/>
                            </a:solidFill>
                          </a:ln>
                        </wps:spPr>
                        <wps:bodyPr/>
                      </wps:wsp>
                      <wps:wsp>
                        <wps:cNvPr id="892" name="Rectangle"/>
                        <wps:cNvSpPr/>
                        <wps:spPr>
                          <a:xfrm>
                            <a:off x="3517900" y="3878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3" name="Straight connector"/>
                        <wps:cNvCnPr/>
                        <wps:spPr>
                          <a:xfrm>
                            <a:off x="3552536" y="508000"/>
                            <a:ext cx="0" cy="25400"/>
                          </a:xfrm>
                          <a:prstGeom prst="line">
                            <a:avLst/>
                          </a:prstGeom>
                          <a:ln w="12700">
                            <a:solidFill>
                              <a:srgbClr val="000000"/>
                            </a:solidFill>
                          </a:ln>
                        </wps:spPr>
                        <wps:bodyPr/>
                      </wps:wsp>
                      <wps:wsp>
                        <wps:cNvPr id="894" name="Rectangle"/>
                        <wps:cNvSpPr/>
                        <wps:spPr>
                          <a:xfrm>
                            <a:off x="3683000" y="3878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5" name="Straight connector"/>
                        <wps:cNvCnPr/>
                        <wps:spPr>
                          <a:xfrm>
                            <a:off x="3725718" y="508000"/>
                            <a:ext cx="0" cy="25400"/>
                          </a:xfrm>
                          <a:prstGeom prst="line">
                            <a:avLst/>
                          </a:prstGeom>
                          <a:ln w="12700">
                            <a:solidFill>
                              <a:srgbClr val="000000"/>
                            </a:solidFill>
                          </a:ln>
                        </wps:spPr>
                        <wps:bodyPr/>
                      </wps:wsp>
                      <wps:wsp>
                        <wps:cNvPr id="896" name="Rectangle"/>
                        <wps:cNvSpPr/>
                        <wps:spPr>
                          <a:xfrm>
                            <a:off x="3860800" y="387883"/>
                            <a:ext cx="101650" cy="205740"/>
                          </a:xfrm>
                          <a:prstGeom prst="rect">
                            <a:avLst/>
                          </a:prstGeom>
                          <a:noFill/>
                          <a:ln w="12700">
                            <a:noFill/>
                          </a:ln>
                        </wps:spPr>
                        <wps:txbx>
                          <w:txbxContent>
                            <w:p w:rsidR="00FF2188" w:rsidRDefault="008B464A">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7" name="Straight connector"/>
                        <wps:cNvCnPr/>
                        <wps:spPr>
                          <a:xfrm>
                            <a:off x="3898900" y="508000"/>
                            <a:ext cx="0" cy="25400"/>
                          </a:xfrm>
                          <a:prstGeom prst="line">
                            <a:avLst/>
                          </a:prstGeom>
                          <a:ln w="12700">
                            <a:solidFill>
                              <a:srgbClr val="000000"/>
                            </a:solidFill>
                          </a:ln>
                        </wps:spPr>
                        <wps:bodyPr/>
                      </wps:wsp>
                      <wps:wsp>
                        <wps:cNvPr id="898" name="Rectangle"/>
                        <wps:cNvSpPr/>
                        <wps:spPr>
                          <a:xfrm>
                            <a:off x="4038600" y="387883"/>
                            <a:ext cx="101650" cy="205740"/>
                          </a:xfrm>
                          <a:prstGeom prst="rect">
                            <a:avLst/>
                          </a:prstGeom>
                          <a:noFill/>
                          <a:ln w="12700">
                            <a:noFill/>
                          </a:ln>
                        </wps:spPr>
                        <wps:txbx>
                          <w:txbxContent>
                            <w:p w:rsidR="00FF2188" w:rsidRDefault="008B464A">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9" name="Straight connector"/>
                        <wps:cNvCnPr/>
                        <wps:spPr>
                          <a:xfrm>
                            <a:off x="4072081" y="508000"/>
                            <a:ext cx="0" cy="25400"/>
                          </a:xfrm>
                          <a:prstGeom prst="line">
                            <a:avLst/>
                          </a:prstGeom>
                          <a:ln w="12700">
                            <a:solidFill>
                              <a:srgbClr val="000000"/>
                            </a:solidFill>
                          </a:ln>
                        </wps:spPr>
                        <wps:bodyPr/>
                      </wps:wsp>
                      <wps:wsp>
                        <wps:cNvPr id="900" name="Rectangle"/>
                        <wps:cNvSpPr/>
                        <wps:spPr>
                          <a:xfrm>
                            <a:off x="4203700" y="387883"/>
                            <a:ext cx="101650" cy="205740"/>
                          </a:xfrm>
                          <a:prstGeom prst="rect">
                            <a:avLst/>
                          </a:prstGeom>
                          <a:noFill/>
                          <a:ln w="12700">
                            <a:noFill/>
                          </a:ln>
                        </wps:spPr>
                        <wps:txbx>
                          <w:txbxContent>
                            <w:p w:rsidR="00FF2188" w:rsidRDefault="008B464A">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1" name="Straight connector"/>
                        <wps:cNvCnPr/>
                        <wps:spPr>
                          <a:xfrm>
                            <a:off x="4245263" y="508000"/>
                            <a:ext cx="0" cy="25400"/>
                          </a:xfrm>
                          <a:prstGeom prst="line">
                            <a:avLst/>
                          </a:prstGeom>
                          <a:ln w="12700">
                            <a:solidFill>
                              <a:srgbClr val="000000"/>
                            </a:solidFill>
                          </a:ln>
                        </wps:spPr>
                        <wps:bodyPr/>
                      </wps:wsp>
                      <wps:wsp>
                        <wps:cNvPr id="902" name="Rectangle"/>
                        <wps:cNvSpPr/>
                        <wps:spPr>
                          <a:xfrm>
                            <a:off x="4381500" y="387883"/>
                            <a:ext cx="101650" cy="205740"/>
                          </a:xfrm>
                          <a:prstGeom prst="rect">
                            <a:avLst/>
                          </a:prstGeom>
                          <a:noFill/>
                          <a:ln w="12700">
                            <a:noFill/>
                          </a:ln>
                        </wps:spPr>
                        <wps:txbx>
                          <w:txbxContent>
                            <w:p w:rsidR="00FF2188" w:rsidRDefault="008B464A">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3" name="Straight connector"/>
                        <wps:cNvCnPr/>
                        <wps:spPr>
                          <a:xfrm>
                            <a:off x="4418445" y="508000"/>
                            <a:ext cx="0" cy="25400"/>
                          </a:xfrm>
                          <a:prstGeom prst="line">
                            <a:avLst/>
                          </a:prstGeom>
                          <a:ln w="12700">
                            <a:solidFill>
                              <a:srgbClr val="000000"/>
                            </a:solidFill>
                          </a:ln>
                        </wps:spPr>
                        <wps:bodyPr/>
                      </wps:wsp>
                      <wps:wsp>
                        <wps:cNvPr id="904" name="Rectangle"/>
                        <wps:cNvSpPr/>
                        <wps:spPr>
                          <a:xfrm>
                            <a:off x="4521200" y="387883"/>
                            <a:ext cx="165201" cy="205740"/>
                          </a:xfrm>
                          <a:prstGeom prst="rect">
                            <a:avLst/>
                          </a:prstGeom>
                          <a:noFill/>
                          <a:ln w="12700">
                            <a:noFill/>
                          </a:ln>
                        </wps:spPr>
                        <wps:txbx>
                          <w:txbxContent>
                            <w:p w:rsidR="00FF2188" w:rsidRDefault="008B464A">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5" name="Straight connector"/>
                        <wps:cNvCnPr/>
                        <wps:spPr>
                          <a:xfrm>
                            <a:off x="4591627" y="508000"/>
                            <a:ext cx="0" cy="25400"/>
                          </a:xfrm>
                          <a:prstGeom prst="line">
                            <a:avLst/>
                          </a:prstGeom>
                          <a:ln w="12700">
                            <a:solidFill>
                              <a:srgbClr val="000000"/>
                            </a:solidFill>
                          </a:ln>
                        </wps:spPr>
                        <wps:bodyPr/>
                      </wps:wsp>
                      <wps:wsp>
                        <wps:cNvPr id="906" name="Rectangle"/>
                        <wps:cNvSpPr/>
                        <wps:spPr>
                          <a:xfrm>
                            <a:off x="4699000" y="387883"/>
                            <a:ext cx="165201" cy="205740"/>
                          </a:xfrm>
                          <a:prstGeom prst="rect">
                            <a:avLst/>
                          </a:prstGeom>
                          <a:noFill/>
                          <a:ln w="12700">
                            <a:noFill/>
                          </a:ln>
                        </wps:spPr>
                        <wps:txbx>
                          <w:txbxContent>
                            <w:p w:rsidR="00FF2188" w:rsidRDefault="008B464A">
                              <w: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7" name="Straight connector"/>
                        <wps:cNvCnPr/>
                        <wps:spPr>
                          <a:xfrm>
                            <a:off x="4764809" y="508000"/>
                            <a:ext cx="0" cy="25400"/>
                          </a:xfrm>
                          <a:prstGeom prst="line">
                            <a:avLst/>
                          </a:prstGeom>
                          <a:ln w="12700">
                            <a:solidFill>
                              <a:srgbClr val="000000"/>
                            </a:solidFill>
                          </a:ln>
                        </wps:spPr>
                        <wps:bodyPr/>
                      </wps:wsp>
                      <wps:wsp>
                        <wps:cNvPr id="908" name="Rectangle"/>
                        <wps:cNvSpPr/>
                        <wps:spPr>
                          <a:xfrm>
                            <a:off x="2819400" y="578383"/>
                            <a:ext cx="69875" cy="205740"/>
                          </a:xfrm>
                          <a:prstGeom prst="rect">
                            <a:avLst/>
                          </a:prstGeom>
                          <a:noFill/>
                          <a:ln w="12700">
                            <a:noFill/>
                          </a:ln>
                        </wps:spPr>
                        <wps:txbx>
                          <w:txbxContent>
                            <w:p w:rsidR="00FF2188" w:rsidRDefault="00FF21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9" name="Rectangle"/>
                        <wps:cNvSpPr/>
                        <wps:spPr>
                          <a:xfrm>
                            <a:off x="6210300" y="5783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0" name="Rectangle"/>
                        <wps:cNvSpPr/>
                        <wps:spPr>
                          <a:xfrm>
                            <a:off x="5638800" y="578383"/>
                            <a:ext cx="196976" cy="205740"/>
                          </a:xfrm>
                          <a:prstGeom prst="rect">
                            <a:avLst/>
                          </a:prstGeom>
                          <a:noFill/>
                          <a:ln w="12700">
                            <a:noFill/>
                          </a:ln>
                        </wps:spPr>
                        <wps:txbx>
                          <w:txbxContent>
                            <w:p w:rsidR="00FF2188" w:rsidRDefault="008B464A">
                              <w:r>
                                <w:t>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1" name="Rectangle"/>
                        <wps:cNvSpPr/>
                        <wps:spPr>
                          <a:xfrm>
                            <a:off x="5067300" y="578383"/>
                            <a:ext cx="196976" cy="205740"/>
                          </a:xfrm>
                          <a:prstGeom prst="rect">
                            <a:avLst/>
                          </a:prstGeom>
                          <a:noFill/>
                          <a:ln w="12700">
                            <a:noFill/>
                          </a:ln>
                        </wps:spPr>
                        <wps:txbx>
                          <w:txbxContent>
                            <w:p w:rsidR="00FF2188" w:rsidRDefault="008B464A">
                              <w:r>
                                <w:t>6.1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2" name="Straight connector"/>
                        <wps:cNvCnPr/>
                        <wps:spPr>
                          <a:xfrm>
                            <a:off x="3187739" y="635000"/>
                            <a:ext cx="1460802" cy="0"/>
                          </a:xfrm>
                          <a:prstGeom prst="line">
                            <a:avLst/>
                          </a:prstGeom>
                          <a:ln w="19050">
                            <a:solidFill>
                              <a:srgbClr val="FF0000"/>
                            </a:solidFill>
                          </a:ln>
                        </wps:spPr>
                        <wps:bodyPr/>
                      </wps:wsp>
                      <wps:wsp>
                        <wps:cNvPr id="913" name="Straight connector"/>
                        <wps:cNvCnPr/>
                        <wps:spPr>
                          <a:xfrm>
                            <a:off x="3187739" y="596900"/>
                            <a:ext cx="0" cy="88900"/>
                          </a:xfrm>
                          <a:prstGeom prst="line">
                            <a:avLst/>
                          </a:prstGeom>
                          <a:ln w="19050">
                            <a:solidFill>
                              <a:srgbClr val="FF0000"/>
                            </a:solidFill>
                          </a:ln>
                        </wps:spPr>
                        <wps:bodyPr/>
                      </wps:wsp>
                      <wps:wsp>
                        <wps:cNvPr id="914" name="Straight connector"/>
                        <wps:cNvCnPr/>
                        <wps:spPr>
                          <a:xfrm>
                            <a:off x="4648541" y="596900"/>
                            <a:ext cx="0" cy="88900"/>
                          </a:xfrm>
                          <a:prstGeom prst="line">
                            <a:avLst/>
                          </a:prstGeom>
                          <a:ln w="19050">
                            <a:solidFill>
                              <a:srgbClr val="FF0000"/>
                            </a:solidFill>
                          </a:ln>
                        </wps:spPr>
                        <wps:bodyPr/>
                      </wps:wsp>
                      <wps:wsp>
                        <wps:cNvPr id="915" name="Straight connector"/>
                        <wps:cNvCnPr/>
                        <wps:spPr>
                          <a:xfrm>
                            <a:off x="2946400" y="533400"/>
                            <a:ext cx="1905000" cy="0"/>
                          </a:xfrm>
                          <a:prstGeom prst="line">
                            <a:avLst/>
                          </a:prstGeom>
                          <a:ln w="12700">
                            <a:solidFill>
                              <a:srgbClr val="191919"/>
                            </a:solidFill>
                          </a:ln>
                        </wps:spPr>
                        <wps:bodyPr/>
                      </wps:wsp>
                      <wps:wsp>
                        <wps:cNvPr id="916" name="Straight connector"/>
                        <wps:cNvCnPr/>
                        <wps:spPr>
                          <a:xfrm>
                            <a:off x="2946400" y="533400"/>
                            <a:ext cx="0" cy="190500"/>
                          </a:xfrm>
                          <a:prstGeom prst="line">
                            <a:avLst/>
                          </a:prstGeom>
                          <a:ln w="12700">
                            <a:solidFill>
                              <a:srgbClr val="191919"/>
                            </a:solidFill>
                          </a:ln>
                        </wps:spPr>
                        <wps:bodyPr/>
                      </wps:wsp>
                      <wps:wsp>
                        <wps:cNvPr id="917" name="Straight connector"/>
                        <wps:cNvCnPr/>
                        <wps:spPr>
                          <a:xfrm>
                            <a:off x="4851400" y="533400"/>
                            <a:ext cx="0" cy="190500"/>
                          </a:xfrm>
                          <a:prstGeom prst="line">
                            <a:avLst/>
                          </a:prstGeom>
                          <a:ln w="12700">
                            <a:solidFill>
                              <a:srgbClr val="191919"/>
                            </a:solidFill>
                          </a:ln>
                        </wps:spPr>
                        <wps:bodyPr/>
                      </wps:wsp>
                      <wps:wsp>
                        <wps:cNvPr id="918" name="Straight connector"/>
                        <wps:cNvCnPr/>
                        <wps:spPr>
                          <a:xfrm>
                            <a:off x="3032990" y="533400"/>
                            <a:ext cx="0" cy="190500"/>
                          </a:xfrm>
                          <a:prstGeom prst="line">
                            <a:avLst/>
                          </a:prstGeom>
                          <a:ln w="12700">
                            <a:solidFill>
                              <a:srgbClr val="191919"/>
                            </a:solidFill>
                          </a:ln>
                        </wps:spPr>
                        <wps:bodyPr/>
                      </wps:wsp>
                      <wps:wsp>
                        <wps:cNvPr id="919" name="Straight connector"/>
                        <wps:cNvCnPr/>
                        <wps:spPr>
                          <a:xfrm>
                            <a:off x="3206172" y="533400"/>
                            <a:ext cx="0" cy="190500"/>
                          </a:xfrm>
                          <a:prstGeom prst="line">
                            <a:avLst/>
                          </a:prstGeom>
                          <a:ln w="12700">
                            <a:solidFill>
                              <a:srgbClr val="191919"/>
                            </a:solidFill>
                          </a:ln>
                        </wps:spPr>
                        <wps:bodyPr/>
                      </wps:wsp>
                      <wps:wsp>
                        <wps:cNvPr id="920" name="Straight connector"/>
                        <wps:cNvCnPr/>
                        <wps:spPr>
                          <a:xfrm>
                            <a:off x="3379354" y="533400"/>
                            <a:ext cx="0" cy="190500"/>
                          </a:xfrm>
                          <a:prstGeom prst="line">
                            <a:avLst/>
                          </a:prstGeom>
                          <a:ln w="12700">
                            <a:solidFill>
                              <a:srgbClr val="191919"/>
                            </a:solidFill>
                          </a:ln>
                        </wps:spPr>
                        <wps:bodyPr/>
                      </wps:wsp>
                      <wps:wsp>
                        <wps:cNvPr id="921" name="Straight connector"/>
                        <wps:cNvCnPr/>
                        <wps:spPr>
                          <a:xfrm>
                            <a:off x="3552536" y="533400"/>
                            <a:ext cx="0" cy="190500"/>
                          </a:xfrm>
                          <a:prstGeom prst="line">
                            <a:avLst/>
                          </a:prstGeom>
                          <a:ln w="12700">
                            <a:solidFill>
                              <a:srgbClr val="191919"/>
                            </a:solidFill>
                          </a:ln>
                        </wps:spPr>
                        <wps:bodyPr/>
                      </wps:wsp>
                      <wps:wsp>
                        <wps:cNvPr id="922" name="Straight connector"/>
                        <wps:cNvCnPr/>
                        <wps:spPr>
                          <a:xfrm>
                            <a:off x="3725718" y="533400"/>
                            <a:ext cx="0" cy="190500"/>
                          </a:xfrm>
                          <a:prstGeom prst="line">
                            <a:avLst/>
                          </a:prstGeom>
                          <a:ln w="12700">
                            <a:solidFill>
                              <a:srgbClr val="191919"/>
                            </a:solidFill>
                          </a:ln>
                        </wps:spPr>
                        <wps:bodyPr/>
                      </wps:wsp>
                      <wps:wsp>
                        <wps:cNvPr id="923" name="Straight connector"/>
                        <wps:cNvCnPr/>
                        <wps:spPr>
                          <a:xfrm>
                            <a:off x="3898900" y="533400"/>
                            <a:ext cx="0" cy="190500"/>
                          </a:xfrm>
                          <a:prstGeom prst="line">
                            <a:avLst/>
                          </a:prstGeom>
                          <a:ln w="12700">
                            <a:solidFill>
                              <a:srgbClr val="191919"/>
                            </a:solidFill>
                          </a:ln>
                        </wps:spPr>
                        <wps:bodyPr/>
                      </wps:wsp>
                      <wps:wsp>
                        <wps:cNvPr id="924" name="Straight connector"/>
                        <wps:cNvCnPr/>
                        <wps:spPr>
                          <a:xfrm>
                            <a:off x="4072081" y="533400"/>
                            <a:ext cx="0" cy="190500"/>
                          </a:xfrm>
                          <a:prstGeom prst="line">
                            <a:avLst/>
                          </a:prstGeom>
                          <a:ln w="12700">
                            <a:solidFill>
                              <a:srgbClr val="191919"/>
                            </a:solidFill>
                          </a:ln>
                        </wps:spPr>
                        <wps:bodyPr/>
                      </wps:wsp>
                      <wps:wsp>
                        <wps:cNvPr id="925" name="Straight connector"/>
                        <wps:cNvCnPr/>
                        <wps:spPr>
                          <a:xfrm>
                            <a:off x="4245263" y="533400"/>
                            <a:ext cx="0" cy="190500"/>
                          </a:xfrm>
                          <a:prstGeom prst="line">
                            <a:avLst/>
                          </a:prstGeom>
                          <a:ln w="12700">
                            <a:solidFill>
                              <a:srgbClr val="191919"/>
                            </a:solidFill>
                          </a:ln>
                        </wps:spPr>
                        <wps:bodyPr/>
                      </wps:wsp>
                      <wps:wsp>
                        <wps:cNvPr id="926" name="Straight connector"/>
                        <wps:cNvCnPr/>
                        <wps:spPr>
                          <a:xfrm>
                            <a:off x="4418445" y="533400"/>
                            <a:ext cx="0" cy="190500"/>
                          </a:xfrm>
                          <a:prstGeom prst="line">
                            <a:avLst/>
                          </a:prstGeom>
                          <a:ln w="12700">
                            <a:solidFill>
                              <a:srgbClr val="191919"/>
                            </a:solidFill>
                          </a:ln>
                        </wps:spPr>
                        <wps:bodyPr/>
                      </wps:wsp>
                      <wps:wsp>
                        <wps:cNvPr id="927" name="Straight connector"/>
                        <wps:cNvCnPr/>
                        <wps:spPr>
                          <a:xfrm>
                            <a:off x="4591627" y="533400"/>
                            <a:ext cx="0" cy="190500"/>
                          </a:xfrm>
                          <a:prstGeom prst="line">
                            <a:avLst/>
                          </a:prstGeom>
                          <a:ln w="12700">
                            <a:solidFill>
                              <a:srgbClr val="191919"/>
                            </a:solidFill>
                          </a:ln>
                        </wps:spPr>
                        <wps:bodyPr/>
                      </wps:wsp>
                      <wps:wsp>
                        <wps:cNvPr id="928" name="Straight connector"/>
                        <wps:cNvCnPr/>
                        <wps:spPr>
                          <a:xfrm>
                            <a:off x="4764809" y="533400"/>
                            <a:ext cx="0" cy="190500"/>
                          </a:xfrm>
                          <a:prstGeom prst="line">
                            <a:avLst/>
                          </a:prstGeom>
                          <a:ln w="12700">
                            <a:solidFill>
                              <a:srgbClr val="191919"/>
                            </a:solidFill>
                          </a:ln>
                        </wps:spPr>
                        <wps:bodyPr/>
                      </wps:wsp>
                      <wps:wsp>
                        <wps:cNvPr id="929" name="Straight connector"/>
                        <wps:cNvCnPr/>
                        <wps:spPr>
                          <a:xfrm>
                            <a:off x="2946400" y="723900"/>
                            <a:ext cx="1905000" cy="0"/>
                          </a:xfrm>
                          <a:prstGeom prst="line">
                            <a:avLst/>
                          </a:prstGeom>
                          <a:ln w="12700">
                            <a:solidFill>
                              <a:srgbClr val="191919"/>
                            </a:solidFill>
                          </a:ln>
                        </wps:spPr>
                        <wps:bodyPr/>
                      </wps:wsp>
                      <wps:wsp>
                        <wps:cNvPr id="930" name="Rectangle"/>
                        <wps:cNvSpPr/>
                        <wps:spPr>
                          <a:xfrm>
                            <a:off x="3892740" y="5588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921" editas="canvas" style="width:509.45pt;height:93pt;mso-position-horizontal-relative:char;mso-position-vertical-relative:line" coordsize="64693,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">
                <v:shape id="_x0000_s1922" type="#_x0000_t75" style="position:absolute;width:64693;height:11811;visibility:visible;mso-wrap-style:square">
                  <v:fill o:detectmouseclick="t"/>
                  <v:path o:connecttype="none"/>
                </v:shape>
                <v:rect id="Rectangle" o:spid="_x0000_s1923"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" filled="f" stroked="f" strokeweight="1pt">
                  <v:textbox inset="0,0,0,0">
                    <w:txbxContent>
                      <w:p w:rsidR="00FF2188" w:rsidRDefault="008B464A">
                        <w:r>
                          <w:t>23.</w:t>
                        </w:r>
                      </w:p>
                    </w:txbxContent>
                  </v:textbox>
                </v:rect>
                <v:rect id="Rectangle" o:spid="_x0000_s1924" style="position:absolute;left:3175;top:449;width:4243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" filled="f" stroked="f" strokeweight="1pt">
                  <v:textbox inset="0,0,0,0">
                    <w:txbxContent>
                      <w:p w:rsidR="00FF2188" w:rsidRDefault="008B464A">
                        <w:r>
                          <w:t>Hoeveel uur heeft u gemiddeld per week aan Statistiek besteed (incl voorbereiding,</w:t>
                        </w:r>
                      </w:p>
                    </w:txbxContent>
                  </v:textbox>
                </v:rect>
                <v:rect id="Rectangle" o:spid="_x0000_s1925" style="position:absolute;left:3175;top:2227;width:114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" filled="f" stroked="f" strokeweight="1pt">
                  <v:textbox inset="0,0,0,0">
                    <w:txbxContent>
                      <w:p w:rsidR="00FF2188" w:rsidRDefault="008B464A">
                        <w:r>
                          <w:t>lesuren, opdrachten)?</w:t>
                        </w:r>
                      </w:p>
                    </w:txbxContent>
                  </v:textbox>
                </v:rect>
                <v:rect id="Rectangle" o:spid="_x0000_s1926" style="position:absolute;left:6273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" filled="f" stroked="f" strokeweight="1pt">
                  <v:textbox inset="0,0,0,0">
                    <w:txbxContent>
                      <w:p w:rsidR="00FF2188" w:rsidRDefault="008B464A">
                        <w:r>
                          <w:t>n</w:t>
                        </w:r>
                      </w:p>
                    </w:txbxContent>
                  </v:textbox>
                </v:rect>
                <v:rect id="Rectangle" o:spid="_x0000_s1927" style="position:absolute;left:49657;top:3878;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" filled="f" stroked="f" strokeweight="1pt">
                  <v:textbox inset="0,0,0,0">
                    <w:txbxContent>
                      <w:p w:rsidR="00FF2188" w:rsidRDefault="008B464A">
                        <w:r>
                          <w:t>gem.</w:t>
                        </w:r>
                      </w:p>
                    </w:txbxContent>
                  </v:textbox>
                </v:rect>
                <v:rect id="Rectangle" o:spid="_x0000_s1928" style="position:absolute;left:56769;top:3878;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" filled="f" stroked="f" strokeweight="1pt">
                  <v:textbox inset="0,0,0,0">
                    <w:txbxContent>
                      <w:p w:rsidR="00FF2188" w:rsidRDefault="008B464A">
                        <w:r>
                          <w:t>sd</w:t>
                        </w:r>
                      </w:p>
                    </w:txbxContent>
                  </v:textbox>
                </v:rect>
                <v:rect id="Rectangle" o:spid="_x0000_s1929" style="position:absolute;left:29972;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" filled="f" stroked="f" strokeweight="1pt">
                  <v:textbox inset="0,0,0,0">
                    <w:txbxContent>
                      <w:p w:rsidR="00FF2188" w:rsidRDefault="008B464A">
                        <w:r>
                          <w:t>1</w:t>
                        </w:r>
                      </w:p>
                    </w:txbxContent>
                  </v:textbox>
                </v:rect>
                <v:line id="Straight connector" o:spid="_x0000_s1930" style="position:absolute;visibility:visible;mso-wrap-style:square" from="30329,5080" to="3032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" strokeweight="1pt"/>
                <v:rect id="Rectangle" o:spid="_x0000_s1931" style="position:absolute;left:31623;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" filled="f" stroked="f" strokeweight="1pt">
                  <v:textbox inset="0,0,0,0">
                    <w:txbxContent>
                      <w:p w:rsidR="00FF2188" w:rsidRDefault="008B464A">
                        <w:r>
                          <w:t>2</w:t>
                        </w:r>
                      </w:p>
                    </w:txbxContent>
                  </v:textbox>
                </v:rect>
                <v:line id="Straight connector" o:spid="_x0000_s1932" style="position:absolute;visibility:visible;mso-wrap-style:square" from="32061,5080" to="3206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" strokeweight="1pt"/>
                <v:rect id="Rectangle" o:spid="_x0000_s1933" style="position:absolute;left:33401;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" filled="f" stroked="f" strokeweight="1pt">
                  <v:textbox inset="0,0,0,0">
                    <w:txbxContent>
                      <w:p w:rsidR="00FF2188" w:rsidRDefault="008B464A">
                        <w:r>
                          <w:t>3</w:t>
                        </w:r>
                      </w:p>
                    </w:txbxContent>
                  </v:textbox>
                </v:rect>
                <v:line id="Straight connector" o:spid="_x0000_s1934" style="position:absolute;visibility:visible;mso-wrap-style:square" from="33793,5080" to="33793,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" strokeweight="1pt"/>
                <v:rect id="Rectangle" o:spid="_x0000_s1935" style="position:absolute;left:35179;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" filled="f" stroked="f" strokeweight="1pt">
                  <v:textbox inset="0,0,0,0">
                    <w:txbxContent>
                      <w:p w:rsidR="00FF2188" w:rsidRDefault="008B464A">
                        <w:r>
                          <w:t>4</w:t>
                        </w:r>
                      </w:p>
                    </w:txbxContent>
                  </v:textbox>
                </v:rect>
                <v:line id="Straight connector" o:spid="_x0000_s1936" style="position:absolute;visibility:visible;mso-wrap-style:square" from="35525,5080" to="355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" strokeweight="1pt"/>
                <v:rect id="Rectangle" o:spid="_x0000_s1937" style="position:absolute;left:36830;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" filled="f" stroked="f" strokeweight="1pt">
                  <v:textbox inset="0,0,0,0">
                    <w:txbxContent>
                      <w:p w:rsidR="00FF2188" w:rsidRDefault="008B464A">
                        <w:r>
                          <w:t>5</w:t>
                        </w:r>
                      </w:p>
                    </w:txbxContent>
                  </v:textbox>
                </v:rect>
                <v:line id="Straight connector" o:spid="_x0000_s1938" style="position:absolute;visibility:visible;mso-wrap-style:square" from="37257,5080" to="3725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" strokeweight="1pt"/>
                <v:rect id="Rectangle" o:spid="_x0000_s1939" style="position:absolute;left:38608;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" filled="f" stroked="f" strokeweight="1pt">
                  <v:textbox inset="0,0,0,0">
                    <w:txbxContent>
                      <w:p w:rsidR="00FF2188" w:rsidRDefault="008B464A">
                        <w:r>
                          <w:t>6</w:t>
                        </w:r>
                      </w:p>
                    </w:txbxContent>
                  </v:textbox>
                </v:rect>
                <v:line id="Straight connector" o:spid="_x0000_s1940" style="position:absolute;visibility:visible;mso-wrap-style:square" from="38989,5080" to="3898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" strokeweight="1pt"/>
                <v:rect id="Rectangle" o:spid="_x0000_s1941" style="position:absolute;left:40386;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" filled="f" stroked="f" strokeweight="1pt">
                  <v:textbox inset="0,0,0,0">
                    <w:txbxContent>
                      <w:p w:rsidR="00FF2188" w:rsidRDefault="008B464A">
                        <w:r>
                          <w:t>7</w:t>
                        </w:r>
                      </w:p>
                    </w:txbxContent>
                  </v:textbox>
                </v:rect>
                <v:line id="Straight connector" o:spid="_x0000_s1942" style="position:absolute;visibility:visible;mso-wrap-style:square" from="40720,5080" to="4072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" strokeweight="1pt"/>
                <v:rect id="Rectangle" o:spid="_x0000_s1943" style="position:absolute;left:42037;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" filled="f" stroked="f" strokeweight="1pt">
                  <v:textbox inset="0,0,0,0">
                    <w:txbxContent>
                      <w:p w:rsidR="00FF2188" w:rsidRDefault="008B464A">
                        <w:r>
                          <w:t>8</w:t>
                        </w:r>
                      </w:p>
                    </w:txbxContent>
                  </v:textbox>
                </v:rect>
                <v:line id="Straight connector" o:spid="_x0000_s1944" style="position:absolute;visibility:visible;mso-wrap-style:square" from="42452,5080" to="4245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" strokeweight="1pt"/>
                <v:rect id="Rectangle" o:spid="_x0000_s1945" style="position:absolute;left:43815;top:3878;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" filled="f" stroked="f" strokeweight="1pt">
                  <v:textbox inset="0,0,0,0">
                    <w:txbxContent>
                      <w:p w:rsidR="00FF2188" w:rsidRDefault="008B464A">
                        <w:r>
                          <w:t>9</w:t>
                        </w:r>
                      </w:p>
                    </w:txbxContent>
                  </v:textbox>
                </v:rect>
                <v:line id="Straight connector" o:spid="_x0000_s1946" style="position:absolute;visibility:visible;mso-wrap-style:square" from="44184,5080" to="4418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" strokeweight="1pt"/>
                <v:rect id="Rectangle" o:spid="_x0000_s1947" style="position:absolute;left:45212;top:3878;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" filled="f" stroked="f" strokeweight="1pt">
                  <v:textbox inset="0,0,0,0">
                    <w:txbxContent>
                      <w:p w:rsidR="00FF2188" w:rsidRDefault="008B464A">
                        <w:r>
                          <w:t>10</w:t>
                        </w:r>
                      </w:p>
                    </w:txbxContent>
                  </v:textbox>
                </v:rect>
                <v:line id="Straight connector" o:spid="_x0000_s1948" style="position:absolute;visibility:visible;mso-wrap-style:square" from="45916,5080" to="45916,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" strokeweight="1pt"/>
                <v:rect id="Rectangle" o:spid="_x0000_s1949" style="position:absolute;left:46990;top:3878;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" filled="f" stroked="f" strokeweight="1pt">
                  <v:textbox inset="0,0,0,0">
                    <w:txbxContent>
                      <w:p w:rsidR="00FF2188" w:rsidRDefault="008B464A">
                        <w:r>
                          <w:t>11</w:t>
                        </w:r>
                      </w:p>
                    </w:txbxContent>
                  </v:textbox>
                </v:rect>
                <v:line id="Straight connector" o:spid="_x0000_s1950" style="position:absolute;visibility:visible;mso-wrap-style:square" from="47648,5080" to="4764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" strokeweight="1pt"/>
                <v:rect id="Rectangle" o:spid="_x0000_s1951" style="position:absolute;left:28194;top:5783;width:6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" filled="f" stroked="f" strokeweight="1pt">
                  <v:textbox inset="0,0,0,0">
                    <w:txbxContent>
                      <w:p w:rsidR="00FF2188" w:rsidRDefault="00FF2188"/>
                    </w:txbxContent>
                  </v:textbox>
                </v:rect>
                <v:rect id="Rectangle" o:spid="_x0000_s1952" style="position:absolute;left:62103;top:5783;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" filled="f" stroked="f" strokeweight="1pt">
                  <v:textbox inset="0,0,0,0">
                    <w:txbxContent>
                      <w:p w:rsidR="00FF2188" w:rsidRDefault="008B464A">
                        <w:r>
                          <w:t>45</w:t>
                        </w:r>
                      </w:p>
                    </w:txbxContent>
                  </v:textbox>
                </v:rect>
                <v:rect id="Rectangle" o:spid="_x0000_s1953" style="position:absolute;left:56388;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" filled="f" stroked="f" strokeweight="1pt">
                  <v:textbox inset="0,0,0,0">
                    <w:txbxContent>
                      <w:p w:rsidR="00FF2188" w:rsidRDefault="008B464A">
                        <w:r>
                          <w:t>4.2</w:t>
                        </w:r>
                      </w:p>
                    </w:txbxContent>
                  </v:textbox>
                </v:rect>
                <v:rect id="Rectangle" o:spid="_x0000_s1954" style="position:absolute;left:50673;top:5783;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" filled="f" stroked="f" strokeweight="1pt">
                  <v:textbox inset="0,0,0,0">
                    <w:txbxContent>
                      <w:p w:rsidR="00FF2188" w:rsidRDefault="008B464A">
                        <w:r>
                          <w:t>6.1</w:t>
                        </w:r>
                      </w:p>
                    </w:txbxContent>
                  </v:textbox>
                </v:rect>
                <v:line id="Straight connector" o:spid="_x0000_s1955" style="position:absolute;visibility:visible;mso-wrap-style:square" from="31877,6350" to="46485,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" strokecolor="red" strokeweight="1.5pt"/>
                <v:line id="Straight connector" o:spid="_x0000_s1956" style="position:absolute;visibility:visible;mso-wrap-style:square" from="31877,5969" to="31877,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" strokecolor="red" strokeweight="1.5pt"/>
                <v:line id="Straight connector" o:spid="_x0000_s1957" style="position:absolute;visibility:visible;mso-wrap-style:square" from="46485,5969" to="4648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" strokecolor="red" strokeweight="1.5pt"/>
                <v:line id="Straight connector" o:spid="_x0000_s1958" style="position:absolute;visibility:visible;mso-wrap-style:square" from="29464,5334" to="4851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" strokecolor="#191919" strokeweight="1pt"/>
                <v:line id="Straight connector" o:spid="_x0000_s1959" style="position:absolute;visibility:visible;mso-wrap-style:square" from="29464,5334" to="2946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" strokecolor="#191919" strokeweight="1pt"/>
                <v:line id="Straight connector" o:spid="_x0000_s1960" style="position:absolute;visibility:visible;mso-wrap-style:square" from="48514,5334"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" strokecolor="#191919" strokeweight="1pt"/>
                <v:line id="Straight connector" o:spid="_x0000_s1961" style="position:absolute;visibility:visible;mso-wrap-style:square" from="30329,5334" to="3032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" strokecolor="#191919" strokeweight="1pt"/>
                <v:line id="Straight connector" o:spid="_x0000_s1962" style="position:absolute;visibility:visible;mso-wrap-style:square" from="32061,5334" to="32061,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" strokecolor="#191919" strokeweight="1pt"/>
                <v:line id="Straight connector" o:spid="_x0000_s1963" style="position:absolute;visibility:visible;mso-wrap-style:square" from="33793,5334" to="3379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" strokecolor="#191919" strokeweight="1pt"/>
                <v:line id="Straight connector" o:spid="_x0000_s1964" style="position:absolute;visibility:visible;mso-wrap-style:square" from="35525,5334" to="35525,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" strokecolor="#191919" strokeweight="1pt"/>
                <v:line id="Straight connector" o:spid="_x0000_s1965" style="position:absolute;visibility:visible;mso-wrap-style:square" from="37257,5334" to="3725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" strokecolor="#191919" strokeweight="1pt"/>
                <v:line id="Straight connector" o:spid="_x0000_s1966" style="position:absolute;visibility:visible;mso-wrap-style:square" from="38989,5334" to="3898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" strokecolor="#191919" strokeweight="1pt"/>
                <v:line id="Straight connector" o:spid="_x0000_s1967" style="position:absolute;visibility:visible;mso-wrap-style:square" from="40720,5334" to="40720,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" strokecolor="#191919" strokeweight="1pt"/>
                <v:line id="Straight connector" o:spid="_x0000_s1968" style="position:absolute;visibility:visible;mso-wrap-style:square" from="42452,5334" to="42452,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" strokecolor="#191919" strokeweight="1pt"/>
                <v:line id="Straight connector" o:spid="_x0000_s1969" style="position:absolute;visibility:visible;mso-wrap-style:square" from="44184,5334" to="4418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" strokecolor="#191919" strokeweight="1pt"/>
                <v:line id="Straight connector" o:spid="_x0000_s1970" style="position:absolute;visibility:visible;mso-wrap-style:square" from="45916,5334" to="45916,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" strokecolor="#191919" strokeweight="1pt"/>
                <v:line id="Straight connector" o:spid="_x0000_s1971" style="position:absolute;visibility:visible;mso-wrap-style:square" from="47648,5334" to="47648,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" strokecolor="#191919" strokeweight="1pt"/>
                <v:line id="Straight connector" o:spid="_x0000_s1972" style="position:absolute;visibility:visible;mso-wrap-style:square" from="29464,7239" to="485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" strokecolor="#191919" strokeweight="1pt"/>
                <v:rect id="Rectangle" o:spid="_x0000_s1973" style="position:absolute;left:38927;top:5588;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368300"/>
                <wp:effectExtent l="0" t="0" r="20000" b="15000"/>
                <wp:docPr id="93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32" name="Rectangle"/>
                        <wps:cNvSpPr/>
                        <wps:spPr>
                          <a:xfrm>
                            <a:off x="114300" y="44983"/>
                            <a:ext cx="196976" cy="205740"/>
                          </a:xfrm>
                          <a:prstGeom prst="rect">
                            <a:avLst/>
                          </a:prstGeom>
                          <a:noFill/>
                          <a:ln w="12700">
                            <a:noFill/>
                          </a:ln>
                        </wps:spPr>
                        <wps:txbx>
                          <w:txbxContent>
                            <w:p w:rsidR="00FF2188" w:rsidRDefault="008B464A">
                              <w: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3" name="Rectangle"/>
                        <wps:cNvSpPr/>
                        <wps:spPr>
                          <a:xfrm>
                            <a:off x="317500" y="44983"/>
                            <a:ext cx="4180560" cy="205740"/>
                          </a:xfrm>
                          <a:prstGeom prst="rect">
                            <a:avLst/>
                          </a:prstGeom>
                          <a:noFill/>
                          <a:ln w="12700">
                            <a:noFill/>
                          </a:ln>
                        </wps:spPr>
                        <wps:txbx>
                          <w:txbxContent>
                            <w:p w:rsidR="00FF2188" w:rsidRDefault="008B464A">
                              <w:r>
                                <w:t>Heeft u nog opmerkingen over de studiebelasting van het vak , dan kunt u die 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4" name="Rectangle"/>
                        <wps:cNvSpPr/>
                        <wps:spPr>
                          <a:xfrm>
                            <a:off x="317500" y="222783"/>
                            <a:ext cx="457466" cy="205740"/>
                          </a:xfrm>
                          <a:prstGeom prst="rect">
                            <a:avLst/>
                          </a:prstGeom>
                          <a:noFill/>
                          <a:ln w="12700">
                            <a:noFill/>
                          </a:ln>
                        </wps:spPr>
                        <wps:txbx>
                          <w:txbxContent>
                            <w:p w:rsidR="00FF2188" w:rsidRDefault="008B464A">
                              <w:r>
                                <w:t>noteren.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5" name="Straight connector"/>
                        <wps:cNvCnPr/>
                        <wps:spPr>
                          <a:xfrm>
                            <a:off x="317500" y="368300"/>
                            <a:ext cx="4521200" cy="0"/>
                          </a:xfrm>
                          <a:prstGeom prst="line">
                            <a:avLst/>
                          </a:prstGeom>
                          <a:ln w="12700">
                            <a:solidFill>
                              <a:srgbClr val="666666"/>
                            </a:solidFill>
                          </a:ln>
                        </wps:spPr>
                        <wps:bodyPr/>
                      </wps:wsp>
                    </wpc:wpc>
                  </a:graphicData>
                </a:graphic>
              </wp:inline>
            </w:drawing>
          </mc:Choice>
          <mc:Fallback>
            <w:pict>
              <v:group id="_x0000_s1974" editas="canvas" style="width:509.45pt;height:29pt;mso-position-horizontal-relative:char;mso-position-vertical-relative:line" coordsize="64693,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">
                <v:shape id="_x0000_s1975" type="#_x0000_t75" style="position:absolute;width:64693;height:3683;visibility:visible;mso-wrap-style:square">
                  <v:fill o:detectmouseclick="t"/>
                  <v:path o:connecttype="none"/>
                </v:shape>
                <v:rect id="Rectangle" o:spid="_x0000_s1976"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" filled="f" stroked="f" strokeweight="1pt">
                  <v:textbox inset="0,0,0,0">
                    <w:txbxContent>
                      <w:p w:rsidR="00FF2188" w:rsidRDefault="008B464A">
                        <w:r>
                          <w:t>24.</w:t>
                        </w:r>
                      </w:p>
                    </w:txbxContent>
                  </v:textbox>
                </v:rect>
                <v:rect id="Rectangle" o:spid="_x0000_s1977" style="position:absolute;left:3175;top:449;width:4180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" filled="f" stroked="f" strokeweight="1pt">
                  <v:textbox inset="0,0,0,0">
                    <w:txbxContent>
                      <w:p w:rsidR="00FF2188" w:rsidRDefault="008B464A">
                        <w:r>
                          <w:t>Heeft u nog opmerkingen over de studiebelasting van het vak , dan kunt u die hier</w:t>
                        </w:r>
                      </w:p>
                    </w:txbxContent>
                  </v:textbox>
                </v:rect>
                <v:rect id="Rectangle" o:spid="_x0000_s1978" style="position:absolute;left:3175;top:2227;width:457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" filled="f" stroked="f" strokeweight="1pt">
                  <v:textbox inset="0,0,0,0">
                    <w:txbxContent>
                      <w:p w:rsidR="00FF2188" w:rsidRDefault="008B464A">
                        <w:r>
                          <w:t>noteren.</w:t>
                        </w:r>
                      </w:p>
                    </w:txbxContent>
                  </v:textbox>
                </v:rect>
                <v:line id="Straight connector" o:spid="_x0000_s1979" style="position:absolute;visibility:visible;mso-wrap-style:square" from="3175,3683" to="48387,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" strokecolor="#666" strokeweight="1pt"/>
                <w10:anchorlock/>
              </v:group>
            </w:pict>
          </mc:Fallback>
        </mc:AlternateContent>
      </w:r>
    </w:p>
    <w:p w:rsidR="00FF2188" w:rsidRDefault="008B464A">
      <w:pPr>
        <w:pStyle w:val="Indent"/>
      </w:pPr>
      <w:r>
        <w:t>nvt</w:t>
      </w:r>
    </w:p>
    <w:p w:rsidR="00FF2188" w:rsidRDefault="008B464A">
      <w:pPr>
        <w:pStyle w:val="Indent"/>
      </w:pPr>
      <w:r>
        <w:t xml:space="preserve">Statistiek vereist veel oefenen, dat kost </w:t>
      </w:r>
      <w:r>
        <w:t>veel tijd en discipline. De twee tentamens vielen in een al vrij drukke periode, dat maakte het niet gemakkelijker. Door Corona waren de twee tentamens ook nog eens op één dag, waardoor alle stof in één keer getoetst werd. Dat was wel wat veel.</w:t>
      </w:r>
    </w:p>
    <w:p w:rsidR="00FF2188" w:rsidRDefault="008B464A">
      <w:pPr>
        <w:pStyle w:val="Indent"/>
      </w:pPr>
      <w:r>
        <w:t>Als je veel</w:t>
      </w:r>
      <w:r>
        <w:t xml:space="preserve"> moet oefenen is er moeilijker te combineren. Zeker als het lastig is om te begrijpen.</w:t>
      </w:r>
    </w:p>
    <w:p w:rsidR="00FF2188" w:rsidRDefault="008B464A">
      <w:pPr>
        <w:pStyle w:val="Indent"/>
      </w:pPr>
      <w:r>
        <w:t>Beter verdelen en als je een planning belooft met wat per week gemaakt moet worden, is het handig om hem ook daadwerkelijk te maken en erop te zetten</w:t>
      </w:r>
    </w:p>
    <w:p w:rsidR="00FF2188" w:rsidRDefault="008B464A">
      <w:pPr>
        <w:pStyle w:val="Indent"/>
      </w:pPr>
      <w:r>
        <w:t>Doordat de uitleg f</w:t>
      </w:r>
      <w:r>
        <w:t>ilmpjes (door corona) vrij laat kwam, moest in het begin alles zelf uitgezocht worden.</w:t>
      </w:r>
    </w:p>
    <w:p w:rsidR="00FF2188" w:rsidRDefault="008B464A">
      <w:pPr>
        <w:pStyle w:val="Indent"/>
      </w:pPr>
      <w:r>
        <w:t>nvt</w:t>
      </w:r>
    </w:p>
    <w:p w:rsidR="00FF2188" w:rsidRDefault="008B464A">
      <w:pPr>
        <w:pStyle w:val="Indent"/>
      </w:pPr>
      <w:r>
        <w:t>Ik heb Statistiek al eens gehad tijdens de ms&amp;t opleiding dus voor mij was dit al bekende stof.</w:t>
      </w:r>
    </w:p>
    <w:p w:rsidR="00FF2188" w:rsidRDefault="008B464A">
      <w:pPr>
        <w:pStyle w:val="Indent"/>
      </w:pPr>
      <w:r>
        <w:t>Niks wat niet eerder genoemd is</w:t>
      </w:r>
    </w:p>
    <w:p w:rsidR="00592758" w:rsidRDefault="008B464A">
      <w:r>
        <w:rPr>
          <w:noProof/>
          <w:lang w:eastAsia="nl-NL"/>
        </w:rPr>
        <mc:AlternateContent>
          <mc:Choice Requires="wpc">
            <w:drawing>
              <wp:inline distT="0" distB="0" distL="0" distR="0">
                <wp:extent cx="6470000" cy="812800"/>
                <wp:effectExtent l="0" t="0" r="20000" b="15000"/>
                <wp:docPr id="936"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37" name="Rectangle"/>
                        <wps:cNvSpPr/>
                        <wps:spPr>
                          <a:xfrm>
                            <a:off x="114300" y="44983"/>
                            <a:ext cx="196976" cy="205740"/>
                          </a:xfrm>
                          <a:prstGeom prst="rect">
                            <a:avLst/>
                          </a:prstGeom>
                          <a:noFill/>
                          <a:ln w="12700">
                            <a:noFill/>
                          </a:ln>
                        </wps:spPr>
                        <wps:txbx>
                          <w:txbxContent>
                            <w:p w:rsidR="00FF2188" w:rsidRDefault="008B464A">
                              <w: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8" name="Rectangle"/>
                        <wps:cNvSpPr/>
                        <wps:spPr>
                          <a:xfrm>
                            <a:off x="317500" y="44983"/>
                            <a:ext cx="4033913" cy="205740"/>
                          </a:xfrm>
                          <a:prstGeom prst="rect">
                            <a:avLst/>
                          </a:prstGeom>
                          <a:noFill/>
                          <a:ln w="12700">
                            <a:noFill/>
                          </a:ln>
                        </wps:spPr>
                        <wps:txbx>
                          <w:txbxContent>
                            <w:p w:rsidR="00FF2188" w:rsidRDefault="008B464A">
                              <w:r>
                                <w:t>De tentamen-eisen waaraan ik</w:t>
                              </w:r>
                              <w:r>
                                <w:t xml:space="preserve"> moest voldoen, waren vooraf duidelijk gemaakt.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9"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0"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1"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2" name="Straight connector"/>
                        <wps:cNvCnPr/>
                        <wps:spPr>
                          <a:xfrm>
                            <a:off x="2946400" y="368300"/>
                            <a:ext cx="1905000" cy="0"/>
                          </a:xfrm>
                          <a:prstGeom prst="line">
                            <a:avLst/>
                          </a:prstGeom>
                          <a:ln w="12700">
                            <a:solidFill>
                              <a:srgbClr val="000000"/>
                            </a:solidFill>
                          </a:ln>
                        </wps:spPr>
                        <wps:bodyPr/>
                      </wps:wsp>
                      <wps:wsp>
                        <wps:cNvPr id="943" name="Straight connector"/>
                        <wps:cNvCnPr/>
                        <wps:spPr>
                          <a:xfrm>
                            <a:off x="2946400" y="368300"/>
                            <a:ext cx="0" cy="190500"/>
                          </a:xfrm>
                          <a:prstGeom prst="line">
                            <a:avLst/>
                          </a:prstGeom>
                          <a:ln w="12700">
                            <a:solidFill>
                              <a:srgbClr val="000000"/>
                            </a:solidFill>
                          </a:ln>
                        </wps:spPr>
                        <wps:bodyPr/>
                      </wps:wsp>
                      <wps:wsp>
                        <wps:cNvPr id="944" name="Straight connector"/>
                        <wps:cNvCnPr/>
                        <wps:spPr>
                          <a:xfrm>
                            <a:off x="4851400" y="368300"/>
                            <a:ext cx="0" cy="190500"/>
                          </a:xfrm>
                          <a:prstGeom prst="line">
                            <a:avLst/>
                          </a:prstGeom>
                          <a:ln w="12700">
                            <a:solidFill>
                              <a:srgbClr val="000000"/>
                            </a:solidFill>
                          </a:ln>
                        </wps:spPr>
                        <wps:bodyPr/>
                      </wps:wsp>
                      <wps:wsp>
                        <wps:cNvPr id="945" name="Straight connector"/>
                        <wps:cNvCnPr/>
                        <wps:spPr>
                          <a:xfrm>
                            <a:off x="2946400" y="558800"/>
                            <a:ext cx="1905000" cy="0"/>
                          </a:xfrm>
                          <a:prstGeom prst="line">
                            <a:avLst/>
                          </a:prstGeom>
                          <a:ln w="12700">
                            <a:solidFill>
                              <a:srgbClr val="000000"/>
                            </a:solidFill>
                          </a:ln>
                        </wps:spPr>
                        <wps:bodyPr/>
                      </wps:wsp>
                      <wps:wsp>
                        <wps:cNvPr id="946" name="Rectangle"/>
                        <wps:cNvSpPr/>
                        <wps:spPr>
                          <a:xfrm>
                            <a:off x="30988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7" name="Straight connector"/>
                        <wps:cNvCnPr/>
                        <wps:spPr>
                          <a:xfrm>
                            <a:off x="3136900" y="342900"/>
                            <a:ext cx="0" cy="215900"/>
                          </a:xfrm>
                          <a:prstGeom prst="line">
                            <a:avLst/>
                          </a:prstGeom>
                          <a:ln w="12700">
                            <a:solidFill>
                              <a:srgbClr val="000000"/>
                            </a:solidFill>
                          </a:ln>
                        </wps:spPr>
                        <wps:bodyPr/>
                      </wps:wsp>
                      <wps:wsp>
                        <wps:cNvPr id="948" name="Rectangle"/>
                        <wps:cNvSpPr/>
                        <wps:spPr>
                          <a:xfrm>
                            <a:off x="34798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9" name="Straight connector"/>
                        <wps:cNvCnPr/>
                        <wps:spPr>
                          <a:xfrm>
                            <a:off x="3517900" y="342900"/>
                            <a:ext cx="0" cy="215900"/>
                          </a:xfrm>
                          <a:prstGeom prst="line">
                            <a:avLst/>
                          </a:prstGeom>
                          <a:ln w="12700">
                            <a:solidFill>
                              <a:srgbClr val="000000"/>
                            </a:solidFill>
                          </a:ln>
                        </wps:spPr>
                        <wps:bodyPr/>
                      </wps:wsp>
                      <wps:wsp>
                        <wps:cNvPr id="950" name="Rectangle"/>
                        <wps:cNvSpPr/>
                        <wps:spPr>
                          <a:xfrm>
                            <a:off x="3860800" y="2227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1" name="Straight connector"/>
                        <wps:cNvCnPr/>
                        <wps:spPr>
                          <a:xfrm>
                            <a:off x="3898900" y="342900"/>
                            <a:ext cx="0" cy="215900"/>
                          </a:xfrm>
                          <a:prstGeom prst="line">
                            <a:avLst/>
                          </a:prstGeom>
                          <a:ln w="12700">
                            <a:solidFill>
                              <a:srgbClr val="000000"/>
                            </a:solidFill>
                          </a:ln>
                        </wps:spPr>
                        <wps:bodyPr/>
                      </wps:wsp>
                      <wps:wsp>
                        <wps:cNvPr id="952" name="Rectangle"/>
                        <wps:cNvSpPr/>
                        <wps:spPr>
                          <a:xfrm>
                            <a:off x="4241800" y="222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3" name="Straight connector"/>
                        <wps:cNvCnPr/>
                        <wps:spPr>
                          <a:xfrm>
                            <a:off x="4279900" y="342900"/>
                            <a:ext cx="0" cy="215900"/>
                          </a:xfrm>
                          <a:prstGeom prst="line">
                            <a:avLst/>
                          </a:prstGeom>
                          <a:ln w="12700">
                            <a:solidFill>
                              <a:srgbClr val="000000"/>
                            </a:solidFill>
                          </a:ln>
                        </wps:spPr>
                        <wps:bodyPr/>
                      </wps:wsp>
                      <wps:wsp>
                        <wps:cNvPr id="954" name="Rectangle"/>
                        <wps:cNvSpPr/>
                        <wps:spPr>
                          <a:xfrm>
                            <a:off x="4622800" y="2227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5" name="Straight connector"/>
                        <wps:cNvCnPr/>
                        <wps:spPr>
                          <a:xfrm>
                            <a:off x="4660900" y="342900"/>
                            <a:ext cx="0" cy="215900"/>
                          </a:xfrm>
                          <a:prstGeom prst="line">
                            <a:avLst/>
                          </a:prstGeom>
                          <a:ln w="12700">
                            <a:solidFill>
                              <a:srgbClr val="000000"/>
                            </a:solidFill>
                          </a:ln>
                        </wps:spPr>
                        <wps:bodyPr/>
                      </wps:wsp>
                      <wps:wsp>
                        <wps:cNvPr id="956" name="Rectangle"/>
                        <wps:cNvSpPr/>
                        <wps:spPr>
                          <a:xfrm>
                            <a:off x="495300" y="413283"/>
                            <a:ext cx="2388679" cy="205740"/>
                          </a:xfrm>
                          <a:prstGeom prst="rect">
                            <a:avLst/>
                          </a:prstGeom>
                          <a:noFill/>
                          <a:ln w="12700">
                            <a:noFill/>
                          </a:ln>
                        </wps:spPr>
                        <wps:txbx>
                          <w:txbxContent>
                            <w:p w:rsidR="00FF2188" w:rsidRDefault="008B464A">
                              <w:r>
                                <w:t>5p: 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7" name="Rectangle"/>
                        <wps:cNvSpPr/>
                        <wps:spPr>
                          <a:xfrm>
                            <a:off x="6210300" y="413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8" name="Rectangle"/>
                        <wps:cNvSpPr/>
                        <wps:spPr>
                          <a:xfrm>
                            <a:off x="5067300" y="413283"/>
                            <a:ext cx="196976" cy="205740"/>
                          </a:xfrm>
                          <a:prstGeom prst="rect">
                            <a:avLst/>
                          </a:prstGeom>
                          <a:noFill/>
                          <a:ln w="12700">
                            <a:noFill/>
                          </a:ln>
                        </wps:spPr>
                        <wps:txbx>
                          <w:txbxContent>
                            <w:p w:rsidR="00FF2188" w:rsidRDefault="008B464A">
                              <w:r>
                                <w:t>3.7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9" name="Rectangle"/>
                        <wps:cNvSpPr/>
                        <wps:spPr>
                          <a:xfrm>
                            <a:off x="5638800" y="413283"/>
                            <a:ext cx="196976" cy="205740"/>
                          </a:xfrm>
                          <a:prstGeom prst="rect">
                            <a:avLst/>
                          </a:prstGeom>
                          <a:noFill/>
                          <a:ln w="12700">
                            <a:noFill/>
                          </a:ln>
                        </wps:spPr>
                        <wps:txbx>
                          <w:txbxContent>
                            <w:p w:rsidR="00FF2188" w:rsidRDefault="008B464A">
                              <w: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0" name="Straight connector"/>
                        <wps:cNvCnPr/>
                        <wps:spPr>
                          <a:xfrm>
                            <a:off x="3863081" y="469900"/>
                            <a:ext cx="630411" cy="0"/>
                          </a:xfrm>
                          <a:prstGeom prst="line">
                            <a:avLst/>
                          </a:prstGeom>
                          <a:ln w="19050">
                            <a:solidFill>
                              <a:srgbClr val="FF0000"/>
                            </a:solidFill>
                          </a:ln>
                        </wps:spPr>
                        <wps:bodyPr/>
                      </wps:wsp>
                      <wps:wsp>
                        <wps:cNvPr id="961" name="Straight connector"/>
                        <wps:cNvCnPr/>
                        <wps:spPr>
                          <a:xfrm>
                            <a:off x="3863081" y="431800"/>
                            <a:ext cx="0" cy="88900"/>
                          </a:xfrm>
                          <a:prstGeom prst="line">
                            <a:avLst/>
                          </a:prstGeom>
                          <a:ln w="19050">
                            <a:solidFill>
                              <a:srgbClr val="FF0000"/>
                            </a:solidFill>
                          </a:ln>
                        </wps:spPr>
                        <wps:bodyPr/>
                      </wps:wsp>
                      <wps:wsp>
                        <wps:cNvPr id="962" name="Straight connector"/>
                        <wps:cNvCnPr/>
                        <wps:spPr>
                          <a:xfrm>
                            <a:off x="4493493" y="431800"/>
                            <a:ext cx="0" cy="88900"/>
                          </a:xfrm>
                          <a:prstGeom prst="line">
                            <a:avLst/>
                          </a:prstGeom>
                          <a:ln w="19050">
                            <a:solidFill>
                              <a:srgbClr val="FF0000"/>
                            </a:solidFill>
                          </a:ln>
                        </wps:spPr>
                        <wps:bodyPr/>
                      </wps:wsp>
                      <wps:wsp>
                        <wps:cNvPr id="963" name="Rectangle"/>
                        <wps:cNvSpPr/>
                        <wps:spPr>
                          <a:xfrm>
                            <a:off x="4152887" y="393700"/>
                            <a:ext cx="50800" cy="152400"/>
                          </a:xfrm>
                          <a:prstGeom prst="rect">
                            <a:avLst/>
                          </a:prstGeom>
                          <a:solidFill>
                            <a:srgbClr val="FF0000"/>
                          </a:solidFill>
                          <a:ln w="12700">
                            <a:solidFill>
                              <a:srgbClr val="FF0000"/>
                            </a:solidFill>
                          </a:ln>
                        </wps:spPr>
                        <wps:bodyPr/>
                      </wps:wsp>
                    </wpc:wpc>
                  </a:graphicData>
                </a:graphic>
              </wp:inline>
            </w:drawing>
          </mc:Choice>
          <mc:Fallback>
            <w:pict>
              <v:group id="_x0000_s1980" editas="canvas" style="width:509.45pt;height:64pt;mso-position-horizontal-relative:char;mso-position-vertical-relative:line" coordsize="64693,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">
                <v:shape id="_x0000_s1981" type="#_x0000_t75" style="position:absolute;width:64693;height:8128;visibility:visible;mso-wrap-style:square">
                  <v:fill o:detectmouseclick="t"/>
                  <v:path o:connecttype="none"/>
                </v:shape>
                <v:rect id="Rectangle" o:spid="_x0000_s1982"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" filled="f" stroked="f" strokeweight="1pt">
                  <v:textbox inset="0,0,0,0">
                    <w:txbxContent>
                      <w:p w:rsidR="00FF2188" w:rsidRDefault="008B464A">
                        <w:r>
                          <w:t>25.</w:t>
                        </w:r>
                      </w:p>
                    </w:txbxContent>
                  </v:textbox>
                </v:rect>
                <v:rect id="Rectangle" o:spid="_x0000_s1983" style="position:absolute;left:3175;top:449;width:4033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" filled="f" stroked="f" strokeweight="1pt">
                  <v:textbox inset="0,0,0,0">
                    <w:txbxContent>
                      <w:p w:rsidR="00FF2188" w:rsidRDefault="008B464A">
                        <w:r>
                          <w:t>De tentamen-eisen waaraan ik</w:t>
                        </w:r>
                        <w:r>
                          <w:t xml:space="preserve"> moest voldoen, waren vooraf duidelijk gemaakt.</w:t>
                        </w:r>
                      </w:p>
                    </w:txbxContent>
                  </v:textbox>
                </v:rect>
                <v:rect id="Rectangle" o:spid="_x0000_s1984"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" filled="f" stroked="f" strokeweight="1pt">
                  <v:textbox inset="0,0,0,0">
                    <w:txbxContent>
                      <w:p w:rsidR="00FF2188" w:rsidRDefault="008B464A">
                        <w:r>
                          <w:t>n</w:t>
                        </w:r>
                      </w:p>
                    </w:txbxContent>
                  </v:textbox>
                </v:rect>
                <v:rect id="Rectangle" o:spid="_x0000_s1985"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" filled="f" stroked="f" strokeweight="1pt">
                  <v:textbox inset="0,0,0,0">
                    <w:txbxContent>
                      <w:p w:rsidR="00FF2188" w:rsidRDefault="008B464A">
                        <w:r>
                          <w:t>gem.</w:t>
                        </w:r>
                      </w:p>
                    </w:txbxContent>
                  </v:textbox>
                </v:rect>
                <v:rect id="Rectangle" o:spid="_x0000_s1986"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" filled="f" stroked="f" strokeweight="1pt">
                  <v:textbox inset="0,0,0,0">
                    <w:txbxContent>
                      <w:p w:rsidR="00FF2188" w:rsidRDefault="008B464A">
                        <w:r>
                          <w:t>sd</w:t>
                        </w:r>
                      </w:p>
                    </w:txbxContent>
                  </v:textbox>
                </v:rect>
                <v:line id="Straight connector" o:spid="_x0000_s1987"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" strokeweight="1pt"/>
                <v:line id="Straight connector" o:spid="_x0000_s1988" style="position:absolute;visibility:visible;mso-wrap-style:square" from="29464,3683" to="2946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" strokeweight="1pt"/>
                <v:line id="Straight connector" o:spid="_x0000_s1989" style="position:absolute;visibility:visible;mso-wrap-style:square" from="48514,3683"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" strokeweight="1pt"/>
                <v:line id="Straight connector" o:spid="_x0000_s1990"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" strokeweight="1pt"/>
                <v:rect id="Rectangle" o:spid="_x0000_s1991" style="position:absolute;left:3098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" filled="f" stroked="f" strokeweight="1pt">
                  <v:textbox inset="0,0,0,0">
                    <w:txbxContent>
                      <w:p w:rsidR="00FF2188" w:rsidRDefault="008B464A">
                        <w:r>
                          <w:t>1</w:t>
                        </w:r>
                      </w:p>
                    </w:txbxContent>
                  </v:textbox>
                </v:rect>
                <v:line id="Straight connector" o:spid="_x0000_s1992" style="position:absolute;visibility:visible;mso-wrap-style:square" from="31369,3429" to="3136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" strokeweight="1pt"/>
                <v:rect id="Rectangle" o:spid="_x0000_s1993" style="position:absolute;left:3479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" filled="f" stroked="f" strokeweight="1pt">
                  <v:textbox inset="0,0,0,0">
                    <w:txbxContent>
                      <w:p w:rsidR="00FF2188" w:rsidRDefault="008B464A">
                        <w:r>
                          <w:t>2</w:t>
                        </w:r>
                      </w:p>
                    </w:txbxContent>
                  </v:textbox>
                </v:rect>
                <v:line id="Straight connector" o:spid="_x0000_s1994" style="position:absolute;visibility:visible;mso-wrap-style:square" from="35179,3429" to="3517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" strokeweight="1pt"/>
                <v:rect id="Rectangle" o:spid="_x0000_s1995" style="position:absolute;left:3860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" filled="f" stroked="f" strokeweight="1pt">
                  <v:textbox inset="0,0,0,0">
                    <w:txbxContent>
                      <w:p w:rsidR="00FF2188" w:rsidRDefault="008B464A">
                        <w:r>
                          <w:t>3</w:t>
                        </w:r>
                      </w:p>
                    </w:txbxContent>
                  </v:textbox>
                </v:rect>
                <v:line id="Straight connector" o:spid="_x0000_s1996" style="position:absolute;visibility:visible;mso-wrap-style:square" from="38989,3429" to="3898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" strokeweight="1pt"/>
                <v:rect id="Rectangle" o:spid="_x0000_s1997" style="position:absolute;left:4241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" filled="f" stroked="f" strokeweight="1pt">
                  <v:textbox inset="0,0,0,0">
                    <w:txbxContent>
                      <w:p w:rsidR="00FF2188" w:rsidRDefault="008B464A">
                        <w:r>
                          <w:t>4</w:t>
                        </w:r>
                      </w:p>
                    </w:txbxContent>
                  </v:textbox>
                </v:rect>
                <v:line id="Straight connector" o:spid="_x0000_s1998" style="position:absolute;visibility:visible;mso-wrap-style:square" from="42799,3429" to="4279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" strokeweight="1pt"/>
                <v:rect id="Rectangle" o:spid="_x0000_s1999" style="position:absolute;left:4622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" filled="f" stroked="f" strokeweight="1pt">
                  <v:textbox inset="0,0,0,0">
                    <w:txbxContent>
                      <w:p w:rsidR="00FF2188" w:rsidRDefault="008B464A">
                        <w:r>
                          <w:t>5</w:t>
                        </w:r>
                      </w:p>
                    </w:txbxContent>
                  </v:textbox>
                </v:rect>
                <v:line id="Straight connector" o:spid="_x0000_s2000" style="position:absolute;visibility:visible;mso-wrap-style:square" from="46609,3429" to="4660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" strokeweight="1pt"/>
                <v:rect id="Rectangle" o:spid="_x0000_s2001" style="position:absolute;left:4953;top:4132;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" filled="f" stroked="f" strokeweight="1pt">
                  <v:textbox inset="0,0,0,0">
                    <w:txbxContent>
                      <w:p w:rsidR="00FF2188" w:rsidRDefault="008B464A">
                        <w:r>
                          <w:t>5p: helemaal mee oneens-helemaal mee eens</w:t>
                        </w:r>
                      </w:p>
                    </w:txbxContent>
                  </v:textbox>
                </v:rect>
                <v:rect id="Rectangle" o:spid="_x0000_s2002"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" filled="f" stroked="f" strokeweight="1pt">
                  <v:textbox inset="0,0,0,0">
                    <w:txbxContent>
                      <w:p w:rsidR="00FF2188" w:rsidRDefault="008B464A">
                        <w:r>
                          <w:t>45</w:t>
                        </w:r>
                      </w:p>
                    </w:txbxContent>
                  </v:textbox>
                </v:rect>
                <v:rect id="Rectangle" o:spid="_x0000_s2003"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" filled="f" stroked="f" strokeweight="1pt">
                  <v:textbox inset="0,0,0,0">
                    <w:txbxContent>
                      <w:p w:rsidR="00FF2188" w:rsidRDefault="008B464A">
                        <w:r>
                          <w:t>3.7</w:t>
                        </w:r>
                      </w:p>
                    </w:txbxContent>
                  </v:textbox>
                </v:rect>
                <v:rect id="Rectangle" o:spid="_x0000_s2004"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" filled="f" stroked="f" strokeweight="1pt">
                  <v:textbox inset="0,0,0,0">
                    <w:txbxContent>
                      <w:p w:rsidR="00FF2188" w:rsidRDefault="008B464A">
                        <w:r>
                          <w:t>0.8</w:t>
                        </w:r>
                      </w:p>
                    </w:txbxContent>
                  </v:textbox>
                </v:rect>
                <v:line id="Straight connector" o:spid="_x0000_s2005" style="position:absolute;visibility:visible;mso-wrap-style:square" from="38630,4699" to="44934,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" strokecolor="red" strokeweight="1.5pt"/>
                <v:line id="Straight connector" o:spid="_x0000_s2006" style="position:absolute;visibility:visible;mso-wrap-style:square" from="38630,4318" to="38630,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" strokecolor="red" strokeweight="1.5pt"/>
                <v:line id="Straight connector" o:spid="_x0000_s2007" style="position:absolute;visibility:visible;mso-wrap-style:square" from="44934,4318" to="44934,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" strokecolor="red" strokeweight="1.5pt"/>
                <v:rect id="Rectangle" o:spid="_x0000_s2008" style="position:absolute;left:41528;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812800"/>
                <wp:effectExtent l="0" t="0" r="20000" b="15000"/>
                <wp:docPr id="964"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65" name="Rectangle"/>
                        <wps:cNvSpPr/>
                        <wps:spPr>
                          <a:xfrm>
                            <a:off x="114300" y="44983"/>
                            <a:ext cx="196976" cy="205740"/>
                          </a:xfrm>
                          <a:prstGeom prst="rect">
                            <a:avLst/>
                          </a:prstGeom>
                          <a:noFill/>
                          <a:ln w="12700">
                            <a:noFill/>
                          </a:ln>
                        </wps:spPr>
                        <wps:txbx>
                          <w:txbxContent>
                            <w:p w:rsidR="00FF2188" w:rsidRDefault="008B464A">
                              <w:r>
                                <w:t>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6" name="Rectangle"/>
                        <wps:cNvSpPr/>
                        <wps:spPr>
                          <a:xfrm>
                            <a:off x="317500" y="44983"/>
                            <a:ext cx="3100539" cy="205740"/>
                          </a:xfrm>
                          <a:prstGeom prst="rect">
                            <a:avLst/>
                          </a:prstGeom>
                          <a:noFill/>
                          <a:ln w="12700">
                            <a:noFill/>
                          </a:ln>
                        </wps:spPr>
                        <wps:txbx>
                          <w:txbxContent>
                            <w:p w:rsidR="00FF2188" w:rsidRDefault="008B464A">
                              <w:r>
                                <w:t>Het tentamen was een goede afspiegeling van de studiestof.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7"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8"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9"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0" name="Straight connector"/>
                        <wps:cNvCnPr/>
                        <wps:spPr>
                          <a:xfrm>
                            <a:off x="2946400" y="368300"/>
                            <a:ext cx="1905000" cy="0"/>
                          </a:xfrm>
                          <a:prstGeom prst="line">
                            <a:avLst/>
                          </a:prstGeom>
                          <a:ln w="12700">
                            <a:solidFill>
                              <a:srgbClr val="000000"/>
                            </a:solidFill>
                          </a:ln>
                        </wps:spPr>
                        <wps:bodyPr/>
                      </wps:wsp>
                      <wps:wsp>
                        <wps:cNvPr id="971" name="Straight connector"/>
                        <wps:cNvCnPr/>
                        <wps:spPr>
                          <a:xfrm>
                            <a:off x="2946400" y="368300"/>
                            <a:ext cx="0" cy="190500"/>
                          </a:xfrm>
                          <a:prstGeom prst="line">
                            <a:avLst/>
                          </a:prstGeom>
                          <a:ln w="12700">
                            <a:solidFill>
                              <a:srgbClr val="000000"/>
                            </a:solidFill>
                          </a:ln>
                        </wps:spPr>
                        <wps:bodyPr/>
                      </wps:wsp>
                      <wps:wsp>
                        <wps:cNvPr id="972" name="Straight connector"/>
                        <wps:cNvCnPr/>
                        <wps:spPr>
                          <a:xfrm>
                            <a:off x="4851400" y="368300"/>
                            <a:ext cx="0" cy="190500"/>
                          </a:xfrm>
                          <a:prstGeom prst="line">
                            <a:avLst/>
                          </a:prstGeom>
                          <a:ln w="12700">
                            <a:solidFill>
                              <a:srgbClr val="000000"/>
                            </a:solidFill>
                          </a:ln>
                        </wps:spPr>
                        <wps:bodyPr/>
                      </wps:wsp>
                      <wps:wsp>
                        <wps:cNvPr id="973" name="Straight connector"/>
                        <wps:cNvCnPr/>
                        <wps:spPr>
                          <a:xfrm>
                            <a:off x="2946400" y="558800"/>
                            <a:ext cx="1905000" cy="0"/>
                          </a:xfrm>
                          <a:prstGeom prst="line">
                            <a:avLst/>
                          </a:prstGeom>
                          <a:ln w="12700">
                            <a:solidFill>
                              <a:srgbClr val="000000"/>
                            </a:solidFill>
                          </a:ln>
                        </wps:spPr>
                        <wps:bodyPr/>
                      </wps:wsp>
                      <wps:wsp>
                        <wps:cNvPr id="974" name="Rectangle"/>
                        <wps:cNvSpPr/>
                        <wps:spPr>
                          <a:xfrm>
                            <a:off x="30988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5" name="Straight connector"/>
                        <wps:cNvCnPr/>
                        <wps:spPr>
                          <a:xfrm>
                            <a:off x="3136900" y="342900"/>
                            <a:ext cx="0" cy="215900"/>
                          </a:xfrm>
                          <a:prstGeom prst="line">
                            <a:avLst/>
                          </a:prstGeom>
                          <a:ln w="12700">
                            <a:solidFill>
                              <a:srgbClr val="000000"/>
                            </a:solidFill>
                          </a:ln>
                        </wps:spPr>
                        <wps:bodyPr/>
                      </wps:wsp>
                      <wps:wsp>
                        <wps:cNvPr id="976" name="Rectangle"/>
                        <wps:cNvSpPr/>
                        <wps:spPr>
                          <a:xfrm>
                            <a:off x="34798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7" name="Straight connector"/>
                        <wps:cNvCnPr/>
                        <wps:spPr>
                          <a:xfrm>
                            <a:off x="3517900" y="342900"/>
                            <a:ext cx="0" cy="215900"/>
                          </a:xfrm>
                          <a:prstGeom prst="line">
                            <a:avLst/>
                          </a:prstGeom>
                          <a:ln w="12700">
                            <a:solidFill>
                              <a:srgbClr val="000000"/>
                            </a:solidFill>
                          </a:ln>
                        </wps:spPr>
                        <wps:bodyPr/>
                      </wps:wsp>
                      <wps:wsp>
                        <wps:cNvPr id="978" name="Rectangle"/>
                        <wps:cNvSpPr/>
                        <wps:spPr>
                          <a:xfrm>
                            <a:off x="3860800" y="2227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9" name="Straight connector"/>
                        <wps:cNvCnPr/>
                        <wps:spPr>
                          <a:xfrm>
                            <a:off x="3898900" y="342900"/>
                            <a:ext cx="0" cy="215900"/>
                          </a:xfrm>
                          <a:prstGeom prst="line">
                            <a:avLst/>
                          </a:prstGeom>
                          <a:ln w="12700">
                            <a:solidFill>
                              <a:srgbClr val="000000"/>
                            </a:solidFill>
                          </a:ln>
                        </wps:spPr>
                        <wps:bodyPr/>
                      </wps:wsp>
                      <wps:wsp>
                        <wps:cNvPr id="980" name="Rectangle"/>
                        <wps:cNvSpPr/>
                        <wps:spPr>
                          <a:xfrm>
                            <a:off x="4241800" y="222783"/>
                            <a:ext cx="101650" cy="205740"/>
                          </a:xfrm>
                          <a:prstGeom prst="rect">
                            <a:avLst/>
                          </a:prstGeom>
                          <a:noFill/>
                          <a:ln w="12700">
                            <a:noFill/>
                          </a:ln>
                        </wps:spPr>
                        <wps:txbx>
                          <w:txbxContent>
                            <w:p w:rsidR="00FF2188" w:rsidRDefault="008B464A">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1" name="Straight connector"/>
                        <wps:cNvCnPr/>
                        <wps:spPr>
                          <a:xfrm>
                            <a:off x="4279900" y="342900"/>
                            <a:ext cx="0" cy="215900"/>
                          </a:xfrm>
                          <a:prstGeom prst="line">
                            <a:avLst/>
                          </a:prstGeom>
                          <a:ln w="12700">
                            <a:solidFill>
                              <a:srgbClr val="000000"/>
                            </a:solidFill>
                          </a:ln>
                        </wps:spPr>
                        <wps:bodyPr/>
                      </wps:wsp>
                      <wps:wsp>
                        <wps:cNvPr id="982" name="Rectangle"/>
                        <wps:cNvSpPr/>
                        <wps:spPr>
                          <a:xfrm>
                            <a:off x="4622800" y="222783"/>
                            <a:ext cx="101650" cy="205740"/>
                          </a:xfrm>
                          <a:prstGeom prst="rect">
                            <a:avLst/>
                          </a:prstGeom>
                          <a:noFill/>
                          <a:ln w="12700">
                            <a:noFill/>
                          </a:ln>
                        </wps:spPr>
                        <wps:txbx>
                          <w:txbxContent>
                            <w:p w:rsidR="00FF2188" w:rsidRDefault="008B464A">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3" name="Straight connector"/>
                        <wps:cNvCnPr/>
                        <wps:spPr>
                          <a:xfrm>
                            <a:off x="4660900" y="342900"/>
                            <a:ext cx="0" cy="215900"/>
                          </a:xfrm>
                          <a:prstGeom prst="line">
                            <a:avLst/>
                          </a:prstGeom>
                          <a:ln w="12700">
                            <a:solidFill>
                              <a:srgbClr val="000000"/>
                            </a:solidFill>
                          </a:ln>
                        </wps:spPr>
                        <wps:bodyPr/>
                      </wps:wsp>
                      <wps:wsp>
                        <wps:cNvPr id="984" name="Rectangle"/>
                        <wps:cNvSpPr/>
                        <wps:spPr>
                          <a:xfrm>
                            <a:off x="495300" y="413283"/>
                            <a:ext cx="2388679" cy="205740"/>
                          </a:xfrm>
                          <a:prstGeom prst="rect">
                            <a:avLst/>
                          </a:prstGeom>
                          <a:noFill/>
                          <a:ln w="12700">
                            <a:noFill/>
                          </a:ln>
                        </wps:spPr>
                        <wps:txbx>
                          <w:txbxContent>
                            <w:p w:rsidR="00FF2188" w:rsidRDefault="008B464A">
                              <w:r>
                                <w:t xml:space="preserve">5p: </w:t>
                              </w:r>
                              <w:r>
                                <w:t>helemaal mee oneens-helemaal mee 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5" name="Rectangle"/>
                        <wps:cNvSpPr/>
                        <wps:spPr>
                          <a:xfrm>
                            <a:off x="6210300" y="413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6" name="Rectangle"/>
                        <wps:cNvSpPr/>
                        <wps:spPr>
                          <a:xfrm>
                            <a:off x="5067300" y="413283"/>
                            <a:ext cx="196976" cy="205740"/>
                          </a:xfrm>
                          <a:prstGeom prst="rect">
                            <a:avLst/>
                          </a:prstGeom>
                          <a:noFill/>
                          <a:ln w="12700">
                            <a:noFill/>
                          </a:ln>
                        </wps:spPr>
                        <wps:txbx>
                          <w:txbxContent>
                            <w:p w:rsidR="00FF2188" w:rsidRDefault="008B464A">
                              <w:r>
                                <w:t>3.6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7" name="Rectangle"/>
                        <wps:cNvSpPr/>
                        <wps:spPr>
                          <a:xfrm>
                            <a:off x="5638800" y="413283"/>
                            <a:ext cx="196976" cy="205740"/>
                          </a:xfrm>
                          <a:prstGeom prst="rect">
                            <a:avLst/>
                          </a:prstGeom>
                          <a:noFill/>
                          <a:ln w="12700">
                            <a:noFill/>
                          </a:ln>
                        </wps:spPr>
                        <wps:txbx>
                          <w:txbxContent>
                            <w:p w:rsidR="00FF2188" w:rsidRDefault="008B464A">
                              <w:r>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8" name="Straight connector"/>
                        <wps:cNvCnPr/>
                        <wps:spPr>
                          <a:xfrm>
                            <a:off x="3792457" y="469900"/>
                            <a:ext cx="687001" cy="0"/>
                          </a:xfrm>
                          <a:prstGeom prst="line">
                            <a:avLst/>
                          </a:prstGeom>
                          <a:ln w="19050">
                            <a:solidFill>
                              <a:srgbClr val="FF0000"/>
                            </a:solidFill>
                          </a:ln>
                        </wps:spPr>
                        <wps:bodyPr/>
                      </wps:wsp>
                      <wps:wsp>
                        <wps:cNvPr id="989" name="Straight connector"/>
                        <wps:cNvCnPr/>
                        <wps:spPr>
                          <a:xfrm>
                            <a:off x="3792457" y="431800"/>
                            <a:ext cx="0" cy="88900"/>
                          </a:xfrm>
                          <a:prstGeom prst="line">
                            <a:avLst/>
                          </a:prstGeom>
                          <a:ln w="19050">
                            <a:solidFill>
                              <a:srgbClr val="FF0000"/>
                            </a:solidFill>
                          </a:ln>
                        </wps:spPr>
                        <wps:bodyPr/>
                      </wps:wsp>
                      <wps:wsp>
                        <wps:cNvPr id="990" name="Straight connector"/>
                        <wps:cNvCnPr/>
                        <wps:spPr>
                          <a:xfrm>
                            <a:off x="4479458" y="431800"/>
                            <a:ext cx="0" cy="88900"/>
                          </a:xfrm>
                          <a:prstGeom prst="line">
                            <a:avLst/>
                          </a:prstGeom>
                          <a:ln w="19050">
                            <a:solidFill>
                              <a:srgbClr val="FF0000"/>
                            </a:solidFill>
                          </a:ln>
                        </wps:spPr>
                        <wps:bodyPr/>
                      </wps:wsp>
                      <wps:wsp>
                        <wps:cNvPr id="991" name="Rectangle"/>
                        <wps:cNvSpPr/>
                        <wps:spPr>
                          <a:xfrm>
                            <a:off x="4110558" y="393700"/>
                            <a:ext cx="50800" cy="152400"/>
                          </a:xfrm>
                          <a:prstGeom prst="rect">
                            <a:avLst/>
                          </a:prstGeom>
                          <a:solidFill>
                            <a:srgbClr val="FF0000"/>
                          </a:solidFill>
                          <a:ln w="12700">
                            <a:solidFill>
                              <a:srgbClr val="FF0000"/>
                            </a:solidFill>
                          </a:ln>
                        </wps:spPr>
                        <wps:bodyPr/>
                      </wps:wsp>
                    </wpc:wpc>
                  </a:graphicData>
                </a:graphic>
              </wp:inline>
            </w:drawing>
          </mc:Choice>
          <mc:Fallback>
            <w:pict>
              <v:group id="_x0000_s2009" editas="canvas" style="width:509.45pt;height:64pt;mso-position-horizontal-relative:char;mso-position-vertical-relative:line" coordsize="64693,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">
                <v:shape id="_x0000_s2010" type="#_x0000_t75" style="position:absolute;width:64693;height:8128;visibility:visible;mso-wrap-style:square">
                  <v:fill o:detectmouseclick="t"/>
                  <v:path o:connecttype="none"/>
                </v:shape>
                <v:rect id="Rectangle" o:spid="_x0000_s2011"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" filled="f" stroked="f" strokeweight="1pt">
                  <v:textbox inset="0,0,0,0">
                    <w:txbxContent>
                      <w:p w:rsidR="00FF2188" w:rsidRDefault="008B464A">
                        <w:r>
                          <w:t>26.</w:t>
                        </w:r>
                      </w:p>
                    </w:txbxContent>
                  </v:textbox>
                </v:rect>
                <v:rect id="Rectangle" o:spid="_x0000_s2012" style="position:absolute;left:3175;top:449;width:3100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" filled="f" stroked="f" strokeweight="1pt">
                  <v:textbox inset="0,0,0,0">
                    <w:txbxContent>
                      <w:p w:rsidR="00FF2188" w:rsidRDefault="008B464A">
                        <w:r>
                          <w:t>Het tentamen was een goede afspiegeling van de studiestof.</w:t>
                        </w:r>
                      </w:p>
                    </w:txbxContent>
                  </v:textbox>
                </v:rect>
                <v:rect id="Rectangle" o:spid="_x0000_s2013"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" filled="f" stroked="f" strokeweight="1pt">
                  <v:textbox inset="0,0,0,0">
                    <w:txbxContent>
                      <w:p w:rsidR="00FF2188" w:rsidRDefault="008B464A">
                        <w:r>
                          <w:t>n</w:t>
                        </w:r>
                      </w:p>
                    </w:txbxContent>
                  </v:textbox>
                </v:rect>
                <v:rect id="Rectangle" o:spid="_x0000_s2014"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" filled="f" stroked="f" strokeweight="1pt">
                  <v:textbox inset="0,0,0,0">
                    <w:txbxContent>
                      <w:p w:rsidR="00FF2188" w:rsidRDefault="008B464A">
                        <w:r>
                          <w:t>gem.</w:t>
                        </w:r>
                      </w:p>
                    </w:txbxContent>
                  </v:textbox>
                </v:rect>
                <v:rect id="Rectangle" o:spid="_x0000_s2015"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" filled="f" stroked="f" strokeweight="1pt">
                  <v:textbox inset="0,0,0,0">
                    <w:txbxContent>
                      <w:p w:rsidR="00FF2188" w:rsidRDefault="008B464A">
                        <w:r>
                          <w:t>sd</w:t>
                        </w:r>
                      </w:p>
                    </w:txbxContent>
                  </v:textbox>
                </v:rect>
                <v:line id="Straight connector" o:spid="_x0000_s2016"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" strokeweight="1pt"/>
                <v:line id="Straight connector" o:spid="_x0000_s2017" style="position:absolute;visibility:visible;mso-wrap-style:square" from="29464,3683" to="2946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" strokeweight="1pt"/>
                <v:line id="Straight connector" o:spid="_x0000_s2018" style="position:absolute;visibility:visible;mso-wrap-style:square" from="48514,3683"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" strokeweight="1pt"/>
                <v:line id="Straight connector" o:spid="_x0000_s2019"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" strokeweight="1pt"/>
                <v:rect id="Rectangle" o:spid="_x0000_s2020" style="position:absolute;left:3098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" filled="f" stroked="f" strokeweight="1pt">
                  <v:textbox inset="0,0,0,0">
                    <w:txbxContent>
                      <w:p w:rsidR="00FF2188" w:rsidRDefault="008B464A">
                        <w:r>
                          <w:t>1</w:t>
                        </w:r>
                      </w:p>
                    </w:txbxContent>
                  </v:textbox>
                </v:rect>
                <v:line id="Straight connector" o:spid="_x0000_s2021" style="position:absolute;visibility:visible;mso-wrap-style:square" from="31369,3429" to="3136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" strokeweight="1pt"/>
                <v:rect id="Rectangle" o:spid="_x0000_s2022" style="position:absolute;left:3479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" filled="f" stroked="f" strokeweight="1pt">
                  <v:textbox inset="0,0,0,0">
                    <w:txbxContent>
                      <w:p w:rsidR="00FF2188" w:rsidRDefault="008B464A">
                        <w:r>
                          <w:t>2</w:t>
                        </w:r>
                      </w:p>
                    </w:txbxContent>
                  </v:textbox>
                </v:rect>
                <v:line id="Straight connector" o:spid="_x0000_s2023" style="position:absolute;visibility:visible;mso-wrap-style:square" from="35179,3429" to="3517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" strokeweight="1pt"/>
                <v:rect id="Rectangle" o:spid="_x0000_s2024" style="position:absolute;left:3860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" filled="f" stroked="f" strokeweight="1pt">
                  <v:textbox inset="0,0,0,0">
                    <w:txbxContent>
                      <w:p w:rsidR="00FF2188" w:rsidRDefault="008B464A">
                        <w:r>
                          <w:t>3</w:t>
                        </w:r>
                      </w:p>
                    </w:txbxContent>
                  </v:textbox>
                </v:rect>
                <v:line id="Straight connector" o:spid="_x0000_s2025" style="position:absolute;visibility:visible;mso-wrap-style:square" from="38989,3429" to="3898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" strokeweight="1pt"/>
                <v:rect id="Rectangle" o:spid="_x0000_s2026" style="position:absolute;left:4241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" filled="f" stroked="f" strokeweight="1pt">
                  <v:textbox inset="0,0,0,0">
                    <w:txbxContent>
                      <w:p w:rsidR="00FF2188" w:rsidRDefault="008B464A">
                        <w:r>
                          <w:t>4</w:t>
                        </w:r>
                      </w:p>
                    </w:txbxContent>
                  </v:textbox>
                </v:rect>
                <v:line id="Straight connector" o:spid="_x0000_s2027" style="position:absolute;visibility:visible;mso-wrap-style:square" from="42799,3429" to="4279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" strokeweight="1pt"/>
                <v:rect id="Rectangle" o:spid="_x0000_s2028" style="position:absolute;left:4622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" filled="f" stroked="f" strokeweight="1pt">
                  <v:textbox inset="0,0,0,0">
                    <w:txbxContent>
                      <w:p w:rsidR="00FF2188" w:rsidRDefault="008B464A">
                        <w:r>
                          <w:t>5</w:t>
                        </w:r>
                      </w:p>
                    </w:txbxContent>
                  </v:textbox>
                </v:rect>
                <v:line id="Straight connector" o:spid="_x0000_s2029" style="position:absolute;visibility:visible;mso-wrap-style:square" from="46609,3429" to="4660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o:spid="_x0000_s2030" style="position:absolute;left:4953;top:4132;width:238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" filled="f" stroked="f" strokeweight="1pt">
                  <v:textbox inset="0,0,0,0">
                    <w:txbxContent>
                      <w:p w:rsidR="00FF2188" w:rsidRDefault="008B464A">
                        <w:r>
                          <w:t xml:space="preserve">5p: </w:t>
                        </w:r>
                        <w:r>
                          <w:t>helemaal mee oneens-helemaal mee eens</w:t>
                        </w:r>
                      </w:p>
                    </w:txbxContent>
                  </v:textbox>
                </v:rect>
                <v:rect id="Rectangle" o:spid="_x0000_s2031"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" filled="f" stroked="f" strokeweight="1pt">
                  <v:textbox inset="0,0,0,0">
                    <w:txbxContent>
                      <w:p w:rsidR="00FF2188" w:rsidRDefault="008B464A">
                        <w:r>
                          <w:t>45</w:t>
                        </w:r>
                      </w:p>
                    </w:txbxContent>
                  </v:textbox>
                </v:rect>
                <v:rect id="Rectangle" o:spid="_x0000_s2032"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" filled="f" stroked="f" strokeweight="1pt">
                  <v:textbox inset="0,0,0,0">
                    <w:txbxContent>
                      <w:p w:rsidR="00FF2188" w:rsidRDefault="008B464A">
                        <w:r>
                          <w:t>3.6</w:t>
                        </w:r>
                      </w:p>
                    </w:txbxContent>
                  </v:textbox>
                </v:rect>
                <v:rect id="Rectangle" o:spid="_x0000_s2033"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" filled="f" stroked="f" strokeweight="1pt">
                  <v:textbox inset="0,0,0,0">
                    <w:txbxContent>
                      <w:p w:rsidR="00FF2188" w:rsidRDefault="008B464A">
                        <w:r>
                          <w:t>0.9</w:t>
                        </w:r>
                      </w:p>
                    </w:txbxContent>
                  </v:textbox>
                </v:rect>
                <v:line id="Straight connector" o:spid="_x0000_s2034" style="position:absolute;visibility:visible;mso-wrap-style:square" from="37924,4699" to="44794,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" strokecolor="red" strokeweight="1.5pt"/>
                <v:line id="Straight connector" o:spid="_x0000_s2035" style="position:absolute;visibility:visible;mso-wrap-style:square" from="37924,4318" to="37924,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" strokecolor="red" strokeweight="1.5pt"/>
                <v:line id="Straight connector" o:spid="_x0000_s2036" style="position:absolute;visibility:visible;mso-wrap-style:square" from="44794,4318" to="44794,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" strokecolor="red" strokeweight="1.5pt"/>
                <v:rect id="Rectangle" o:spid="_x0000_s2037" style="position:absolute;left:41105;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1193800"/>
                <wp:effectExtent l="0" t="0" r="20000" b="15000"/>
                <wp:docPr id="992"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93" name="Rectangle"/>
                        <wps:cNvSpPr/>
                        <wps:spPr>
                          <a:xfrm>
                            <a:off x="114300" y="44983"/>
                            <a:ext cx="196976" cy="205740"/>
                          </a:xfrm>
                          <a:prstGeom prst="rect">
                            <a:avLst/>
                          </a:prstGeom>
                          <a:noFill/>
                          <a:ln w="12700">
                            <a:noFill/>
                          </a:ln>
                        </wps:spPr>
                        <wps:txbx>
                          <w:txbxContent>
                            <w:p w:rsidR="00FF2188" w:rsidRDefault="008B464A">
                              <w:r>
                                <w:t>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4" name="Rectangle"/>
                        <wps:cNvSpPr/>
                        <wps:spPr>
                          <a:xfrm>
                            <a:off x="317500" y="44983"/>
                            <a:ext cx="3157804" cy="205740"/>
                          </a:xfrm>
                          <a:prstGeom prst="rect">
                            <a:avLst/>
                          </a:prstGeom>
                          <a:noFill/>
                          <a:ln w="12700">
                            <a:noFill/>
                          </a:ln>
                        </wps:spPr>
                        <wps:txbx>
                          <w:txbxContent>
                            <w:p w:rsidR="00FF2188" w:rsidRDefault="008B464A">
                              <w:r>
                                <w:t>Heeft u een voldoende gehaald voor de twee deeltentamens?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5"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6" name="Rectangle"/>
                        <wps:cNvSpPr/>
                        <wps:spPr>
                          <a:xfrm>
                            <a:off x="4965700" y="222783"/>
                            <a:ext cx="292188" cy="205740"/>
                          </a:xfrm>
                          <a:prstGeom prst="rect">
                            <a:avLst/>
                          </a:prstGeom>
                          <a:noFill/>
                          <a:ln w="12700">
                            <a:noFill/>
                          </a:ln>
                        </wps:spPr>
                        <wps:txbx>
                          <w:txbxContent>
                            <w:p w:rsidR="00FF2188" w:rsidRDefault="008B464A">
                              <w:r>
                                <w:t>gem.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7" name="Rectangle"/>
                        <wps:cNvSpPr/>
                        <wps:spPr>
                          <a:xfrm>
                            <a:off x="5676900" y="222783"/>
                            <a:ext cx="158800" cy="205740"/>
                          </a:xfrm>
                          <a:prstGeom prst="rect">
                            <a:avLst/>
                          </a:prstGeom>
                          <a:noFill/>
                          <a:ln w="12700">
                            <a:noFill/>
                          </a:ln>
                        </wps:spPr>
                        <wps:txbx>
                          <w:txbxContent>
                            <w:p w:rsidR="00FF2188" w:rsidRDefault="008B464A">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8" name="Rectangle"/>
                        <wps:cNvSpPr/>
                        <wps:spPr>
                          <a:xfrm>
                            <a:off x="317500" y="413283"/>
                            <a:ext cx="1448676" cy="205740"/>
                          </a:xfrm>
                          <a:prstGeom prst="rect">
                            <a:avLst/>
                          </a:prstGeom>
                          <a:noFill/>
                          <a:ln w="12700">
                            <a:noFill/>
                          </a:ln>
                        </wps:spPr>
                        <wps:txbx>
                          <w:txbxContent>
                            <w:p w:rsidR="00FF2188" w:rsidRDefault="008B464A">
                              <w:r>
                                <w:t>2p: voldoende-onvoldoende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9" name="Rectangle"/>
                        <wps:cNvSpPr/>
                        <wps:spPr>
                          <a:xfrm>
                            <a:off x="6210300" y="413283"/>
                            <a:ext cx="165201" cy="205740"/>
                          </a:xfrm>
                          <a:prstGeom prst="rect">
                            <a:avLst/>
                          </a:prstGeom>
                          <a:noFill/>
                          <a:ln w="12700">
                            <a:noFill/>
                          </a:ln>
                        </wps:spPr>
                        <wps:txbx>
                          <w:txbxContent>
                            <w:p w:rsidR="00FF2188" w:rsidRDefault="008B464A">
                              <w:r>
                                <w:t>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0" name="Rectangle"/>
                        <wps:cNvSpPr/>
                        <wps:spPr>
                          <a:xfrm>
                            <a:off x="5067300" y="413283"/>
                            <a:ext cx="196976" cy="205740"/>
                          </a:xfrm>
                          <a:prstGeom prst="rect">
                            <a:avLst/>
                          </a:prstGeom>
                          <a:noFill/>
                          <a:ln w="12700">
                            <a:noFill/>
                          </a:ln>
                        </wps:spPr>
                        <wps:txbx>
                          <w:txbxContent>
                            <w:p w:rsidR="00FF2188" w:rsidRDefault="008B464A">
                              <w: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1" name="Rectangle"/>
                        <wps:cNvSpPr/>
                        <wps:spPr>
                          <a:xfrm>
                            <a:off x="5638800" y="413283"/>
                            <a:ext cx="196976" cy="205740"/>
                          </a:xfrm>
                          <a:prstGeom prst="rect">
                            <a:avLst/>
                          </a:prstGeom>
                          <a:noFill/>
                          <a:ln w="12700">
                            <a:noFill/>
                          </a:ln>
                        </wps:spPr>
                        <wps:txbx>
                          <w:txbxContent>
                            <w:p w:rsidR="00FF2188" w:rsidRDefault="008B464A">
                              <w:r>
                                <w:t>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2" name="Straight connector"/>
                        <wps:cNvCnPr/>
                        <wps:spPr>
                          <a:xfrm>
                            <a:off x="3337022" y="469900"/>
                            <a:ext cx="933255" cy="0"/>
                          </a:xfrm>
                          <a:prstGeom prst="line">
                            <a:avLst/>
                          </a:prstGeom>
                          <a:ln w="19050">
                            <a:solidFill>
                              <a:srgbClr val="FF0000"/>
                            </a:solidFill>
                          </a:ln>
                        </wps:spPr>
                        <wps:bodyPr/>
                      </wps:wsp>
                      <wps:wsp>
                        <wps:cNvPr id="1003" name="Straight connector"/>
                        <wps:cNvCnPr/>
                        <wps:spPr>
                          <a:xfrm>
                            <a:off x="3337022" y="431800"/>
                            <a:ext cx="0" cy="88900"/>
                          </a:xfrm>
                          <a:prstGeom prst="line">
                            <a:avLst/>
                          </a:prstGeom>
                          <a:ln w="19050">
                            <a:solidFill>
                              <a:srgbClr val="FF0000"/>
                            </a:solidFill>
                          </a:ln>
                        </wps:spPr>
                        <wps:bodyPr/>
                      </wps:wsp>
                      <wps:wsp>
                        <wps:cNvPr id="1004" name="Straight connector"/>
                        <wps:cNvCnPr/>
                        <wps:spPr>
                          <a:xfrm>
                            <a:off x="4270277" y="431800"/>
                            <a:ext cx="0" cy="88900"/>
                          </a:xfrm>
                          <a:prstGeom prst="line">
                            <a:avLst/>
                          </a:prstGeom>
                          <a:ln w="19050">
                            <a:solidFill>
                              <a:srgbClr val="FF0000"/>
                            </a:solidFill>
                          </a:ln>
                        </wps:spPr>
                        <wps:bodyPr/>
                      </wps:wsp>
                      <wps:wsp>
                        <wps:cNvPr id="1005" name="Rectangle"/>
                        <wps:cNvSpPr/>
                        <wps:spPr>
                          <a:xfrm>
                            <a:off x="6210300" y="6037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6" name="Rectangle"/>
                        <wps:cNvSpPr/>
                        <wps:spPr>
                          <a:xfrm>
                            <a:off x="5067300" y="603783"/>
                            <a:ext cx="196976" cy="205740"/>
                          </a:xfrm>
                          <a:prstGeom prst="rect">
                            <a:avLst/>
                          </a:prstGeom>
                          <a:noFill/>
                          <a:ln w="12700">
                            <a:noFill/>
                          </a:ln>
                        </wps:spPr>
                        <wps:txbx>
                          <w:txbxContent>
                            <w:p w:rsidR="00FF2188" w:rsidRDefault="008B464A">
                              <w: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7" name="Rectangle"/>
                        <wps:cNvSpPr/>
                        <wps:spPr>
                          <a:xfrm>
                            <a:off x="5638800" y="603783"/>
                            <a:ext cx="196976" cy="205740"/>
                          </a:xfrm>
                          <a:prstGeom prst="rect">
                            <a:avLst/>
                          </a:prstGeom>
                          <a:noFill/>
                          <a:ln w="12700">
                            <a:noFill/>
                          </a:ln>
                        </wps:spPr>
                        <wps:txbx>
                          <w:txbxContent>
                            <w:p w:rsidR="00FF2188" w:rsidRDefault="008B464A">
                              <w:r>
                                <w:t>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8" name="Straight connector"/>
                        <wps:cNvCnPr/>
                        <wps:spPr>
                          <a:xfrm>
                            <a:off x="3255470" y="660400"/>
                            <a:ext cx="842422" cy="0"/>
                          </a:xfrm>
                          <a:prstGeom prst="line">
                            <a:avLst/>
                          </a:prstGeom>
                          <a:ln w="19050">
                            <a:solidFill>
                              <a:srgbClr val="FF0000"/>
                            </a:solidFill>
                          </a:ln>
                        </wps:spPr>
                        <wps:bodyPr/>
                      </wps:wsp>
                      <wps:wsp>
                        <wps:cNvPr id="1009" name="Straight connector"/>
                        <wps:cNvCnPr/>
                        <wps:spPr>
                          <a:xfrm>
                            <a:off x="3255470" y="622300"/>
                            <a:ext cx="0" cy="88900"/>
                          </a:xfrm>
                          <a:prstGeom prst="line">
                            <a:avLst/>
                          </a:prstGeom>
                          <a:ln w="19050">
                            <a:solidFill>
                              <a:srgbClr val="FF0000"/>
                            </a:solidFill>
                          </a:ln>
                        </wps:spPr>
                        <wps:bodyPr/>
                      </wps:wsp>
                      <wps:wsp>
                        <wps:cNvPr id="1010" name="Straight connector"/>
                        <wps:cNvCnPr/>
                        <wps:spPr>
                          <a:xfrm>
                            <a:off x="4097893" y="622300"/>
                            <a:ext cx="0" cy="88900"/>
                          </a:xfrm>
                          <a:prstGeom prst="line">
                            <a:avLst/>
                          </a:prstGeom>
                          <a:ln w="19050">
                            <a:solidFill>
                              <a:srgbClr val="FF0000"/>
                            </a:solidFill>
                          </a:ln>
                        </wps:spPr>
                        <wps:bodyPr/>
                      </wps:wsp>
                      <wps:wsp>
                        <wps:cNvPr id="1011" name="Rectangle"/>
                        <wps:cNvSpPr/>
                        <wps:spPr>
                          <a:xfrm>
                            <a:off x="381000" y="6037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2" name="Rectangle"/>
                        <wps:cNvSpPr/>
                        <wps:spPr>
                          <a:xfrm>
                            <a:off x="444500" y="603783"/>
                            <a:ext cx="648004" cy="205740"/>
                          </a:xfrm>
                          <a:prstGeom prst="rect">
                            <a:avLst/>
                          </a:prstGeom>
                          <a:noFill/>
                          <a:ln w="12700">
                            <a:noFill/>
                          </a:ln>
                        </wps:spPr>
                        <wps:txbx>
                          <w:txbxContent>
                            <w:p w:rsidR="00FF2188" w:rsidRDefault="008B464A">
                              <w:r>
                                <w:t>Tentamen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3" name="Rectangle"/>
                        <wps:cNvSpPr/>
                        <wps:spPr>
                          <a:xfrm>
                            <a:off x="6210300" y="794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4" name="Rectangle"/>
                        <wps:cNvSpPr/>
                        <wps:spPr>
                          <a:xfrm>
                            <a:off x="5067300" y="794283"/>
                            <a:ext cx="196976" cy="205740"/>
                          </a:xfrm>
                          <a:prstGeom prst="rect">
                            <a:avLst/>
                          </a:prstGeom>
                          <a:noFill/>
                          <a:ln w="12700">
                            <a:noFill/>
                          </a:ln>
                        </wps:spPr>
                        <wps:txbx>
                          <w:txbxContent>
                            <w:p w:rsidR="00FF2188" w:rsidRDefault="008B464A">
                              <w: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5" name="Rectangle"/>
                        <wps:cNvSpPr/>
                        <wps:spPr>
                          <a:xfrm>
                            <a:off x="5638800" y="794283"/>
                            <a:ext cx="196976" cy="205740"/>
                          </a:xfrm>
                          <a:prstGeom prst="rect">
                            <a:avLst/>
                          </a:prstGeom>
                          <a:noFill/>
                          <a:ln w="12700">
                            <a:noFill/>
                          </a:ln>
                        </wps:spPr>
                        <wps:txbx>
                          <w:txbxContent>
                            <w:p w:rsidR="00FF2188" w:rsidRDefault="008B464A">
                              <w:r>
                                <w:t>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6" name="Straight connector"/>
                        <wps:cNvCnPr/>
                        <wps:spPr>
                          <a:xfrm>
                            <a:off x="3455427" y="850900"/>
                            <a:ext cx="950380" cy="0"/>
                          </a:xfrm>
                          <a:prstGeom prst="line">
                            <a:avLst/>
                          </a:prstGeom>
                          <a:ln w="19050">
                            <a:solidFill>
                              <a:srgbClr val="FF0000"/>
                            </a:solidFill>
                          </a:ln>
                        </wps:spPr>
                        <wps:bodyPr/>
                      </wps:wsp>
                      <wps:wsp>
                        <wps:cNvPr id="1017" name="Straight connector"/>
                        <wps:cNvCnPr/>
                        <wps:spPr>
                          <a:xfrm>
                            <a:off x="3455427" y="812800"/>
                            <a:ext cx="0" cy="88900"/>
                          </a:xfrm>
                          <a:prstGeom prst="line">
                            <a:avLst/>
                          </a:prstGeom>
                          <a:ln w="19050">
                            <a:solidFill>
                              <a:srgbClr val="FF0000"/>
                            </a:solidFill>
                          </a:ln>
                        </wps:spPr>
                        <wps:bodyPr/>
                      </wps:wsp>
                      <wps:wsp>
                        <wps:cNvPr id="1018" name="Straight connector"/>
                        <wps:cNvCnPr/>
                        <wps:spPr>
                          <a:xfrm>
                            <a:off x="4405808" y="812800"/>
                            <a:ext cx="0" cy="88900"/>
                          </a:xfrm>
                          <a:prstGeom prst="line">
                            <a:avLst/>
                          </a:prstGeom>
                          <a:ln w="19050">
                            <a:solidFill>
                              <a:srgbClr val="FF0000"/>
                            </a:solidFill>
                          </a:ln>
                        </wps:spPr>
                        <wps:bodyPr/>
                      </wps:wsp>
                      <wps:wsp>
                        <wps:cNvPr id="1019" name="Rectangle"/>
                        <wps:cNvSpPr/>
                        <wps:spPr>
                          <a:xfrm>
                            <a:off x="381000" y="794283"/>
                            <a:ext cx="76161"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0" name="Rectangle"/>
                        <wps:cNvSpPr/>
                        <wps:spPr>
                          <a:xfrm>
                            <a:off x="444500" y="794283"/>
                            <a:ext cx="648004" cy="205740"/>
                          </a:xfrm>
                          <a:prstGeom prst="rect">
                            <a:avLst/>
                          </a:prstGeom>
                          <a:noFill/>
                          <a:ln w="12700">
                            <a:noFill/>
                          </a:ln>
                        </wps:spPr>
                        <wps:txbx>
                          <w:txbxContent>
                            <w:p w:rsidR="00FF2188" w:rsidRDefault="008B464A">
                              <w:r>
                                <w:t>Tentamen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1" name="Straight connector"/>
                        <wps:cNvCnPr/>
                        <wps:spPr>
                          <a:xfrm>
                            <a:off x="2946400" y="368300"/>
                            <a:ext cx="1905000" cy="0"/>
                          </a:xfrm>
                          <a:prstGeom prst="line">
                            <a:avLst/>
                          </a:prstGeom>
                          <a:ln w="12700">
                            <a:solidFill>
                              <a:srgbClr val="000000"/>
                            </a:solidFill>
                          </a:ln>
                        </wps:spPr>
                        <wps:bodyPr/>
                      </wps:wsp>
                      <wps:wsp>
                        <wps:cNvPr id="1022" name="Straight connector"/>
                        <wps:cNvCnPr/>
                        <wps:spPr>
                          <a:xfrm>
                            <a:off x="2946400" y="368300"/>
                            <a:ext cx="0" cy="571500"/>
                          </a:xfrm>
                          <a:prstGeom prst="line">
                            <a:avLst/>
                          </a:prstGeom>
                          <a:ln w="12700">
                            <a:solidFill>
                              <a:srgbClr val="000000"/>
                            </a:solidFill>
                          </a:ln>
                        </wps:spPr>
                        <wps:bodyPr/>
                      </wps:wsp>
                      <wps:wsp>
                        <wps:cNvPr id="1023" name="Straight connector"/>
                        <wps:cNvCnPr/>
                        <wps:spPr>
                          <a:xfrm>
                            <a:off x="4851400" y="368300"/>
                            <a:ext cx="0" cy="571500"/>
                          </a:xfrm>
                          <a:prstGeom prst="line">
                            <a:avLst/>
                          </a:prstGeom>
                          <a:ln w="12700">
                            <a:solidFill>
                              <a:srgbClr val="000000"/>
                            </a:solidFill>
                          </a:ln>
                        </wps:spPr>
                        <wps:bodyPr/>
                      </wps:wsp>
                      <wps:wsp>
                        <wps:cNvPr id="1024" name="Straight connector"/>
                        <wps:cNvCnPr/>
                        <wps:spPr>
                          <a:xfrm>
                            <a:off x="2946400" y="558800"/>
                            <a:ext cx="1905000" cy="0"/>
                          </a:xfrm>
                          <a:prstGeom prst="line">
                            <a:avLst/>
                          </a:prstGeom>
                          <a:ln w="12700">
                            <a:solidFill>
                              <a:srgbClr val="000000"/>
                            </a:solidFill>
                          </a:ln>
                        </wps:spPr>
                        <wps:bodyPr/>
                      </wps:wsp>
                      <wps:wsp>
                        <wps:cNvPr id="1025" name="Straight connector"/>
                        <wps:cNvCnPr/>
                        <wps:spPr>
                          <a:xfrm>
                            <a:off x="2946400" y="939800"/>
                            <a:ext cx="1905000" cy="0"/>
                          </a:xfrm>
                          <a:prstGeom prst="line">
                            <a:avLst/>
                          </a:prstGeom>
                          <a:ln w="12700">
                            <a:solidFill>
                              <a:srgbClr val="000000"/>
                            </a:solidFill>
                          </a:ln>
                        </wps:spPr>
                        <wps:bodyPr/>
                      </wps:wsp>
                      <wps:wsp>
                        <wps:cNvPr id="1026" name="Rectangle"/>
                        <wps:cNvSpPr/>
                        <wps:spPr>
                          <a:xfrm>
                            <a:off x="3378200" y="2227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7" name="Straight connector"/>
                        <wps:cNvCnPr/>
                        <wps:spPr>
                          <a:xfrm>
                            <a:off x="3422650" y="342900"/>
                            <a:ext cx="0" cy="596900"/>
                          </a:xfrm>
                          <a:prstGeom prst="line">
                            <a:avLst/>
                          </a:prstGeom>
                          <a:ln w="12700">
                            <a:solidFill>
                              <a:srgbClr val="000000"/>
                            </a:solidFill>
                          </a:ln>
                        </wps:spPr>
                        <wps:bodyPr/>
                      </wps:wsp>
                      <wps:wsp>
                        <wps:cNvPr id="1028" name="Rectangle"/>
                        <wps:cNvSpPr/>
                        <wps:spPr>
                          <a:xfrm>
                            <a:off x="4330700" y="2227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9" name="Straight connector"/>
                        <wps:cNvCnPr/>
                        <wps:spPr>
                          <a:xfrm>
                            <a:off x="4375150" y="342900"/>
                            <a:ext cx="0" cy="596900"/>
                          </a:xfrm>
                          <a:prstGeom prst="line">
                            <a:avLst/>
                          </a:prstGeom>
                          <a:ln w="12700">
                            <a:solidFill>
                              <a:srgbClr val="000000"/>
                            </a:solidFill>
                          </a:ln>
                        </wps:spPr>
                        <wps:bodyPr/>
                      </wps:wsp>
                      <wps:wsp>
                        <wps:cNvPr id="1030" name="Rectangle"/>
                        <wps:cNvSpPr/>
                        <wps:spPr>
                          <a:xfrm>
                            <a:off x="3778250" y="393700"/>
                            <a:ext cx="50800" cy="152400"/>
                          </a:xfrm>
                          <a:prstGeom prst="rect">
                            <a:avLst/>
                          </a:prstGeom>
                          <a:solidFill>
                            <a:srgbClr val="FF0000"/>
                          </a:solidFill>
                          <a:ln w="12700">
                            <a:solidFill>
                              <a:srgbClr val="FF0000"/>
                            </a:solidFill>
                          </a:ln>
                        </wps:spPr>
                        <wps:bodyPr/>
                      </wps:wsp>
                      <wps:wsp>
                        <wps:cNvPr id="1031" name="Rectangle"/>
                        <wps:cNvSpPr/>
                        <wps:spPr>
                          <a:xfrm>
                            <a:off x="3651281" y="584200"/>
                            <a:ext cx="50800" cy="152400"/>
                          </a:xfrm>
                          <a:prstGeom prst="rect">
                            <a:avLst/>
                          </a:prstGeom>
                          <a:solidFill>
                            <a:srgbClr val="FF0000"/>
                          </a:solidFill>
                          <a:ln w="12700">
                            <a:solidFill>
                              <a:srgbClr val="FF0000"/>
                            </a:solidFill>
                          </a:ln>
                        </wps:spPr>
                        <wps:bodyPr/>
                      </wps:wsp>
                      <wps:wsp>
                        <wps:cNvPr id="1032" name="Rectangle"/>
                        <wps:cNvSpPr/>
                        <wps:spPr>
                          <a:xfrm>
                            <a:off x="3905218" y="774700"/>
                            <a:ext cx="50800" cy="152400"/>
                          </a:xfrm>
                          <a:prstGeom prst="rect">
                            <a:avLst/>
                          </a:prstGeom>
                          <a:solidFill>
                            <a:srgbClr val="FF0000"/>
                          </a:solidFill>
                          <a:ln w="12700">
                            <a:solidFill>
                              <a:srgbClr val="FF0000"/>
                            </a:solidFill>
                          </a:ln>
                        </wps:spPr>
                        <wps:bodyPr/>
                      </wps:wsp>
                    </wpc:wpc>
                  </a:graphicData>
                </a:graphic>
              </wp:inline>
            </w:drawing>
          </mc:Choice>
          <mc:Fallback>
            <w:pict>
              <v:group id="_x0000_s2038" editas="canvas" style="width:509.45pt;height:94pt;mso-position-horizontal-relative:char;mso-position-vertical-relative:line" coordsize="64693,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">
                <v:shape id="_x0000_s2039" type="#_x0000_t75" style="position:absolute;width:64693;height:11938;visibility:visible;mso-wrap-style:square">
                  <v:fill o:detectmouseclick="t"/>
                  <v:path o:connecttype="none"/>
                </v:shape>
                <v:rect id="Rectangle" o:spid="_x0000_s2040"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" filled="f" stroked="f" strokeweight="1pt">
                  <v:textbox inset="0,0,0,0">
                    <w:txbxContent>
                      <w:p w:rsidR="00FF2188" w:rsidRDefault="008B464A">
                        <w:r>
                          <w:t>27.</w:t>
                        </w:r>
                      </w:p>
                    </w:txbxContent>
                  </v:textbox>
                </v:rect>
                <v:rect id="Rectangle" o:spid="_x0000_s2041" style="position:absolute;left:3175;top:449;width:3157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" filled="f" stroked="f" strokeweight="1pt">
                  <v:textbox inset="0,0,0,0">
                    <w:txbxContent>
                      <w:p w:rsidR="00FF2188" w:rsidRDefault="008B464A">
                        <w:r>
                          <w:t>Heeft u een voldoende gehaald voor de twee deeltentamens?</w:t>
                        </w:r>
                      </w:p>
                    </w:txbxContent>
                  </v:textbox>
                </v:rect>
                <v:rect id="Rectangle" o:spid="_x0000_s2042"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" filled="f" stroked="f" strokeweight="1pt">
                  <v:textbox inset="0,0,0,0">
                    <w:txbxContent>
                      <w:p w:rsidR="00FF2188" w:rsidRDefault="008B464A">
                        <w:r>
                          <w:t>n</w:t>
                        </w:r>
                      </w:p>
                    </w:txbxContent>
                  </v:textbox>
                </v:rect>
                <v:rect id="Rectangle" o:spid="_x0000_s2043" style="position:absolute;left:49657;top:2227;width:292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" filled="f" stroked="f" strokeweight="1pt">
                  <v:textbox inset="0,0,0,0">
                    <w:txbxContent>
                      <w:p w:rsidR="00FF2188" w:rsidRDefault="008B464A">
                        <w:r>
                          <w:t>gem.</w:t>
                        </w:r>
                      </w:p>
                    </w:txbxContent>
                  </v:textbox>
                </v:rect>
                <v:rect id="Rectangle" o:spid="_x0000_s2044" style="position:absolute;left:56769;top:2227;width:15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" filled="f" stroked="f" strokeweight="1pt">
                  <v:textbox inset="0,0,0,0">
                    <w:txbxContent>
                      <w:p w:rsidR="00FF2188" w:rsidRDefault="008B464A">
                        <w:r>
                          <w:t>sd</w:t>
                        </w:r>
                      </w:p>
                    </w:txbxContent>
                  </v:textbox>
                </v:rect>
                <v:rect id="Rectangle" o:spid="_x0000_s2045" style="position:absolute;left:3175;top:4132;width:1448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" filled="f" stroked="f" strokeweight="1pt">
                  <v:textbox inset="0,0,0,0">
                    <w:txbxContent>
                      <w:p w:rsidR="00FF2188" w:rsidRDefault="008B464A">
                        <w:r>
                          <w:t>2p: voldoende-onvoldoende</w:t>
                        </w:r>
                      </w:p>
                    </w:txbxContent>
                  </v:textbox>
                </v:rect>
                <v:rect id="Rectangle" o:spid="_x0000_s2046"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" filled="f" stroked="f" strokeweight="1pt">
                  <v:textbox inset="0,0,0,0">
                    <w:txbxContent>
                      <w:p w:rsidR="00FF2188" w:rsidRDefault="008B464A">
                        <w:r>
                          <w:t>90</w:t>
                        </w:r>
                      </w:p>
                    </w:txbxContent>
                  </v:textbox>
                </v:rect>
                <v:rect id="Rectangle" o:spid="_x0000_s2047" style="position:absolute;left:50673;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" filled="f" stroked="f" strokeweight="1pt">
                  <v:textbox inset="0,0,0,0">
                    <w:txbxContent>
                      <w:p w:rsidR="00FF2188" w:rsidRDefault="008B464A">
                        <w:r>
                          <w:t>1.4</w:t>
                        </w:r>
                      </w:p>
                    </w:txbxContent>
                  </v:textbox>
                </v:rect>
                <v:rect id="Rectangle" o:spid="_x0000_s2048" style="position:absolute;left:56388;top:413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" filled="f" stroked="f" strokeweight="1pt">
                  <v:textbox inset="0,0,0,0">
                    <w:txbxContent>
                      <w:p w:rsidR="00FF2188" w:rsidRDefault="008B464A">
                        <w:r>
                          <w:t>0.5</w:t>
                        </w:r>
                      </w:p>
                    </w:txbxContent>
                  </v:textbox>
                </v:rect>
                <v:line id="Straight connector" o:spid="_x0000_s2049" style="position:absolute;visibility:visible;mso-wrap-style:square" from="33370,4699" to="42702,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" strokecolor="red" strokeweight="1.5pt"/>
                <v:line id="Straight connector" o:spid="_x0000_s2050" style="position:absolute;visibility:visible;mso-wrap-style:square" from="33370,4318" to="33370,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" strokecolor="red" strokeweight="1.5pt"/>
                <v:line id="Straight connector" o:spid="_x0000_s2051" style="position:absolute;visibility:visible;mso-wrap-style:square" from="42702,4318" to="42702,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" strokecolor="red" strokeweight="1.5pt"/>
                <v:rect id="Rectangle" o:spid="_x0000_s2052" style="position:absolute;left:62103;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" filled="f" stroked="f" strokeweight="1pt">
                  <v:textbox inset="0,0,0,0">
                    <w:txbxContent>
                      <w:p w:rsidR="00FF2188" w:rsidRDefault="008B464A">
                        <w:r>
                          <w:t>45</w:t>
                        </w:r>
                      </w:p>
                    </w:txbxContent>
                  </v:textbox>
                </v:rect>
                <v:rect id="Rectangle" o:spid="_x0000_s2053" style="position:absolute;left:50673;top:603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" filled="f" stroked="f" strokeweight="1pt">
                  <v:textbox inset="0,0,0,0">
                    <w:txbxContent>
                      <w:p w:rsidR="00FF2188" w:rsidRDefault="008B464A">
                        <w:r>
                          <w:t>1.3</w:t>
                        </w:r>
                      </w:p>
                    </w:txbxContent>
                  </v:textbox>
                </v:rect>
                <v:rect id="Rectangle" o:spid="_x0000_s2054" style="position:absolute;left:56388;top:6037;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" filled="f" stroked="f" strokeweight="1pt">
                  <v:textbox inset="0,0,0,0">
                    <w:txbxContent>
                      <w:p w:rsidR="00FF2188" w:rsidRDefault="008B464A">
                        <w:r>
                          <w:t>0.4</w:t>
                        </w:r>
                      </w:p>
                    </w:txbxContent>
                  </v:textbox>
                </v:rect>
                <v:line id="Straight connector" o:spid="_x0000_s2055" style="position:absolute;visibility:visible;mso-wrap-style:square" from="32554,6604" to="40978,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" strokecolor="red" strokeweight="1.5pt"/>
                <v:line id="Straight connector" o:spid="_x0000_s2056" style="position:absolute;visibility:visible;mso-wrap-style:square" from="32554,6223" to="32554,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" strokecolor="red" strokeweight="1.5pt"/>
                <v:line id="Straight connector" o:spid="_x0000_s2057" style="position:absolute;visibility:visible;mso-wrap-style:square" from="40978,6223" to="40978,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" strokecolor="red" strokeweight="1.5pt"/>
                <v:rect id="Rectangle" o:spid="_x0000_s2058" style="position:absolute;left:3810;top:6037;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" filled="f" stroked="f" strokeweight="1pt">
                  <v:textbox inset="0,0,0,0">
                    <w:txbxContent>
                      <w:p w:rsidR="00FF2188" w:rsidRDefault="008B464A">
                        <w:r>
                          <w:t>-</w:t>
                        </w:r>
                      </w:p>
                    </w:txbxContent>
                  </v:textbox>
                </v:rect>
                <v:rect id="Rectangle" o:spid="_x0000_s2059" style="position:absolute;left:4445;top:6037;width:648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" filled="f" stroked="f" strokeweight="1pt">
                  <v:textbox inset="0,0,0,0">
                    <w:txbxContent>
                      <w:p w:rsidR="00FF2188" w:rsidRDefault="008B464A">
                        <w:r>
                          <w:t>Tentamen 1</w:t>
                        </w:r>
                      </w:p>
                    </w:txbxContent>
                  </v:textbox>
                </v:rect>
                <v:rect id="Rectangle" o:spid="_x0000_s2060" style="position:absolute;left:62103;top:794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" filled="f" stroked="f" strokeweight="1pt">
                  <v:textbox inset="0,0,0,0">
                    <w:txbxContent>
                      <w:p w:rsidR="00FF2188" w:rsidRDefault="008B464A">
                        <w:r>
                          <w:t>45</w:t>
                        </w:r>
                      </w:p>
                    </w:txbxContent>
                  </v:textbox>
                </v:rect>
                <v:rect id="Rectangle" o:spid="_x0000_s2061" style="position:absolute;left:50673;top:794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" filled="f" stroked="f" strokeweight="1pt">
                  <v:textbox inset="0,0,0,0">
                    <w:txbxContent>
                      <w:p w:rsidR="00FF2188" w:rsidRDefault="008B464A">
                        <w:r>
                          <w:t>1.5</w:t>
                        </w:r>
                      </w:p>
                    </w:txbxContent>
                  </v:textbox>
                </v:rect>
                <v:rect id="Rectangle" o:spid="_x0000_s2062" style="position:absolute;left:56388;top:7942;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" filled="f" stroked="f" strokeweight="1pt">
                  <v:textbox inset="0,0,0,0">
                    <w:txbxContent>
                      <w:p w:rsidR="00FF2188" w:rsidRDefault="008B464A">
                        <w:r>
                          <w:t>0.5</w:t>
                        </w:r>
                      </w:p>
                    </w:txbxContent>
                  </v:textbox>
                </v:rect>
                <v:line id="Straight connector" o:spid="_x0000_s2063" style="position:absolute;visibility:visible;mso-wrap-style:square" from="34554,8509" to="44058,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" strokecolor="red" strokeweight="1.5pt"/>
                <v:line id="Straight connector" o:spid="_x0000_s2064" style="position:absolute;visibility:visible;mso-wrap-style:square" from="34554,8128" to="34554,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" strokecolor="red" strokeweight="1.5pt"/>
                <v:line id="Straight connector" o:spid="_x0000_s2065" style="position:absolute;visibility:visible;mso-wrap-style:square" from="44058,8128" to="44058,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" strokecolor="red" strokeweight="1.5pt"/>
                <v:rect id="Rectangle" o:spid="_x0000_s2066" style="position:absolute;left:3810;top:7942;width:7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" filled="f" stroked="f" strokeweight="1pt">
                  <v:textbox inset="0,0,0,0">
                    <w:txbxContent>
                      <w:p w:rsidR="00FF2188" w:rsidRDefault="008B464A">
                        <w:r>
                          <w:t>-</w:t>
                        </w:r>
                      </w:p>
                    </w:txbxContent>
                  </v:textbox>
                </v:rect>
                <v:rect id="Rectangle" o:spid="_x0000_s2067" style="position:absolute;left:4445;top:7942;width:648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" filled="f" stroked="f" strokeweight="1pt">
                  <v:textbox inset="0,0,0,0">
                    <w:txbxContent>
                      <w:p w:rsidR="00FF2188" w:rsidRDefault="008B464A">
                        <w:r>
                          <w:t>Tentamen 2</w:t>
                        </w:r>
                      </w:p>
                    </w:txbxContent>
                  </v:textbox>
                </v:rect>
                <v:line id="Straight connector" o:spid="_x0000_s2068"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line id="Straight connector" o:spid="_x0000_s2069" style="position:absolute;visibility:visible;mso-wrap-style:square" from="29464,3683" to="29464,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" strokeweight="1pt"/>
                <v:line id="Straight connector" o:spid="_x0000_s2070" style="position:absolute;visibility:visible;mso-wrap-style:square" from="48514,3683" to="48514,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Q1wwAAAN0AAAAPAAAAZHJzL2Rvd25yZXYueG1sRE/NagIx&#10;EL4LfYcwBW81q4W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sLuUNcMAAADdAAAADwAA&#10;AAAAAAAAAAAAAAAHAgAAZHJzL2Rvd25yZXYueG1sUEsFBgAAAAADAAMAtwAAAPcCAAAAAA==&#10;" strokeweight="1pt"/>
                <v:line id="Straight connector" o:spid="_x0000_s2071" style="position:absolute;visibility:visible;mso-wrap-style:square" from="29464,5588" to="48514,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Straight connector" o:spid="_x0000_s2072" style="position:absolute;visibility:visible;mso-wrap-style:square" from="29464,9398" to="48514,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rect id="Rectangle" o:spid="_x0000_s2073" style="position:absolute;left:33782;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" filled="f" stroked="f" strokeweight="1pt">
                  <v:textbox inset="0,0,0,0">
                    <w:txbxContent>
                      <w:p w:rsidR="00FF2188" w:rsidRDefault="008B464A">
                        <w:r>
                          <w:t>1</w:t>
                        </w:r>
                      </w:p>
                    </w:txbxContent>
                  </v:textbox>
                </v:rect>
                <v:line id="Straight connector" o:spid="_x0000_s2074" style="position:absolute;visibility:visible;mso-wrap-style:square" from="34226,3429" to="34226,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" strokeweight="1pt"/>
                <v:rect id="Rectangle" o:spid="_x0000_s2075" style="position:absolute;left:43307;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" filled="f" stroked="f" strokeweight="1pt">
                  <v:textbox inset="0,0,0,0">
                    <w:txbxContent>
                      <w:p w:rsidR="00FF2188" w:rsidRDefault="008B464A">
                        <w:r>
                          <w:t>2</w:t>
                        </w:r>
                      </w:p>
                    </w:txbxContent>
                  </v:textbox>
                </v:rect>
                <v:line id="Straight connector" o:spid="_x0000_s2076" style="position:absolute;visibility:visible;mso-wrap-style:square" from="43751,3429" to="43751,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" strokeweight="1pt"/>
                <v:rect id="Rectangle" o:spid="_x0000_s2077" style="position:absolute;left:37782;top:393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" fillcolor="red" strokecolor="red" strokeweight="1pt"/>
                <v:rect id="Rectangle" o:spid="_x0000_s2078" style="position:absolute;left:36512;top:5842;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" fillcolor="red" strokecolor="red" strokeweight="1pt"/>
                <v:rect id="Rectangle" o:spid="_x0000_s2079" style="position:absolute;left:39052;top:7747;width: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" fillcolor="red" strokecolor="red" strokeweight="1pt"/>
                <w10:anchorlock/>
              </v:group>
            </w:pict>
          </mc:Fallback>
        </mc:AlternateContent>
      </w:r>
    </w:p>
    <w:p w:rsidR="00592758" w:rsidRDefault="008B464A">
      <w:r>
        <w:rPr>
          <w:noProof/>
          <w:lang w:eastAsia="nl-NL"/>
        </w:rPr>
        <mc:AlternateContent>
          <mc:Choice Requires="wpc">
            <w:drawing>
              <wp:inline distT="0" distB="0" distL="0" distR="0">
                <wp:extent cx="6470000" cy="203200"/>
                <wp:effectExtent l="0" t="0" r="20000" b="15000"/>
                <wp:docPr id="1033"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34" name="Rectangle"/>
                        <wps:cNvSpPr/>
                        <wps:spPr>
                          <a:xfrm>
                            <a:off x="114300" y="44983"/>
                            <a:ext cx="196976" cy="205740"/>
                          </a:xfrm>
                          <a:prstGeom prst="rect">
                            <a:avLst/>
                          </a:prstGeom>
                          <a:noFill/>
                          <a:ln w="12700">
                            <a:noFill/>
                          </a:ln>
                        </wps:spPr>
                        <wps:txbx>
                          <w:txbxContent>
                            <w:p w:rsidR="00FF2188" w:rsidRDefault="008B464A">
                              <w: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35" name="Rectangle"/>
                        <wps:cNvSpPr/>
                        <wps:spPr>
                          <a:xfrm>
                            <a:off x="317500" y="44983"/>
                            <a:ext cx="4529975" cy="205740"/>
                          </a:xfrm>
                          <a:prstGeom prst="rect">
                            <a:avLst/>
                          </a:prstGeom>
                          <a:noFill/>
                          <a:ln w="12700">
                            <a:noFill/>
                          </a:ln>
                        </wps:spPr>
                        <wps:txbx>
                          <w:txbxContent>
                            <w:p w:rsidR="00FF2188" w:rsidRDefault="008B464A">
                              <w:r>
                                <w:t>Heeft u nog opmerkingen over de tentaminering van het vak, dan kunt u die hier noteren.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36" name="Straight connector"/>
                        <wps:cNvCnPr/>
                        <wps:spPr>
                          <a:xfrm>
                            <a:off x="317500" y="203200"/>
                            <a:ext cx="4521200" cy="0"/>
                          </a:xfrm>
                          <a:prstGeom prst="line">
                            <a:avLst/>
                          </a:prstGeom>
                          <a:ln w="12700">
                            <a:solidFill>
                              <a:srgbClr val="666666"/>
                            </a:solidFill>
                          </a:ln>
                        </wps:spPr>
                        <wps:bodyPr/>
                      </wps:wsp>
                    </wpc:wpc>
                  </a:graphicData>
                </a:graphic>
              </wp:inline>
            </w:drawing>
          </mc:Choice>
          <mc:Fallback>
            <w:pict>
              <v:group id="_x0000_s2080" editas="canvas" style="width:509.45pt;height:16pt;mso-position-horizontal-relative:char;mso-position-vertical-relative:line" coordsize="64693,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">
                <v:shape id="_x0000_s2081" type="#_x0000_t75" style="position:absolute;width:64693;height:2032;visibility:visible;mso-wrap-style:square">
                  <v:fill o:detectmouseclick="t"/>
                  <v:path o:connecttype="none"/>
                </v:shape>
                <v:rect id="Rectangle" o:spid="_x0000_s2082"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" filled="f" stroked="f" strokeweight="1pt">
                  <v:textbox inset="0,0,0,0">
                    <w:txbxContent>
                      <w:p w:rsidR="00FF2188" w:rsidRDefault="008B464A">
                        <w:r>
                          <w:t>28.</w:t>
                        </w:r>
                      </w:p>
                    </w:txbxContent>
                  </v:textbox>
                </v:rect>
                <v:rect id="Rectangle" o:spid="_x0000_s2083" style="position:absolute;left:3175;top:449;width:4529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" filled="f" stroked="f" strokeweight="1pt">
                  <v:textbox inset="0,0,0,0">
                    <w:txbxContent>
                      <w:p w:rsidR="00FF2188" w:rsidRDefault="008B464A">
                        <w:r>
                          <w:t>Heeft u nog opmerkingen over de tentaminering van het vak, dan kunt u die hier noteren.</w:t>
                        </w:r>
                      </w:p>
                    </w:txbxContent>
                  </v:textbox>
                </v:rect>
                <v:line id="Straight connector" o:spid="_x0000_s2084" style="position:absolute;visibility:visible;mso-wrap-style:square" from="3175,2032" to="4838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" strokecolor="#666" strokeweight="1pt"/>
                <w10:anchorlock/>
              </v:group>
            </w:pict>
          </mc:Fallback>
        </mc:AlternateContent>
      </w:r>
    </w:p>
    <w:p w:rsidR="00FF2188" w:rsidRDefault="008B464A">
      <w:pPr>
        <w:pStyle w:val="Indent"/>
      </w:pPr>
      <w:r>
        <w:t>tentamens zaten goed in elkaar</w:t>
      </w:r>
    </w:p>
    <w:p w:rsidR="00FF2188" w:rsidRDefault="008B464A">
      <w:pPr>
        <w:pStyle w:val="Indent"/>
      </w:pPr>
      <w:r>
        <w:t>Het eerste tentamen verschilde enorm van de oefentebtamens die verstrekt waren. Er zat een duidelijk niveau verschil in, d</w:t>
      </w:r>
      <w:r>
        <w:t>it tentamen was namelijk veel moeilijker</w:t>
      </w:r>
    </w:p>
    <w:p w:rsidR="00FF2188" w:rsidRDefault="008B464A">
      <w:pPr>
        <w:pStyle w:val="Indent"/>
      </w:pPr>
      <w:r>
        <w:t>Meerkeuze vragen zou een optie kunnen zijn bij deze toetsen.</w:t>
      </w:r>
    </w:p>
    <w:p w:rsidR="00FF2188" w:rsidRDefault="008B464A">
      <w:pPr>
        <w:pStyle w:val="Indent"/>
      </w:pPr>
      <w:r>
        <w:t>Tentamen 1 was totaal niet vergelijkbaar met het oefenmateriaal. Tentamen 2 daarentegen kwam juist heel goed overeen.</w:t>
      </w:r>
    </w:p>
    <w:p w:rsidR="00FF2188" w:rsidRDefault="008B464A">
      <w:pPr>
        <w:pStyle w:val="Indent"/>
      </w:pPr>
      <w:r>
        <w:t>We hadden statistiek 1 en 2 achter e</w:t>
      </w:r>
      <w:r>
        <w:t>lkaar. Daardoor was de concentratie bij twee wel slecht. We hadden al een hele week tentamens erop zitten. Om dan 6 uur lang statistiek te hebben is wel heftig</w:t>
      </w:r>
    </w:p>
    <w:p w:rsidR="00FF2188" w:rsidRDefault="008B464A">
      <w:pPr>
        <w:pStyle w:val="Indent"/>
      </w:pPr>
      <w:r>
        <w:t>nvt</w:t>
      </w:r>
    </w:p>
    <w:p w:rsidR="00FF2188" w:rsidRDefault="008B464A">
      <w:pPr>
        <w:pStyle w:val="Indent"/>
      </w:pPr>
      <w:r>
        <w:t>meer oefenmateriaal beschikbaar maken</w:t>
      </w:r>
    </w:p>
    <w:p w:rsidR="00592758" w:rsidRDefault="008B464A">
      <w:r>
        <w:rPr>
          <w:noProof/>
          <w:lang w:eastAsia="nl-NL"/>
        </w:rPr>
        <mc:AlternateContent>
          <mc:Choice Requires="wpc">
            <w:drawing>
              <wp:inline distT="0" distB="0" distL="0" distR="0">
                <wp:extent cx="6470000" cy="203200"/>
                <wp:effectExtent l="0" t="0" r="20000" b="15000"/>
                <wp:docPr id="1037"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38" name="Rectangle"/>
                        <wps:cNvSpPr/>
                        <wps:spPr>
                          <a:xfrm>
                            <a:off x="114300" y="44983"/>
                            <a:ext cx="196976" cy="205740"/>
                          </a:xfrm>
                          <a:prstGeom prst="rect">
                            <a:avLst/>
                          </a:prstGeom>
                          <a:noFill/>
                          <a:ln w="12700">
                            <a:noFill/>
                          </a:ln>
                        </wps:spPr>
                        <wps:txbx>
                          <w:txbxContent>
                            <w:p w:rsidR="00FF2188" w:rsidRDefault="008B464A">
                              <w:r>
                                <w:t>29.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39" name="Rectangle"/>
                        <wps:cNvSpPr/>
                        <wps:spPr>
                          <a:xfrm>
                            <a:off x="317500" y="44983"/>
                            <a:ext cx="3799255" cy="205740"/>
                          </a:xfrm>
                          <a:prstGeom prst="rect">
                            <a:avLst/>
                          </a:prstGeom>
                          <a:noFill/>
                          <a:ln w="12700">
                            <a:noFill/>
                          </a:ln>
                        </wps:spPr>
                        <wps:txbx>
                          <w:txbxContent>
                            <w:p w:rsidR="00FF2188" w:rsidRDefault="008B464A">
                              <w:r>
                                <w:t xml:space="preserve">Welke aspecten of onderdelen van dit vak </w:t>
                              </w:r>
                              <w:r>
                                <w:t>heeft u bijzonder gewaardeerd?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0" name="Straight connector"/>
                        <wps:cNvCnPr/>
                        <wps:spPr>
                          <a:xfrm>
                            <a:off x="317500" y="203200"/>
                            <a:ext cx="4521200" cy="0"/>
                          </a:xfrm>
                          <a:prstGeom prst="line">
                            <a:avLst/>
                          </a:prstGeom>
                          <a:ln w="12700">
                            <a:solidFill>
                              <a:srgbClr val="666666"/>
                            </a:solidFill>
                          </a:ln>
                        </wps:spPr>
                        <wps:bodyPr/>
                      </wps:wsp>
                    </wpc:wpc>
                  </a:graphicData>
                </a:graphic>
              </wp:inline>
            </w:drawing>
          </mc:Choice>
          <mc:Fallback>
            <w:pict>
              <v:group id="_x0000_s2085" editas="canvas" style="width:509.45pt;height:16pt;mso-position-horizontal-relative:char;mso-position-vertical-relative:line" coordsize="64693,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">
                <v:shape id="_x0000_s2086" type="#_x0000_t75" style="position:absolute;width:64693;height:2032;visibility:visible;mso-wrap-style:square">
                  <v:fill o:detectmouseclick="t"/>
                  <v:path o:connecttype="none"/>
                </v:shape>
                <v:rect id="Rectangle" o:spid="_x0000_s2087"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" filled="f" stroked="f" strokeweight="1pt">
                  <v:textbox inset="0,0,0,0">
                    <w:txbxContent>
                      <w:p w:rsidR="00FF2188" w:rsidRDefault="008B464A">
                        <w:r>
                          <w:t>29.</w:t>
                        </w:r>
                      </w:p>
                    </w:txbxContent>
                  </v:textbox>
                </v:rect>
                <v:rect id="Rectangle" o:spid="_x0000_s2088" style="position:absolute;left:3175;top:449;width:3799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" filled="f" stroked="f" strokeweight="1pt">
                  <v:textbox inset="0,0,0,0">
                    <w:txbxContent>
                      <w:p w:rsidR="00FF2188" w:rsidRDefault="008B464A">
                        <w:r>
                          <w:t xml:space="preserve">Welke aspecten of onderdelen van dit vak </w:t>
                        </w:r>
                        <w:r>
                          <w:t>heeft u bijzonder gewaardeerd?</w:t>
                        </w:r>
                      </w:p>
                    </w:txbxContent>
                  </v:textbox>
                </v:rect>
                <v:line id="Straight connector" o:spid="_x0000_s2089" style="position:absolute;visibility:visible;mso-wrap-style:square" from="3175,2032" to="4838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" strokecolor="#666" strokeweight="1pt"/>
                <w10:anchorlock/>
              </v:group>
            </w:pict>
          </mc:Fallback>
        </mc:AlternateContent>
      </w:r>
    </w:p>
    <w:p w:rsidR="00FF2188" w:rsidRDefault="008B464A">
      <w:pPr>
        <w:pStyle w:val="Indent"/>
      </w:pPr>
      <w:r>
        <w:t>de motivatie van de docent om ons het tentamen te laten halen</w:t>
      </w:r>
    </w:p>
    <w:p w:rsidR="00FF2188" w:rsidRDefault="008B464A">
      <w:pPr>
        <w:pStyle w:val="Indent"/>
      </w:pPr>
      <w:r>
        <w:t>De docent heeft echt veel extra tijd aan uitlegvideos besteeds wat enorm heeft geholpen. sta is een lastig vak voor vele en door het onhandige boek en de verstori</w:t>
      </w:r>
      <w:r>
        <w:t>ng door Corona is het er niet makkelijker op geworden.</w:t>
      </w:r>
    </w:p>
    <w:p w:rsidR="00FF2188" w:rsidRDefault="008B464A">
      <w:pPr>
        <w:pStyle w:val="Indent"/>
      </w:pPr>
      <w:r>
        <w:t>De inzet van de docent qua online materiaal</w:t>
      </w:r>
    </w:p>
    <w:p w:rsidR="00FF2188" w:rsidRDefault="008B464A">
      <w:pPr>
        <w:pStyle w:val="Indent"/>
      </w:pPr>
      <w:r>
        <w:t>De inzet van de docent.</w:t>
      </w:r>
    </w:p>
    <w:p w:rsidR="00FF2188" w:rsidRDefault="008B464A">
      <w:pPr>
        <w:pStyle w:val="Indent"/>
      </w:pPr>
      <w:r>
        <w:t>De docent wilde erg graag helpen.</w:t>
      </w:r>
    </w:p>
    <w:p w:rsidR="00FF2188" w:rsidRDefault="008B464A">
      <w:pPr>
        <w:pStyle w:val="Indent"/>
      </w:pPr>
      <w:r>
        <w:t>De bereikbaarheid van de docent.</w:t>
      </w:r>
    </w:p>
    <w:p w:rsidR="00FF2188" w:rsidRDefault="008B464A">
      <w:pPr>
        <w:pStyle w:val="Indent"/>
      </w:pPr>
      <w:r>
        <w:t>De vele uitleg filmpjes.</w:t>
      </w:r>
    </w:p>
    <w:p w:rsidR="00FF2188" w:rsidRDefault="008B464A">
      <w:pPr>
        <w:pStyle w:val="Indent"/>
      </w:pPr>
      <w:r>
        <w:t>De online video's</w:t>
      </w:r>
    </w:p>
    <w:p w:rsidR="00FF2188" w:rsidRDefault="008B464A">
      <w:pPr>
        <w:pStyle w:val="Indent"/>
      </w:pPr>
      <w:r>
        <w:t>De moeite die de docent</w:t>
      </w:r>
      <w:r>
        <w:t xml:space="preserve"> heeft gestoken in het verzorgen van video's.</w:t>
      </w:r>
    </w:p>
    <w:p w:rsidR="00FF2188" w:rsidRDefault="008B464A">
      <w:pPr>
        <w:pStyle w:val="Indent"/>
      </w:pPr>
      <w:r>
        <w:t>De humor van Dhr. Melissen in zijn berichten</w:t>
      </w:r>
    </w:p>
    <w:p w:rsidR="00FF2188" w:rsidRDefault="008B464A">
      <w:pPr>
        <w:pStyle w:val="Indent"/>
      </w:pPr>
      <w:r>
        <w:t>Ik vond de opdrachten van het boek representatief voor het tentamen</w:t>
      </w:r>
    </w:p>
    <w:p w:rsidR="00FF2188" w:rsidRDefault="008B464A">
      <w:pPr>
        <w:pStyle w:val="Indent"/>
      </w:pPr>
      <w:r>
        <w:t>Dr. Melissen</w:t>
      </w:r>
    </w:p>
    <w:p w:rsidR="00FF2188" w:rsidRDefault="008B464A">
      <w:pPr>
        <w:pStyle w:val="Indent"/>
      </w:pPr>
      <w:r>
        <w:t>Betrokkenheid van de docent</w:t>
      </w:r>
    </w:p>
    <w:p w:rsidR="00FF2188" w:rsidRDefault="008B464A">
      <w:pPr>
        <w:pStyle w:val="Indent"/>
      </w:pPr>
      <w:r>
        <w:t>De korte en bondige videos waarin opgaven duidelijk werd</w:t>
      </w:r>
      <w:r>
        <w:t>en uitgewerkt. Deze waren zeer nuttig. De hoorcolleges waren daarentegen naar mijn inziens veelste theoretisch en langdradig waardoor ik het niet de moeite waard vond om te volgen voor het tentamen</w:t>
      </w:r>
    </w:p>
    <w:p w:rsidR="00592758" w:rsidRDefault="008B464A">
      <w:r>
        <w:rPr>
          <w:noProof/>
          <w:lang w:eastAsia="nl-NL"/>
        </w:rPr>
        <mc:AlternateContent>
          <mc:Choice Requires="wpc">
            <w:drawing>
              <wp:inline distT="0" distB="0" distL="0" distR="0">
                <wp:extent cx="6470000" cy="203200"/>
                <wp:effectExtent l="0" t="0" r="20000" b="15000"/>
                <wp:docPr id="104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42" name="Rectangle"/>
                        <wps:cNvSpPr/>
                        <wps:spPr>
                          <a:xfrm>
                            <a:off x="114300" y="44983"/>
                            <a:ext cx="196976" cy="205740"/>
                          </a:xfrm>
                          <a:prstGeom prst="rect">
                            <a:avLst/>
                          </a:prstGeom>
                          <a:noFill/>
                          <a:ln w="12700">
                            <a:noFill/>
                          </a:ln>
                        </wps:spPr>
                        <wps:txbx>
                          <w:txbxContent>
                            <w:p w:rsidR="00FF2188" w:rsidRDefault="008B464A">
                              <w:r>
                                <w:t>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3" name="Rectangle"/>
                        <wps:cNvSpPr/>
                        <wps:spPr>
                          <a:xfrm>
                            <a:off x="317500" y="44983"/>
                            <a:ext cx="2636481" cy="205740"/>
                          </a:xfrm>
                          <a:prstGeom prst="rect">
                            <a:avLst/>
                          </a:prstGeom>
                          <a:noFill/>
                          <a:ln w="12700">
                            <a:noFill/>
                          </a:ln>
                        </wps:spPr>
                        <wps:txbx>
                          <w:txbxContent>
                            <w:p w:rsidR="00FF2188" w:rsidRDefault="008B464A">
                              <w:r>
                                <w:t>Welke suggesties heeft u om dit vak te verbeteren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4" name="Straight connector"/>
                        <wps:cNvCnPr/>
                        <wps:spPr>
                          <a:xfrm>
                            <a:off x="317500" y="203200"/>
                            <a:ext cx="4521200" cy="0"/>
                          </a:xfrm>
                          <a:prstGeom prst="line">
                            <a:avLst/>
                          </a:prstGeom>
                          <a:ln w="12700">
                            <a:solidFill>
                              <a:srgbClr val="666666"/>
                            </a:solidFill>
                          </a:ln>
                        </wps:spPr>
                        <wps:bodyPr/>
                      </wps:wsp>
                    </wpc:wpc>
                  </a:graphicData>
                </a:graphic>
              </wp:inline>
            </w:drawing>
          </mc:Choice>
          <mc:Fallback>
            <w:pict>
              <v:group id="_x0000_s2090" editas="canvas" style="width:509.45pt;height:16pt;mso-position-horizontal-relative:char;mso-position-vertical-relative:line" coordsize="64693,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">
                <v:shape id="_x0000_s2091" type="#_x0000_t75" style="position:absolute;width:64693;height:2032;visibility:visible;mso-wrap-style:square">
                  <v:fill o:detectmouseclick="t"/>
                  <v:path o:connecttype="none"/>
                </v:shape>
                <v:rect id="Rectangle" o:spid="_x0000_s2092" style="position:absolute;left:1143;top:449;width:196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" filled="f" stroked="f" strokeweight="1pt">
                  <v:textbox inset="0,0,0,0">
                    <w:txbxContent>
                      <w:p w:rsidR="00FF2188" w:rsidRDefault="008B464A">
                        <w:r>
                          <w:t>30.</w:t>
                        </w:r>
                      </w:p>
                    </w:txbxContent>
                  </v:textbox>
                </v:rect>
                <v:rect id="Rectangle" o:spid="_x0000_s2093" style="position:absolute;left:3175;top:449;width:2636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" filled="f" stroked="f" strokeweight="1pt">
                  <v:textbox inset="0,0,0,0">
                    <w:txbxContent>
                      <w:p w:rsidR="00FF2188" w:rsidRDefault="008B464A">
                        <w:r>
                          <w:t>Welke suggesties heeft u om dit vak te verbeteren</w:t>
                        </w:r>
                        <w:r>
                          <w:t>?</w:t>
                        </w:r>
                      </w:p>
                    </w:txbxContent>
                  </v:textbox>
                </v:rect>
                <v:line id="Straight connector" o:spid="_x0000_s2094" style="position:absolute;visibility:visible;mso-wrap-style:square" from="3175,2032" to="4838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" strokecolor="#666" strokeweight="1pt"/>
                <w10:anchorlock/>
              </v:group>
            </w:pict>
          </mc:Fallback>
        </mc:AlternateContent>
      </w:r>
    </w:p>
    <w:p w:rsidR="00FF2188" w:rsidRDefault="008B464A">
      <w:pPr>
        <w:pStyle w:val="Indent"/>
      </w:pPr>
      <w:r>
        <w:t>geen</w:t>
      </w:r>
    </w:p>
    <w:p w:rsidR="00FF2188" w:rsidRDefault="008B464A">
      <w:pPr>
        <w:pStyle w:val="Indent"/>
      </w:pPr>
      <w:r>
        <w:t xml:space="preserve">Een ander boek met duidelijkere uitleg, waardoor je minder afhankelijk bent van de docent. Door corona was het ook moeilijk om vragen te stellen als je ze tegenkwam of een deel niet snapte. De docent was wel bereikbaar maar dat is toch heel anders </w:t>
      </w:r>
      <w:r>
        <w:t>dan echt contact</w:t>
      </w:r>
    </w:p>
    <w:p w:rsidR="00FF2188" w:rsidRDefault="008B464A">
      <w:pPr>
        <w:pStyle w:val="Indent"/>
      </w:pPr>
      <w:r>
        <w:t>Theorie uitleggen aan de hand van het boek en niet meerdere methoden door elkaar gebruiken, dat maakt het vak erg verwarrend, helemaal op afstand.</w:t>
      </w:r>
    </w:p>
    <w:p w:rsidR="00FF2188" w:rsidRDefault="008B464A">
      <w:pPr>
        <w:pStyle w:val="Indent"/>
      </w:pPr>
      <w:r>
        <w:t xml:space="preserve">Er wordt nog veel stil gestaan met onderwerpen uit wiskunde bij zoals primitiveren. Terwijl </w:t>
      </w:r>
      <w:r>
        <w:t>onderwerpen uit wiskunde a die belangrijk erg snel worden over geslagen. Voor studenten die wiskunde b hebben gevolgd is dat vervelend</w:t>
      </w:r>
    </w:p>
    <w:p w:rsidR="00FF2188" w:rsidRDefault="008B464A">
      <w:pPr>
        <w:pStyle w:val="Indent"/>
      </w:pPr>
      <w:r>
        <w:t>Duidelijkere planning vooraf</w:t>
      </w:r>
    </w:p>
    <w:p w:rsidR="00FF2188" w:rsidRDefault="008B464A">
      <w:pPr>
        <w:pStyle w:val="Indent"/>
      </w:pPr>
      <w:r>
        <w:t>Meer de aansluiting met het latere werk, of te wel de relevantie, benadrukken.</w:t>
      </w:r>
    </w:p>
    <w:p w:rsidR="00FF2188" w:rsidRDefault="008B464A">
      <w:pPr>
        <w:pStyle w:val="Indent"/>
      </w:pPr>
      <w:r>
        <w:t xml:space="preserve">Meer </w:t>
      </w:r>
      <w:r>
        <w:t>persoonlijke aandacht en studenten blijven motiveren. Veelal door demotivatie hebben studenten er weinig aandacht aan besteed en het huiswerk uitgesteld.</w:t>
      </w:r>
      <w:r>
        <w:br/>
        <w:t>Duidelijk huiswerkopdrachten geven.</w:t>
      </w:r>
    </w:p>
    <w:p w:rsidR="00FF2188" w:rsidRDefault="008B464A">
      <w:pPr>
        <w:pStyle w:val="Indent"/>
      </w:pPr>
      <w:r>
        <w:t xml:space="preserve">Een duidelijke methode van berekenen te gebruiken. Boek legde uit </w:t>
      </w:r>
      <w:r>
        <w:t xml:space="preserve">hoe het in Excel en handmatig berekend kon worden. Docent zei dit is onhandig gebruik deze methode. Als ik de methode van de docent gebruikte en ik er niet uitkwam, kon je niet even kijken in de theorie waar het mis gaat. Dus de methode van het boek en de </w:t>
      </w:r>
      <w:r>
        <w:t>methode van de docent was vaak anders, en dat was verwarrend.</w:t>
      </w:r>
    </w:p>
    <w:p w:rsidR="00FF2188" w:rsidRDefault="008B464A">
      <w:pPr>
        <w:pStyle w:val="Indent"/>
      </w:pPr>
      <w:r>
        <w:t>Van tevoren duidelijk het doel van het vak en het verloop van de lessen uitleggen. Ook kunnen er betere oefententamens komen.</w:t>
      </w:r>
    </w:p>
    <w:p w:rsidR="00FF2188" w:rsidRDefault="008B464A">
      <w:pPr>
        <w:pStyle w:val="Indent"/>
      </w:pPr>
      <w:r>
        <w:t>Fysiek les geven, want dan kan je sneller vragen stellen en zie je b</w:t>
      </w:r>
      <w:r>
        <w:t>eter waar je de fout in gaat.</w:t>
      </w:r>
      <w:r>
        <w:br/>
        <w:t>Elke week les, ipv alleen data voor tentamen te geven en verder niks te doen.</w:t>
      </w:r>
      <w:r>
        <w:br/>
        <w:t>Tentamens verspreiden, want nu had je dubbele stof achter elkaar en je zat heel lang.</w:t>
      </w:r>
      <w:r>
        <w:br/>
        <w:t>Een planning met wat je elke week moet maken qua sommen. Dan b</w:t>
      </w:r>
      <w:r>
        <w:t>lijf je bij en is het vak ook echt wel te overzien. Maar nu werd je een beetje in het diepe gegooid en succes ermee.</w:t>
      </w:r>
    </w:p>
    <w:p w:rsidR="00FF2188" w:rsidRDefault="008B464A">
      <w:pPr>
        <w:pStyle w:val="Indent"/>
      </w:pPr>
      <w:r>
        <w:t>Meer live les, online dan wel fysiek</w:t>
      </w:r>
    </w:p>
    <w:p w:rsidR="00FF2188" w:rsidRDefault="008B464A">
      <w:pPr>
        <w:pStyle w:val="Indent"/>
      </w:pPr>
      <w:r>
        <w:t>Fysiek les</w:t>
      </w:r>
    </w:p>
    <w:p w:rsidR="00FF2188" w:rsidRDefault="008B464A">
      <w:pPr>
        <w:pStyle w:val="Indent"/>
      </w:pPr>
      <w:r>
        <w:t>Eerder alles online zetten (indien mogelijk natuurlijk)z</w:t>
      </w:r>
    </w:p>
    <w:p w:rsidR="00FF2188" w:rsidRDefault="008B464A">
      <w:pPr>
        <w:pStyle w:val="Indent"/>
      </w:pPr>
      <w:r>
        <w:t>nvt</w:t>
      </w:r>
    </w:p>
    <w:p w:rsidR="00FF2188" w:rsidRDefault="008B464A">
      <w:pPr>
        <w:pStyle w:val="Indent"/>
      </w:pPr>
      <w:r>
        <w:t>Fysiek les werkt beter en ee</w:t>
      </w:r>
      <w:r>
        <w:t>n lesboek dat ook aansluit op werken met grafisch rekenmachine waardoor het hele verhaal duidelijker wordt.</w:t>
      </w:r>
    </w:p>
    <w:p w:rsidR="00FF2188" w:rsidRDefault="008B464A">
      <w:pPr>
        <w:pStyle w:val="Indent"/>
      </w:pPr>
      <w:r>
        <w:t>Toch echt die fysieke lessen</w:t>
      </w:r>
    </w:p>
    <w:p w:rsidR="00FF2188" w:rsidRDefault="008B464A">
      <w:pPr>
        <w:pStyle w:val="Indent"/>
      </w:pPr>
      <w:r>
        <w:t>De docent bleef soms te uitgebreid over een onderwerp praten waardoor het soms moeilijker leek dan het daadwerkelijk wa</w:t>
      </w:r>
      <w:r>
        <w:t>s.</w:t>
      </w:r>
    </w:p>
    <w:p w:rsidR="00FF2188" w:rsidRDefault="008B464A">
      <w:pPr>
        <w:pStyle w:val="Indent"/>
      </w:pPr>
      <w:r>
        <w:t>Fysiek les had waarschijnlijk een hoop gescheeld</w:t>
      </w:r>
    </w:p>
    <w:p w:rsidR="00FF2188" w:rsidRDefault="008B464A">
      <w:pPr>
        <w:pStyle w:val="Indent"/>
      </w:pPr>
      <w:r>
        <w:t>Eenduidigheid over gebruik van verschillende methodes</w:t>
      </w:r>
    </w:p>
    <w:p w:rsidR="00FF2188" w:rsidRDefault="008B464A">
      <w:pPr>
        <w:pStyle w:val="Indent"/>
      </w:pPr>
      <w:r>
        <w:t xml:space="preserve">Eventueel een ander boek of de stof uit het boek zoals nu via de uitwerkingen toegankelijker maken. En misschien het vak versimpelen door delen eruit </w:t>
      </w:r>
      <w:r>
        <w:t>te halen die essentieel zijn en alleen die te behandelen/ tentamineren</w:t>
      </w:r>
    </w:p>
    <w:p w:rsidR="00FF2188" w:rsidRDefault="008B464A">
      <w:pPr>
        <w:pStyle w:val="Indent"/>
      </w:pPr>
      <w:r>
        <w:t>thuis onderwijs beter organiseren</w:t>
      </w:r>
    </w:p>
    <w:p w:rsidR="00FF2188" w:rsidRDefault="008B464A">
      <w:pPr>
        <w:pStyle w:val="Chapter"/>
      </w:pPr>
      <w:r>
        <w:t>Respons Overzicht</w:t>
      </w:r>
    </w:p>
    <w:p w:rsidR="00592758" w:rsidRDefault="008B464A">
      <w:r>
        <w:rPr>
          <w:noProof/>
          <w:lang w:eastAsia="nl-NL"/>
        </w:rPr>
        <mc:AlternateContent>
          <mc:Choice Requires="wpc">
            <w:drawing>
              <wp:inline distT="0" distB="0" distL="0" distR="0">
                <wp:extent cx="6470000" cy="1003300"/>
                <wp:effectExtent l="0" t="0" r="20000" b="15000"/>
                <wp:docPr id="1045"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46" name="Rectangle"/>
                        <wps:cNvSpPr/>
                        <wps:spPr>
                          <a:xfrm>
                            <a:off x="317500" y="44983"/>
                            <a:ext cx="489242" cy="205740"/>
                          </a:xfrm>
                          <a:prstGeom prst="rect">
                            <a:avLst/>
                          </a:prstGeom>
                          <a:noFill/>
                          <a:ln w="12700">
                            <a:noFill/>
                          </a:ln>
                        </wps:spPr>
                        <wps:txbx>
                          <w:txbxContent>
                            <w:p w:rsidR="00FF2188" w:rsidRDefault="008B464A">
                              <w:r>
                                <w:t>Toegang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7" name="Rectangle"/>
                        <wps:cNvSpPr/>
                        <wps:spPr>
                          <a:xfrm>
                            <a:off x="6273800" y="2227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8" name="Rectangle"/>
                        <wps:cNvSpPr/>
                        <wps:spPr>
                          <a:xfrm>
                            <a:off x="5118100" y="222783"/>
                            <a:ext cx="139712"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9" name="Rectangle"/>
                        <wps:cNvSpPr/>
                        <wps:spPr>
                          <a:xfrm>
                            <a:off x="5765800" y="222783"/>
                            <a:ext cx="69875" cy="205740"/>
                          </a:xfrm>
                          <a:prstGeom prst="rect">
                            <a:avLst/>
                          </a:prstGeom>
                          <a:noFill/>
                          <a:ln w="12700">
                            <a:noFill/>
                          </a:ln>
                        </wps:spPr>
                        <wps:txbx>
                          <w:txbxContent>
                            <w:p w:rsidR="00FF2188" w:rsidRDefault="008B464A">
                              <w: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0" name="Rectangle"/>
                        <wps:cNvSpPr/>
                        <wps:spPr>
                          <a:xfrm>
                            <a:off x="2921000" y="2227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1" name="Straight connector"/>
                        <wps:cNvCnPr/>
                        <wps:spPr>
                          <a:xfrm>
                            <a:off x="2946400" y="342900"/>
                            <a:ext cx="0" cy="25400"/>
                          </a:xfrm>
                          <a:prstGeom prst="line">
                            <a:avLst/>
                          </a:prstGeom>
                          <a:ln w="12700">
                            <a:solidFill>
                              <a:srgbClr val="000000"/>
                            </a:solidFill>
                          </a:ln>
                        </wps:spPr>
                        <wps:bodyPr/>
                      </wps:wsp>
                      <wps:wsp>
                        <wps:cNvPr id="1052" name="Rectangle"/>
                        <wps:cNvSpPr/>
                        <wps:spPr>
                          <a:xfrm>
                            <a:off x="3340100" y="222783"/>
                            <a:ext cx="165201" cy="205740"/>
                          </a:xfrm>
                          <a:prstGeom prst="rect">
                            <a:avLst/>
                          </a:prstGeom>
                          <a:noFill/>
                          <a:ln w="12700">
                            <a:noFill/>
                          </a:ln>
                        </wps:spPr>
                        <wps:txbx>
                          <w:txbxContent>
                            <w:p w:rsidR="00FF2188" w:rsidRDefault="008B464A">
                              <w: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3" name="Straight connector"/>
                        <wps:cNvCnPr/>
                        <wps:spPr>
                          <a:xfrm>
                            <a:off x="3416300" y="342900"/>
                            <a:ext cx="0" cy="25400"/>
                          </a:xfrm>
                          <a:prstGeom prst="line">
                            <a:avLst/>
                          </a:prstGeom>
                          <a:ln w="12700">
                            <a:solidFill>
                              <a:srgbClr val="000000"/>
                            </a:solidFill>
                          </a:ln>
                        </wps:spPr>
                        <wps:bodyPr/>
                      </wps:wsp>
                      <wps:wsp>
                        <wps:cNvPr id="1054" name="Rectangle"/>
                        <wps:cNvSpPr/>
                        <wps:spPr>
                          <a:xfrm>
                            <a:off x="3822700" y="222783"/>
                            <a:ext cx="165201" cy="205740"/>
                          </a:xfrm>
                          <a:prstGeom prst="rect">
                            <a:avLst/>
                          </a:prstGeom>
                          <a:noFill/>
                          <a:ln w="12700">
                            <a:noFill/>
                          </a:ln>
                        </wps:spPr>
                        <wps:txbx>
                          <w:txbxContent>
                            <w:p w:rsidR="00FF2188" w:rsidRDefault="008B464A">
                              <w:r>
                                <w:t>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5" name="Straight connector"/>
                        <wps:cNvCnPr/>
                        <wps:spPr>
                          <a:xfrm>
                            <a:off x="3898900" y="342900"/>
                            <a:ext cx="0" cy="25400"/>
                          </a:xfrm>
                          <a:prstGeom prst="line">
                            <a:avLst/>
                          </a:prstGeom>
                          <a:ln w="12700">
                            <a:solidFill>
                              <a:srgbClr val="000000"/>
                            </a:solidFill>
                          </a:ln>
                        </wps:spPr>
                        <wps:bodyPr/>
                      </wps:wsp>
                      <wps:wsp>
                        <wps:cNvPr id="1056" name="Rectangle"/>
                        <wps:cNvSpPr/>
                        <wps:spPr>
                          <a:xfrm>
                            <a:off x="4292600" y="222783"/>
                            <a:ext cx="165201" cy="205740"/>
                          </a:xfrm>
                          <a:prstGeom prst="rect">
                            <a:avLst/>
                          </a:prstGeom>
                          <a:noFill/>
                          <a:ln w="12700">
                            <a:noFill/>
                          </a:ln>
                        </wps:spPr>
                        <wps:txbx>
                          <w:txbxContent>
                            <w:p w:rsidR="00FF2188" w:rsidRDefault="008B464A">
                              <w: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7" name="Straight connector"/>
                        <wps:cNvCnPr/>
                        <wps:spPr>
                          <a:xfrm>
                            <a:off x="4368800" y="342900"/>
                            <a:ext cx="0" cy="25400"/>
                          </a:xfrm>
                          <a:prstGeom prst="line">
                            <a:avLst/>
                          </a:prstGeom>
                          <a:ln w="12700">
                            <a:solidFill>
                              <a:srgbClr val="000000"/>
                            </a:solidFill>
                          </a:ln>
                        </wps:spPr>
                        <wps:bodyPr/>
                      </wps:wsp>
                      <wps:wsp>
                        <wps:cNvPr id="1058" name="Rectangle"/>
                        <wps:cNvSpPr/>
                        <wps:spPr>
                          <a:xfrm>
                            <a:off x="4749800" y="222783"/>
                            <a:ext cx="228752" cy="205740"/>
                          </a:xfrm>
                          <a:prstGeom prst="rect">
                            <a:avLst/>
                          </a:prstGeom>
                          <a:noFill/>
                          <a:ln w="12700">
                            <a:noFill/>
                          </a:ln>
                        </wps:spPr>
                        <wps:txbx>
                          <w:txbxContent>
                            <w:p w:rsidR="00FF2188" w:rsidRDefault="008B464A">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9" name="Straight connector"/>
                        <wps:cNvCnPr/>
                        <wps:spPr>
                          <a:xfrm>
                            <a:off x="4851400" y="342900"/>
                            <a:ext cx="0" cy="25400"/>
                          </a:xfrm>
                          <a:prstGeom prst="line">
                            <a:avLst/>
                          </a:prstGeom>
                          <a:ln w="12700">
                            <a:solidFill>
                              <a:srgbClr val="000000"/>
                            </a:solidFill>
                          </a:ln>
                        </wps:spPr>
                        <wps:bodyPr/>
                      </wps:wsp>
                      <wps:wsp>
                        <wps:cNvPr id="1060" name="Straight connector"/>
                        <wps:cNvCnPr/>
                        <wps:spPr>
                          <a:xfrm>
                            <a:off x="2946400" y="368300"/>
                            <a:ext cx="1905000" cy="0"/>
                          </a:xfrm>
                          <a:prstGeom prst="line">
                            <a:avLst/>
                          </a:prstGeom>
                          <a:ln w="12700">
                            <a:solidFill>
                              <a:srgbClr val="191919"/>
                            </a:solidFill>
                          </a:ln>
                        </wps:spPr>
                        <wps:bodyPr/>
                      </wps:wsp>
                      <wps:wsp>
                        <wps:cNvPr id="1061" name="Straight connector"/>
                        <wps:cNvCnPr/>
                        <wps:spPr>
                          <a:xfrm>
                            <a:off x="2946400" y="368300"/>
                            <a:ext cx="0" cy="381000"/>
                          </a:xfrm>
                          <a:prstGeom prst="line">
                            <a:avLst/>
                          </a:prstGeom>
                          <a:ln w="12700">
                            <a:solidFill>
                              <a:srgbClr val="191919"/>
                            </a:solidFill>
                          </a:ln>
                        </wps:spPr>
                        <wps:bodyPr/>
                      </wps:wsp>
                      <wps:wsp>
                        <wps:cNvPr id="1062" name="Straight connector"/>
                        <wps:cNvCnPr/>
                        <wps:spPr>
                          <a:xfrm>
                            <a:off x="3416300" y="368300"/>
                            <a:ext cx="0" cy="381000"/>
                          </a:xfrm>
                          <a:prstGeom prst="line">
                            <a:avLst/>
                          </a:prstGeom>
                          <a:ln w="12700">
                            <a:solidFill>
                              <a:srgbClr val="191919"/>
                            </a:solidFill>
                          </a:ln>
                        </wps:spPr>
                        <wps:bodyPr/>
                      </wps:wsp>
                      <wps:wsp>
                        <wps:cNvPr id="1063" name="Straight connector"/>
                        <wps:cNvCnPr/>
                        <wps:spPr>
                          <a:xfrm>
                            <a:off x="3898900" y="368300"/>
                            <a:ext cx="0" cy="381000"/>
                          </a:xfrm>
                          <a:prstGeom prst="line">
                            <a:avLst/>
                          </a:prstGeom>
                          <a:ln w="12700">
                            <a:solidFill>
                              <a:srgbClr val="191919"/>
                            </a:solidFill>
                          </a:ln>
                        </wps:spPr>
                        <wps:bodyPr/>
                      </wps:wsp>
                      <wps:wsp>
                        <wps:cNvPr id="1064" name="Straight connector"/>
                        <wps:cNvCnPr/>
                        <wps:spPr>
                          <a:xfrm>
                            <a:off x="4368800" y="368300"/>
                            <a:ext cx="0" cy="381000"/>
                          </a:xfrm>
                          <a:prstGeom prst="line">
                            <a:avLst/>
                          </a:prstGeom>
                          <a:ln w="12700">
                            <a:solidFill>
                              <a:srgbClr val="191919"/>
                            </a:solidFill>
                          </a:ln>
                        </wps:spPr>
                        <wps:bodyPr/>
                      </wps:wsp>
                      <wps:wsp>
                        <wps:cNvPr id="1065" name="Straight connector"/>
                        <wps:cNvCnPr/>
                        <wps:spPr>
                          <a:xfrm>
                            <a:off x="4851400" y="368300"/>
                            <a:ext cx="0" cy="381000"/>
                          </a:xfrm>
                          <a:prstGeom prst="line">
                            <a:avLst/>
                          </a:prstGeom>
                          <a:ln w="12700">
                            <a:solidFill>
                              <a:srgbClr val="191919"/>
                            </a:solidFill>
                          </a:ln>
                        </wps:spPr>
                        <wps:bodyPr/>
                      </wps:wsp>
                      <wps:wsp>
                        <wps:cNvPr id="1066" name="Straight connector"/>
                        <wps:cNvCnPr/>
                        <wps:spPr>
                          <a:xfrm>
                            <a:off x="2946400" y="749300"/>
                            <a:ext cx="1905000" cy="0"/>
                          </a:xfrm>
                          <a:prstGeom prst="line">
                            <a:avLst/>
                          </a:prstGeom>
                          <a:ln w="12700">
                            <a:solidFill>
                              <a:srgbClr val="191919"/>
                            </a:solidFill>
                          </a:ln>
                        </wps:spPr>
                        <wps:bodyPr/>
                      </wps:wsp>
                      <wps:wsp>
                        <wps:cNvPr id="1067" name="Rectangle"/>
                        <wps:cNvSpPr/>
                        <wps:spPr>
                          <a:xfrm>
                            <a:off x="6210300" y="413283"/>
                            <a:ext cx="165201" cy="205740"/>
                          </a:xfrm>
                          <a:prstGeom prst="rect">
                            <a:avLst/>
                          </a:prstGeom>
                          <a:noFill/>
                          <a:ln w="12700">
                            <a:noFill/>
                          </a:ln>
                        </wps:spPr>
                        <wps:txbx>
                          <w:txbxContent>
                            <w:p w:rsidR="00FF2188" w:rsidRDefault="008B464A">
                              <w:r>
                                <w:t>89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68" name="Rectangle"/>
                        <wps:cNvSpPr/>
                        <wps:spPr>
                          <a:xfrm>
                            <a:off x="1930400" y="413283"/>
                            <a:ext cx="959357" cy="205740"/>
                          </a:xfrm>
                          <a:prstGeom prst="rect">
                            <a:avLst/>
                          </a:prstGeom>
                          <a:noFill/>
                          <a:ln w="12700">
                            <a:noFill/>
                          </a:ln>
                        </wps:spPr>
                        <wps:txbx>
                          <w:txbxContent>
                            <w:p w:rsidR="00FF2188" w:rsidRDefault="008B464A">
                              <w:r>
                                <w:t>Respondent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69" name="Rectangle"/>
                        <wps:cNvSpPr/>
                        <wps:spPr>
                          <a:xfrm>
                            <a:off x="5092700" y="413283"/>
                            <a:ext cx="165201" cy="205740"/>
                          </a:xfrm>
                          <a:prstGeom prst="rect">
                            <a:avLst/>
                          </a:prstGeom>
                          <a:noFill/>
                          <a:ln w="12700">
                            <a:noFill/>
                          </a:ln>
                        </wps:spPr>
                        <wps:txbx>
                          <w:txbxContent>
                            <w:p w:rsidR="00FF2188" w:rsidRDefault="008B464A">
                              <w:r>
                                <w:t>57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70" name="Rectangle"/>
                        <wps:cNvSpPr/>
                        <wps:spPr>
                          <a:xfrm>
                            <a:off x="5664200" y="413283"/>
                            <a:ext cx="165201" cy="205740"/>
                          </a:xfrm>
                          <a:prstGeom prst="rect">
                            <a:avLst/>
                          </a:prstGeom>
                          <a:noFill/>
                          <a:ln w="12700">
                            <a:noFill/>
                          </a:ln>
                        </wps:spPr>
                        <wps:txbx>
                          <w:txbxContent>
                            <w:p w:rsidR="00FF2188" w:rsidRDefault="008B464A">
                              <w:r>
                                <w:t>51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71" name="Rectangle"/>
                        <wps:cNvSpPr/>
                        <wps:spPr>
                          <a:xfrm>
                            <a:off x="2946400" y="431800"/>
                            <a:ext cx="1091629" cy="88900"/>
                          </a:xfrm>
                          <a:prstGeom prst="rect">
                            <a:avLst/>
                          </a:prstGeom>
                          <a:solidFill>
                            <a:srgbClr val="FFCCCC"/>
                          </a:solidFill>
                          <a:ln w="12700">
                            <a:solidFill>
                              <a:srgbClr val="FF0000"/>
                            </a:solidFill>
                          </a:ln>
                        </wps:spPr>
                        <wps:bodyPr/>
                      </wps:wsp>
                      <wps:wsp>
                        <wps:cNvPr id="1072" name="Rectangle"/>
                        <wps:cNvSpPr/>
                        <wps:spPr>
                          <a:xfrm>
                            <a:off x="2755900" y="603783"/>
                            <a:ext cx="133311" cy="205740"/>
                          </a:xfrm>
                          <a:prstGeom prst="rect">
                            <a:avLst/>
                          </a:prstGeom>
                          <a:noFill/>
                          <a:ln w="12700">
                            <a:noFill/>
                          </a:ln>
                        </wps:spPr>
                        <wps:txbx>
                          <w:txbxContent>
                            <w:p w:rsidR="00FF2188" w:rsidRDefault="008B464A">
                              <w: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73" name="Rectangle"/>
                        <wps:cNvSpPr/>
                        <wps:spPr>
                          <a:xfrm>
                            <a:off x="5092700" y="603783"/>
                            <a:ext cx="165201" cy="205740"/>
                          </a:xfrm>
                          <a:prstGeom prst="rect">
                            <a:avLst/>
                          </a:prstGeom>
                          <a:noFill/>
                          <a:ln w="12700">
                            <a:noFill/>
                          </a:ln>
                        </wps:spPr>
                        <wps:txbx>
                          <w:txbxContent>
                            <w:p w:rsidR="00FF2188" w:rsidRDefault="008B464A">
                              <w:r>
                                <w:t>43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74" name="Rectangle"/>
                        <wps:cNvSpPr/>
                        <wps:spPr>
                          <a:xfrm>
                            <a:off x="5664200" y="603783"/>
                            <a:ext cx="165201" cy="205740"/>
                          </a:xfrm>
                          <a:prstGeom prst="rect">
                            <a:avLst/>
                          </a:prstGeom>
                          <a:noFill/>
                          <a:ln w="12700">
                            <a:noFill/>
                          </a:ln>
                        </wps:spPr>
                        <wps:txbx>
                          <w:txbxContent>
                            <w:p w:rsidR="00FF2188" w:rsidRDefault="008B464A">
                              <w:r>
                                <w:t>38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75" name="Rectangle"/>
                        <wps:cNvSpPr/>
                        <wps:spPr>
                          <a:xfrm>
                            <a:off x="2946400" y="622300"/>
                            <a:ext cx="813370" cy="88900"/>
                          </a:xfrm>
                          <a:prstGeom prst="rect">
                            <a:avLst/>
                          </a:prstGeom>
                          <a:solidFill>
                            <a:srgbClr val="FFCCCC"/>
                          </a:solidFill>
                          <a:ln w="12700">
                            <a:solidFill>
                              <a:srgbClr val="FF0000"/>
                            </a:solidFill>
                          </a:ln>
                        </wps:spPr>
                        <wps:bodyPr/>
                      </wps:wsp>
                      <wps:wsp>
                        <wps:cNvPr id="1076" name="Straight connector"/>
                        <wps:cNvCnPr/>
                        <wps:spPr>
                          <a:xfrm>
                            <a:off x="2946400" y="368300"/>
                            <a:ext cx="1905000" cy="0"/>
                          </a:xfrm>
                          <a:prstGeom prst="line">
                            <a:avLst/>
                          </a:prstGeom>
                          <a:ln w="12700">
                            <a:solidFill>
                              <a:srgbClr val="191919"/>
                            </a:solidFill>
                          </a:ln>
                        </wps:spPr>
                        <wps:bodyPr/>
                      </wps:wsp>
                      <wps:wsp>
                        <wps:cNvPr id="1077" name="Straight connector"/>
                        <wps:cNvCnPr/>
                        <wps:spPr>
                          <a:xfrm>
                            <a:off x="2946400" y="368300"/>
                            <a:ext cx="0" cy="381000"/>
                          </a:xfrm>
                          <a:prstGeom prst="line">
                            <a:avLst/>
                          </a:prstGeom>
                          <a:ln w="12700">
                            <a:solidFill>
                              <a:srgbClr val="191919"/>
                            </a:solidFill>
                          </a:ln>
                        </wps:spPr>
                        <wps:bodyPr/>
                      </wps:wsp>
                      <wps:wsp>
                        <wps:cNvPr id="1078" name="Straight connector"/>
                        <wps:cNvCnPr/>
                        <wps:spPr>
                          <a:xfrm>
                            <a:off x="4851400" y="368300"/>
                            <a:ext cx="0" cy="381000"/>
                          </a:xfrm>
                          <a:prstGeom prst="line">
                            <a:avLst/>
                          </a:prstGeom>
                          <a:ln w="12700">
                            <a:solidFill>
                              <a:srgbClr val="191919"/>
                            </a:solidFill>
                          </a:ln>
                        </wps:spPr>
                        <wps:bodyPr/>
                      </wps:wsp>
                      <wps:wsp>
                        <wps:cNvPr id="1079" name="Straight connector"/>
                        <wps:cNvCnPr/>
                        <wps:spPr>
                          <a:xfrm>
                            <a:off x="2946400" y="749300"/>
                            <a:ext cx="1905000" cy="0"/>
                          </a:xfrm>
                          <a:prstGeom prst="line">
                            <a:avLst/>
                          </a:prstGeom>
                          <a:ln w="12700">
                            <a:solidFill>
                              <a:srgbClr val="191919"/>
                            </a:solidFill>
                          </a:ln>
                        </wps:spPr>
                        <wps:bodyPr/>
                      </wps:wsp>
                    </wpc:wpc>
                  </a:graphicData>
                </a:graphic>
              </wp:inline>
            </w:drawing>
          </mc:Choice>
          <mc:Fallback>
            <w:pict>
              <v:group id="_x0000_s2095" editas="canvas" style="width:509.45pt;height:79pt;mso-position-horizontal-relative:char;mso-position-vertical-relative:line" coordsize="64693,10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">
                <v:shape id="_x0000_s2096" type="#_x0000_t75" style="position:absolute;width:64693;height:10033;visibility:visible;mso-wrap-style:square">
                  <v:fill o:detectmouseclick="t"/>
                  <v:path o:connecttype="none"/>
                </v:shape>
                <v:rect id="Rectangle" o:spid="_x0000_s2097" style="position:absolute;left:3175;top:449;width:489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" filled="f" stroked="f" strokeweight="1pt">
                  <v:textbox inset="0,0,0,0">
                    <w:txbxContent>
                      <w:p w:rsidR="00FF2188" w:rsidRDefault="008B464A">
                        <w:r>
                          <w:t>Toegang</w:t>
                        </w:r>
                      </w:p>
                    </w:txbxContent>
                  </v:textbox>
                </v:rect>
                <v:rect id="Rectangle" o:spid="_x0000_s2098" style="position:absolute;left:62738;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" filled="f" stroked="f" strokeweight="1pt">
                  <v:textbox inset="0,0,0,0">
                    <w:txbxContent>
                      <w:p w:rsidR="00FF2188" w:rsidRDefault="008B464A">
                        <w:r>
                          <w:t>n</w:t>
                        </w:r>
                      </w:p>
                    </w:txbxContent>
                  </v:textbox>
                </v:rect>
                <v:rect id="Rectangle" o:spid="_x0000_s2099" style="position:absolute;left:51181;top:2227;width:139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" filled="f" stroked="f" strokeweight="1pt">
                  <v:textbox inset="0,0,0,0">
                    <w:txbxContent>
                      <w:p w:rsidR="00FF2188" w:rsidRDefault="008B464A">
                        <w:r>
                          <w:t>%</w:t>
                        </w:r>
                      </w:p>
                    </w:txbxContent>
                  </v:textbox>
                </v:rect>
                <v:rect id="Rectangle" o:spid="_x0000_s2100" style="position:absolute;left:57658;top:2227;width:6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" filled="f" stroked="f" strokeweight="1pt">
                  <v:textbox inset="0,0,0,0">
                    <w:txbxContent>
                      <w:p w:rsidR="00FF2188" w:rsidRDefault="008B464A">
                        <w:r>
                          <w:t>f</w:t>
                        </w:r>
                      </w:p>
                    </w:txbxContent>
                  </v:textbox>
                </v:rect>
                <v:rect id="Rectangle" o:spid="_x0000_s2101" style="position:absolute;left:29210;top:222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" filled="f" stroked="f" strokeweight="1pt">
                  <v:textbox inset="0,0,0,0">
                    <w:txbxContent>
                      <w:p w:rsidR="00FF2188" w:rsidRDefault="008B464A">
                        <w:r>
                          <w:t>0</w:t>
                        </w:r>
                      </w:p>
                    </w:txbxContent>
                  </v:textbox>
                </v:rect>
                <v:line id="Straight connector" o:spid="_x0000_s2102" style="position:absolute;visibility:visible;mso-wrap-style:square" from="29464,3429" to="2946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" strokeweight="1pt"/>
                <v:rect id="Rectangle" o:spid="_x0000_s2103" style="position:absolute;left:33401;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" filled="f" stroked="f" strokeweight="1pt">
                  <v:textbox inset="0,0,0,0">
                    <w:txbxContent>
                      <w:p w:rsidR="00FF2188" w:rsidRDefault="008B464A">
                        <w:r>
                          <w:t>25</w:t>
                        </w:r>
                      </w:p>
                    </w:txbxContent>
                  </v:textbox>
                </v:rect>
                <v:line id="Straight connector" o:spid="_x0000_s2104" style="position:absolute;visibility:visible;mso-wrap-style:square" from="34163,3429" to="3416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" strokeweight="1pt"/>
                <v:rect id="Rectangle" o:spid="_x0000_s2105" style="position:absolute;left:38227;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" filled="f" stroked="f" strokeweight="1pt">
                  <v:textbox inset="0,0,0,0">
                    <w:txbxContent>
                      <w:p w:rsidR="00FF2188" w:rsidRDefault="008B464A">
                        <w:r>
                          <w:t>50</w:t>
                        </w:r>
                      </w:p>
                    </w:txbxContent>
                  </v:textbox>
                </v:rect>
                <v:line id="Straight connector" o:spid="_x0000_s2106" style="position:absolute;visibility:visible;mso-wrap-style:square" from="38989,3429" to="38989,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" strokeweight="1pt"/>
                <v:rect id="Rectangle" o:spid="_x0000_s2107" style="position:absolute;left:42926;top:222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" filled="f" stroked="f" strokeweight="1pt">
                  <v:textbox inset="0,0,0,0">
                    <w:txbxContent>
                      <w:p w:rsidR="00FF2188" w:rsidRDefault="008B464A">
                        <w:r>
                          <w:t>75</w:t>
                        </w:r>
                      </w:p>
                    </w:txbxContent>
                  </v:textbox>
                </v:rect>
                <v:line id="Straight connector" o:spid="_x0000_s2108" style="position:absolute;visibility:visible;mso-wrap-style:square" from="43688,3429" to="4368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LwwAAAN0AAAAPAAAAZHJzL2Rvd25yZXYueG1sRE/NagIx&#10;EL4LfYcwQm81q1C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l4bhS8MAAADdAAAADwAA&#10;AAAAAAAAAAAAAAAHAgAAZHJzL2Rvd25yZXYueG1sUEsFBgAAAAADAAMAtwAAAPcCAAAAAA==&#10;" strokeweight="1pt"/>
                <v:rect id="Rectangle" o:spid="_x0000_s2109" style="position:absolute;left:47498;top:2227;width:228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" filled="f" stroked="f" strokeweight="1pt">
                  <v:textbox inset="0,0,0,0">
                    <w:txbxContent>
                      <w:p w:rsidR="00FF2188" w:rsidRDefault="008B464A">
                        <w:r>
                          <w:t>100</w:t>
                        </w:r>
                      </w:p>
                    </w:txbxContent>
                  </v:textbox>
                </v:rect>
                <v:line id="Straight connector" o:spid="_x0000_s2110" style="position:absolute;visibility:visible;mso-wrap-style:square" from="48514,3429"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" strokeweight="1pt"/>
                <v:line id="Straight connector" o:spid="_x0000_s2111"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" strokecolor="#191919" strokeweight="1pt"/>
                <v:line id="Straight connector" o:spid="_x0000_s2112" style="position:absolute;visibility:visible;mso-wrap-style:square" from="29464,3683" to="2946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" strokecolor="#191919" strokeweight="1pt"/>
                <v:line id="Straight connector" o:spid="_x0000_s2113" style="position:absolute;visibility:visible;mso-wrap-style:square" from="34163,3683" to="34163,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" strokecolor="#191919" strokeweight="1pt"/>
                <v:line id="Straight connector" o:spid="_x0000_s2114" style="position:absolute;visibility:visible;mso-wrap-style:square" from="38989,3683" to="38989,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" strokecolor="#191919" strokeweight="1pt"/>
                <v:line id="Straight connector" o:spid="_x0000_s2115" style="position:absolute;visibility:visible;mso-wrap-style:square" from="43688,3683" to="43688,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" strokecolor="#191919" strokeweight="1pt"/>
                <v:line id="Straight connector" o:spid="_x0000_s2116" style="position:absolute;visibility:visible;mso-wrap-style:square" from="48514,368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" strokecolor="#191919" strokeweight="1pt"/>
                <v:line id="Straight connector" o:spid="_x0000_s2117" style="position:absolute;visibility:visible;mso-wrap-style:square" from="29464,749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" strokecolor="#191919" strokeweight="1pt"/>
                <v:rect id="Rectangle" o:spid="_x0000_s2118" style="position:absolute;left:62103;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" filled="f" stroked="f" strokeweight="1pt">
                  <v:textbox inset="0,0,0,0">
                    <w:txbxContent>
                      <w:p w:rsidR="00FF2188" w:rsidRDefault="008B464A">
                        <w:r>
                          <w:t>89</w:t>
                        </w:r>
                      </w:p>
                    </w:txbxContent>
                  </v:textbox>
                </v:rect>
                <v:rect id="Rectangle" o:spid="_x0000_s2119" style="position:absolute;left:19304;top:4132;width:959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" filled="f" stroked="f" strokeweight="1pt">
                  <v:textbox inset="0,0,0,0">
                    <w:txbxContent>
                      <w:p w:rsidR="00FF2188" w:rsidRDefault="008B464A">
                        <w:r>
                          <w:t>Respondent Code</w:t>
                        </w:r>
                      </w:p>
                    </w:txbxContent>
                  </v:textbox>
                </v:rect>
                <v:rect id="Rectangle" o:spid="_x0000_s2120" style="position:absolute;left:50927;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" filled="f" stroked="f" strokeweight="1pt">
                  <v:textbox inset="0,0,0,0">
                    <w:txbxContent>
                      <w:p w:rsidR="00FF2188" w:rsidRDefault="008B464A">
                        <w:r>
                          <w:t>57</w:t>
                        </w:r>
                      </w:p>
                    </w:txbxContent>
                  </v:textbox>
                </v:rect>
                <v:rect id="Rectangle" o:spid="_x0000_s2121" style="position:absolute;left:56642;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" filled="f" stroked="f" strokeweight="1pt">
                  <v:textbox inset="0,0,0,0">
                    <w:txbxContent>
                      <w:p w:rsidR="00FF2188" w:rsidRDefault="008B464A">
                        <w:r>
                          <w:t>51</w:t>
                        </w:r>
                      </w:p>
                    </w:txbxContent>
                  </v:textbox>
                </v:rect>
                <v:rect id="Rectangle" o:spid="_x0000_s2122" style="position:absolute;left:29464;top:4318;width:10916;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" fillcolor="#fcc" strokecolor="red" strokeweight="1pt"/>
                <v:rect id="Rectangle" o:spid="_x0000_s2123" style="position:absolute;left:27559;top:6037;width:133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" filled="f" stroked="f" strokeweight="1pt">
                  <v:textbox inset="0,0,0,0">
                    <w:txbxContent>
                      <w:p w:rsidR="00FF2188" w:rsidRDefault="008B464A">
                        <w:r>
                          <w:t>[ ]</w:t>
                        </w:r>
                      </w:p>
                    </w:txbxContent>
                  </v:textbox>
                </v:rect>
                <v:rect id="Rectangle" o:spid="_x0000_s2124" style="position:absolute;left:50927;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" filled="f" stroked="f" strokeweight="1pt">
                  <v:textbox inset="0,0,0,0">
                    <w:txbxContent>
                      <w:p w:rsidR="00FF2188" w:rsidRDefault="008B464A">
                        <w:r>
                          <w:t>43</w:t>
                        </w:r>
                      </w:p>
                    </w:txbxContent>
                  </v:textbox>
                </v:rect>
                <v:rect id="Rectangle" o:spid="_x0000_s2125" style="position:absolute;left:56642;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" filled="f" stroked="f" strokeweight="1pt">
                  <v:textbox inset="0,0,0,0">
                    <w:txbxContent>
                      <w:p w:rsidR="00FF2188" w:rsidRDefault="008B464A">
                        <w:r>
                          <w:t>38</w:t>
                        </w:r>
                      </w:p>
                    </w:txbxContent>
                  </v:textbox>
                </v:rect>
                <v:rect id="Rectangle" o:spid="_x0000_s2126" style="position:absolute;left:29464;top:6223;width:8133;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" fillcolor="#fcc" strokecolor="red" strokeweight="1pt"/>
                <v:line id="Straight connector" o:spid="_x0000_s2127" style="position:absolute;visibility:visible;mso-wrap-style:square" from="29464,3683" to="48514,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" strokecolor="#191919" strokeweight="1pt"/>
                <v:line id="Straight connector" o:spid="_x0000_s2128" style="position:absolute;visibility:visible;mso-wrap-style:square" from="29464,3683" to="2946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" strokecolor="#191919" strokeweight="1pt"/>
                <v:line id="Straight connector" o:spid="_x0000_s2129" style="position:absolute;visibility:visible;mso-wrap-style:square" from="48514,368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" strokecolor="#191919" strokeweight="1pt"/>
                <v:line id="Straight connector" o:spid="_x0000_s2130" style="position:absolute;visibility:visible;mso-wrap-style:square" from="29464,7493" to="48514,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" strokecolor="#191919" strokeweight="1pt"/>
                <w10:anchorlock/>
              </v:group>
            </w:pict>
          </mc:Fallback>
        </mc:AlternateContent>
      </w:r>
    </w:p>
    <w:p w:rsidR="00592758" w:rsidRDefault="008B464A">
      <w:r>
        <w:rPr>
          <w:noProof/>
          <w:lang w:eastAsia="nl-NL"/>
        </w:rPr>
        <mc:AlternateContent>
          <mc:Choice Requires="wpc">
            <w:drawing>
              <wp:inline distT="0" distB="0" distL="0" distR="0">
                <wp:extent cx="6470000" cy="1765300"/>
                <wp:effectExtent l="0" t="0" r="20000" b="15000"/>
                <wp:docPr id="1080"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81" name="Rectangle"/>
                        <wps:cNvSpPr/>
                        <wps:spPr>
                          <a:xfrm>
                            <a:off x="317500" y="44983"/>
                            <a:ext cx="991133" cy="205740"/>
                          </a:xfrm>
                          <a:prstGeom prst="rect">
                            <a:avLst/>
                          </a:prstGeom>
                          <a:noFill/>
                          <a:ln w="12700">
                            <a:noFill/>
                          </a:ln>
                        </wps:spPr>
                        <wps:txbx>
                          <w:txbxContent>
                            <w:p w:rsidR="00FF2188" w:rsidRDefault="008B464A">
                              <w:r>
                                <w:t>Enquêteer Periode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2" name="Rectangle"/>
                        <wps:cNvSpPr/>
                        <wps:spPr>
                          <a:xfrm>
                            <a:off x="2019300" y="413283"/>
                            <a:ext cx="870432" cy="205740"/>
                          </a:xfrm>
                          <a:prstGeom prst="rect">
                            <a:avLst/>
                          </a:prstGeom>
                          <a:noFill/>
                          <a:ln w="12700">
                            <a:noFill/>
                          </a:ln>
                        </wps:spPr>
                        <wps:txbx>
                          <w:txbxContent>
                            <w:p w:rsidR="00FF2188" w:rsidRDefault="008B464A">
                              <w:r>
                                <w:t xml:space="preserve">Enquête </w:t>
                              </w:r>
                              <w:r>
                                <w:t>Gestart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3" name="Rectangle"/>
                        <wps:cNvSpPr/>
                        <wps:spPr>
                          <a:xfrm>
                            <a:off x="2946400" y="413283"/>
                            <a:ext cx="622630" cy="205740"/>
                          </a:xfrm>
                          <a:prstGeom prst="rect">
                            <a:avLst/>
                          </a:prstGeom>
                          <a:noFill/>
                          <a:ln w="12700">
                            <a:noFill/>
                          </a:ln>
                        </wps:spPr>
                        <wps:txbx>
                          <w:txbxContent>
                            <w:p w:rsidR="00FF2188" w:rsidRDefault="008B464A">
                              <w:r>
                                <w:t>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4" name="Rectangle"/>
                        <wps:cNvSpPr/>
                        <wps:spPr>
                          <a:xfrm>
                            <a:off x="1879600" y="603783"/>
                            <a:ext cx="1003935" cy="205740"/>
                          </a:xfrm>
                          <a:prstGeom prst="rect">
                            <a:avLst/>
                          </a:prstGeom>
                          <a:noFill/>
                          <a:ln w="12700">
                            <a:noFill/>
                          </a:ln>
                        </wps:spPr>
                        <wps:txbx>
                          <w:txbxContent>
                            <w:p w:rsidR="00FF2188" w:rsidRDefault="008B464A">
                              <w:r>
                                <w:t>Enquête Beëindigd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5" name="Rectangle"/>
                        <wps:cNvSpPr/>
                        <wps:spPr>
                          <a:xfrm>
                            <a:off x="2946400" y="603783"/>
                            <a:ext cx="622630" cy="205740"/>
                          </a:xfrm>
                          <a:prstGeom prst="rect">
                            <a:avLst/>
                          </a:prstGeom>
                          <a:noFill/>
                          <a:ln w="12700">
                            <a:noFill/>
                          </a:ln>
                        </wps:spPr>
                        <wps:txbx>
                          <w:txbxContent>
                            <w:p w:rsidR="00FF2188" w:rsidRDefault="008B464A">
                              <w:r>
                                <w:t>05-10-2020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6" name="Rectangle"/>
                        <wps:cNvSpPr/>
                        <wps:spPr>
                          <a:xfrm>
                            <a:off x="2057400" y="794283"/>
                            <a:ext cx="832370" cy="205740"/>
                          </a:xfrm>
                          <a:prstGeom prst="rect">
                            <a:avLst/>
                          </a:prstGeom>
                          <a:noFill/>
                          <a:ln w="12700">
                            <a:noFill/>
                          </a:ln>
                        </wps:spPr>
                        <wps:txbx>
                          <w:txbxContent>
                            <w:p w:rsidR="00FF2188" w:rsidRDefault="008B464A">
                              <w:r>
                                <w:t>Enquête Dagen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7" name="Rectangle"/>
                        <wps:cNvSpPr/>
                        <wps:spPr>
                          <a:xfrm>
                            <a:off x="2946400" y="794283"/>
                            <a:ext cx="165201" cy="205740"/>
                          </a:xfrm>
                          <a:prstGeom prst="rect">
                            <a:avLst/>
                          </a:prstGeom>
                          <a:noFill/>
                          <a:ln w="12700">
                            <a:noFill/>
                          </a:ln>
                        </wps:spPr>
                        <wps:txbx>
                          <w:txbxContent>
                            <w:p w:rsidR="00FF2188" w:rsidRDefault="008B464A">
                              <w:r>
                                <w:t>77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8" name="Rectangle"/>
                        <wps:cNvSpPr/>
                        <wps:spPr>
                          <a:xfrm>
                            <a:off x="2032000" y="984783"/>
                            <a:ext cx="851230" cy="205740"/>
                          </a:xfrm>
                          <a:prstGeom prst="rect">
                            <a:avLst/>
                          </a:prstGeom>
                          <a:noFill/>
                          <a:ln w="12700">
                            <a:noFill/>
                          </a:ln>
                        </wps:spPr>
                        <wps:txbx>
                          <w:txbxContent>
                            <w:p w:rsidR="00FF2188" w:rsidRDefault="008B464A">
                              <w:r>
                                <w:t>Eerste Respons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9" name="Rectangle"/>
                        <wps:cNvSpPr/>
                        <wps:spPr>
                          <a:xfrm>
                            <a:off x="2946400" y="984783"/>
                            <a:ext cx="622630" cy="205740"/>
                          </a:xfrm>
                          <a:prstGeom prst="rect">
                            <a:avLst/>
                          </a:prstGeom>
                          <a:noFill/>
                          <a:ln w="12700">
                            <a:noFill/>
                          </a:ln>
                        </wps:spPr>
                        <wps:txbx>
                          <w:txbxContent>
                            <w:p w:rsidR="00FF2188" w:rsidRDefault="008B464A">
                              <w:r>
                                <w:t>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0" name="Rectangle"/>
                        <wps:cNvSpPr/>
                        <wps:spPr>
                          <a:xfrm>
                            <a:off x="1930400" y="1175283"/>
                            <a:ext cx="959357" cy="205740"/>
                          </a:xfrm>
                          <a:prstGeom prst="rect">
                            <a:avLst/>
                          </a:prstGeom>
                          <a:noFill/>
                          <a:ln w="12700">
                            <a:noFill/>
                          </a:ln>
                        </wps:spPr>
                        <wps:txbx>
                          <w:txbxContent>
                            <w:p w:rsidR="00FF2188" w:rsidRDefault="008B464A">
                              <w:r>
                                <w:t>Laatste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1" name="Rectangle"/>
                        <wps:cNvSpPr/>
                        <wps:spPr>
                          <a:xfrm>
                            <a:off x="2946400" y="1175283"/>
                            <a:ext cx="622630" cy="205740"/>
                          </a:xfrm>
                          <a:prstGeom prst="rect">
                            <a:avLst/>
                          </a:prstGeom>
                          <a:noFill/>
                          <a:ln w="12700">
                            <a:noFill/>
                          </a:ln>
                        </wps:spPr>
                        <wps:txbx>
                          <w:txbxContent>
                            <w:p w:rsidR="00FF2188" w:rsidRDefault="008B464A">
                              <w:r>
                                <w:t>23-09-2020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2" name="Rectangle"/>
                        <wps:cNvSpPr/>
                        <wps:spPr>
                          <a:xfrm>
                            <a:off x="1968500" y="1365783"/>
                            <a:ext cx="921181" cy="205740"/>
                          </a:xfrm>
                          <a:prstGeom prst="rect">
                            <a:avLst/>
                          </a:prstGeom>
                          <a:noFill/>
                          <a:ln w="12700">
                            <a:noFill/>
                          </a:ln>
                        </wps:spPr>
                        <wps:txbx>
                          <w:txbxContent>
                            <w:p w:rsidR="00FF2188" w:rsidRDefault="008B464A">
                              <w:r>
                                <w:t>Response Dagen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3" name="Rectangle"/>
                        <wps:cNvSpPr/>
                        <wps:spPr>
                          <a:xfrm>
                            <a:off x="2946400" y="1365783"/>
                            <a:ext cx="165201" cy="205740"/>
                          </a:xfrm>
                          <a:prstGeom prst="rect">
                            <a:avLst/>
                          </a:prstGeom>
                          <a:noFill/>
                          <a:ln w="12700">
                            <a:noFill/>
                          </a:ln>
                        </wps:spPr>
                        <wps:txbx>
                          <w:txbxContent>
                            <w:p w:rsidR="00FF2188" w:rsidRDefault="008B464A">
                              <w:r>
                                <w:t>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_x0000_s2131" editas="canvas" style="width:509.45pt;height:139pt;mso-position-horizontal-relative:char;mso-position-vertical-relative:line" coordsize="64693,17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">
                <v:shape id="_x0000_s2132" type="#_x0000_t75" style="position:absolute;width:64693;height:17653;visibility:visible;mso-wrap-style:square">
                  <v:fill o:detectmouseclick="t"/>
                  <v:path o:connecttype="none"/>
                </v:shape>
                <v:rect id="Rectangle" o:spid="_x0000_s2133" style="position:absolute;left:3175;top:449;width:991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" filled="f" stroked="f" strokeweight="1pt">
                  <v:textbox inset="0,0,0,0">
                    <w:txbxContent>
                      <w:p w:rsidR="00FF2188" w:rsidRDefault="008B464A">
                        <w:r>
                          <w:t>Enquêteer Periode</w:t>
                        </w:r>
                      </w:p>
                    </w:txbxContent>
                  </v:textbox>
                </v:rect>
                <v:rect id="Rectangle" o:spid="_x0000_s2134" style="position:absolute;left:20193;top:4132;width:870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" filled="f" stroked="f" strokeweight="1pt">
                  <v:textbox inset="0,0,0,0">
                    <w:txbxContent>
                      <w:p w:rsidR="00FF2188" w:rsidRDefault="008B464A">
                        <w:r>
                          <w:t xml:space="preserve">Enquête </w:t>
                        </w:r>
                        <w:r>
                          <w:t>Gestart</w:t>
                        </w:r>
                      </w:p>
                    </w:txbxContent>
                  </v:textbox>
                </v:rect>
                <v:rect id="Rectangle" o:spid="_x0000_s2135" style="position:absolute;left:29464;top:4132;width:622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" filled="f" stroked="f" strokeweight="1pt">
                  <v:textbox inset="0,0,0,0">
                    <w:txbxContent>
                      <w:p w:rsidR="00FF2188" w:rsidRDefault="008B464A">
                        <w:r>
                          <w:t>20-07-2020</w:t>
                        </w:r>
                      </w:p>
                    </w:txbxContent>
                  </v:textbox>
                </v:rect>
                <v:rect id="Rectangle" o:spid="_x0000_s2136" style="position:absolute;left:18796;top:6037;width:1003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" filled="f" stroked="f" strokeweight="1pt">
                  <v:textbox inset="0,0,0,0">
                    <w:txbxContent>
                      <w:p w:rsidR="00FF2188" w:rsidRDefault="008B464A">
                        <w:r>
                          <w:t>Enquête Beëindigd</w:t>
                        </w:r>
                      </w:p>
                    </w:txbxContent>
                  </v:textbox>
                </v:rect>
                <v:rect id="Rectangle" o:spid="_x0000_s2137" style="position:absolute;left:29464;top:6037;width:622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" filled="f" stroked="f" strokeweight="1pt">
                  <v:textbox inset="0,0,0,0">
                    <w:txbxContent>
                      <w:p w:rsidR="00FF2188" w:rsidRDefault="008B464A">
                        <w:r>
                          <w:t>05-10-2020</w:t>
                        </w:r>
                      </w:p>
                    </w:txbxContent>
                  </v:textbox>
                </v:rect>
                <v:rect id="Rectangle" o:spid="_x0000_s2138" style="position:absolute;left:20574;top:7942;width:832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" filled="f" stroked="f" strokeweight="1pt">
                  <v:textbox inset="0,0,0,0">
                    <w:txbxContent>
                      <w:p w:rsidR="00FF2188" w:rsidRDefault="008B464A">
                        <w:r>
                          <w:t>Enquête Dagen</w:t>
                        </w:r>
                      </w:p>
                    </w:txbxContent>
                  </v:textbox>
                </v:rect>
                <v:rect id="Rectangle" o:spid="_x0000_s2139" style="position:absolute;left:29464;top:794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" filled="f" stroked="f" strokeweight="1pt">
                  <v:textbox inset="0,0,0,0">
                    <w:txbxContent>
                      <w:p w:rsidR="00FF2188" w:rsidRDefault="008B464A">
                        <w:r>
                          <w:t>77</w:t>
                        </w:r>
                      </w:p>
                    </w:txbxContent>
                  </v:textbox>
                </v:rect>
                <v:rect id="Rectangle" o:spid="_x0000_s2140" style="position:absolute;left:20320;top:9847;width:851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" filled="f" stroked="f" strokeweight="1pt">
                  <v:textbox inset="0,0,0,0">
                    <w:txbxContent>
                      <w:p w:rsidR="00FF2188" w:rsidRDefault="008B464A">
                        <w:r>
                          <w:t>Eerste Respons</w:t>
                        </w:r>
                      </w:p>
                    </w:txbxContent>
                  </v:textbox>
                </v:rect>
                <v:rect id="Rectangle" o:spid="_x0000_s2141" style="position:absolute;left:29464;top:9847;width:622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" filled="f" stroked="f" strokeweight="1pt">
                  <v:textbox inset="0,0,0,0">
                    <w:txbxContent>
                      <w:p w:rsidR="00FF2188" w:rsidRDefault="008B464A">
                        <w:r>
                          <w:t>20-07-2020</w:t>
                        </w:r>
                      </w:p>
                    </w:txbxContent>
                  </v:textbox>
                </v:rect>
                <v:rect id="Rectangle" o:spid="_x0000_s2142" style="position:absolute;left:19304;top:11752;width:959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" filled="f" stroked="f" strokeweight="1pt">
                  <v:textbox inset="0,0,0,0">
                    <w:txbxContent>
                      <w:p w:rsidR="00FF2188" w:rsidRDefault="008B464A">
                        <w:r>
                          <w:t>Laatste Response</w:t>
                        </w:r>
                      </w:p>
                    </w:txbxContent>
                  </v:textbox>
                </v:rect>
                <v:rect id="Rectangle" o:spid="_x0000_s2143" style="position:absolute;left:29464;top:11752;width:622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" filled="f" stroked="f" strokeweight="1pt">
                  <v:textbox inset="0,0,0,0">
                    <w:txbxContent>
                      <w:p w:rsidR="00FF2188" w:rsidRDefault="008B464A">
                        <w:r>
                          <w:t>23-09-2020</w:t>
                        </w:r>
                      </w:p>
                    </w:txbxContent>
                  </v:textbox>
                </v:rect>
                <v:rect id="Rectangle" o:spid="_x0000_s2144" style="position:absolute;left:19685;top:13657;width:921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" filled="f" stroked="f" strokeweight="1pt">
                  <v:textbox inset="0,0,0,0">
                    <w:txbxContent>
                      <w:p w:rsidR="00FF2188" w:rsidRDefault="008B464A">
                        <w:r>
                          <w:t>Response Dagen</w:t>
                        </w:r>
                      </w:p>
                    </w:txbxContent>
                  </v:textbox>
                </v:rect>
                <v:rect id="Rectangle" o:spid="_x0000_s2145" style="position:absolute;left:29464;top:1365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" filled="f" stroked="f" strokeweight="1pt">
                  <v:textbox inset="0,0,0,0">
                    <w:txbxContent>
                      <w:p w:rsidR="00FF2188" w:rsidRDefault="008B464A">
                        <w:r>
                          <w:t>65</w:t>
                        </w:r>
                      </w:p>
                    </w:txbxContent>
                  </v:textbox>
                </v:rect>
                <w10:anchorlock/>
              </v:group>
            </w:pict>
          </mc:Fallback>
        </mc:AlternateContent>
      </w:r>
    </w:p>
    <w:p w:rsidR="00592758" w:rsidRDefault="008B464A">
      <w:r>
        <w:rPr>
          <w:noProof/>
          <w:lang w:eastAsia="nl-NL"/>
        </w:rPr>
        <mc:AlternateContent>
          <mc:Choice Requires="wpc">
            <w:drawing>
              <wp:inline distT="0" distB="0" distL="0" distR="0">
                <wp:extent cx="6470000" cy="0"/>
                <wp:effectExtent l="0" t="0" r="20000" b="15000"/>
                <wp:docPr id="1094"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c:wpc>
                  </a:graphicData>
                </a:graphic>
              </wp:inline>
            </w:drawing>
          </mc:Choice>
          <mc:Fallback>
            <w:pict>
              <v:group w14:anchorId="774672C1" id="Canvas 1" o:spid="_x0000_s1026" editas="canvas" style="width:509.45pt;height:0;mso-position-horizontal-relative:char;mso-position-vertical-relative:line" coordsize="64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">
                <v:shape id="_x0000_s1027" type="#_x0000_t75" style="position:absolute;width:64693;height:0;visibility:visible;mso-wrap-style:square">
                  <v:fill o:detectmouseclick="t"/>
                  <v:path o:connecttype="none"/>
                </v:shape>
                <w10:anchorlock/>
              </v:group>
            </w:pict>
          </mc:Fallback>
        </mc:AlternateContent>
      </w:r>
    </w:p>
    <w:p w:rsidR="00592758" w:rsidRDefault="008B464A">
      <w:r>
        <w:rPr>
          <w:noProof/>
          <w:lang w:eastAsia="nl-NL"/>
        </w:rPr>
        <mc:AlternateContent>
          <mc:Choice Requires="wpc">
            <w:drawing>
              <wp:inline distT="0" distB="0" distL="0" distR="0">
                <wp:extent cx="6470000" cy="2387600"/>
                <wp:effectExtent l="0" t="0" r="20000" b="15000"/>
                <wp:docPr id="1095"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96" name="Rectangle"/>
                        <wps:cNvSpPr/>
                        <wps:spPr>
                          <a:xfrm>
                            <a:off x="317500" y="44983"/>
                            <a:ext cx="927354" cy="205740"/>
                          </a:xfrm>
                          <a:prstGeom prst="rect">
                            <a:avLst/>
                          </a:prstGeom>
                          <a:noFill/>
                          <a:ln w="12700">
                            <a:noFill/>
                          </a:ln>
                        </wps:spPr>
                        <wps:txbx>
                          <w:txbxContent>
                            <w:p w:rsidR="00FF2188" w:rsidRDefault="008B464A">
                              <w:r>
                                <w:t>Vragenlijst Verval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7" name="Rectangle"/>
                        <wps:cNvSpPr/>
                        <wps:spPr>
                          <a:xfrm>
                            <a:off x="2120900" y="413283"/>
                            <a:ext cx="762419" cy="205740"/>
                          </a:xfrm>
                          <a:prstGeom prst="rect">
                            <a:avLst/>
                          </a:prstGeom>
                          <a:noFill/>
                          <a:ln w="12700">
                            <a:noFill/>
                          </a:ln>
                        </wps:spPr>
                        <wps:txbx>
                          <w:txbxContent>
                            <w:p w:rsidR="00FF2188" w:rsidRDefault="008B464A">
                              <w:r>
                                <w:t>Aantal Vragen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8" name="Rectangle"/>
                        <wps:cNvSpPr/>
                        <wps:spPr>
                          <a:xfrm>
                            <a:off x="2946400" y="413283"/>
                            <a:ext cx="165201" cy="205740"/>
                          </a:xfrm>
                          <a:prstGeom prst="rect">
                            <a:avLst/>
                          </a:prstGeom>
                          <a:noFill/>
                          <a:ln w="12700">
                            <a:noFill/>
                          </a:ln>
                        </wps:spPr>
                        <wps:txbx>
                          <w:txbxContent>
                            <w:p w:rsidR="00FF2188" w:rsidRDefault="008B464A">
                              <w:r>
                                <w:t>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9" name="Rectangle"/>
                        <wps:cNvSpPr/>
                        <wps:spPr>
                          <a:xfrm>
                            <a:off x="1727200" y="603783"/>
                            <a:ext cx="1162697" cy="205740"/>
                          </a:xfrm>
                          <a:prstGeom prst="rect">
                            <a:avLst/>
                          </a:prstGeom>
                          <a:noFill/>
                          <a:ln w="12700">
                            <a:noFill/>
                          </a:ln>
                        </wps:spPr>
                        <wps:txbx>
                          <w:txbxContent>
                            <w:p w:rsidR="00FF2188" w:rsidRDefault="008B464A">
                              <w:r>
                                <w:t>Respondenten gestart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0" name="Rectangle"/>
                        <wps:cNvSpPr/>
                        <wps:spPr>
                          <a:xfrm>
                            <a:off x="2946400" y="603783"/>
                            <a:ext cx="165201" cy="205740"/>
                          </a:xfrm>
                          <a:prstGeom prst="rect">
                            <a:avLst/>
                          </a:prstGeom>
                          <a:noFill/>
                          <a:ln w="12700">
                            <a:noFill/>
                          </a:ln>
                        </wps:spPr>
                        <wps:txbx>
                          <w:txbxContent>
                            <w:p w:rsidR="00FF2188" w:rsidRDefault="008B464A">
                              <w:r>
                                <w:t>51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1" name="Rectangle"/>
                        <wps:cNvSpPr/>
                        <wps:spPr>
                          <a:xfrm>
                            <a:off x="1574800" y="794283"/>
                            <a:ext cx="1308887" cy="205740"/>
                          </a:xfrm>
                          <a:prstGeom prst="rect">
                            <a:avLst/>
                          </a:prstGeom>
                          <a:noFill/>
                          <a:ln w="12700">
                            <a:noFill/>
                          </a:ln>
                        </wps:spPr>
                        <wps:txbx>
                          <w:txbxContent>
                            <w:p w:rsidR="00FF2188" w:rsidRDefault="008B464A">
                              <w:r>
                                <w:t xml:space="preserve">Respondenten </w:t>
                              </w:r>
                              <w:r>
                                <w:t>geëindigd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2" name="Rectangle"/>
                        <wps:cNvSpPr/>
                        <wps:spPr>
                          <a:xfrm>
                            <a:off x="2946400" y="794283"/>
                            <a:ext cx="165201" cy="205740"/>
                          </a:xfrm>
                          <a:prstGeom prst="rect">
                            <a:avLst/>
                          </a:prstGeom>
                          <a:noFill/>
                          <a:ln w="12700">
                            <a:noFill/>
                          </a:ln>
                        </wps:spPr>
                        <wps:txbx>
                          <w:txbxContent>
                            <w:p w:rsidR="00FF2188" w:rsidRDefault="008B464A">
                              <w: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3" name="Rectangle"/>
                        <wps:cNvSpPr/>
                        <wps:spPr>
                          <a:xfrm>
                            <a:off x="1701800" y="984783"/>
                            <a:ext cx="1188186" cy="205740"/>
                          </a:xfrm>
                          <a:prstGeom prst="rect">
                            <a:avLst/>
                          </a:prstGeom>
                          <a:noFill/>
                          <a:ln w="12700">
                            <a:noFill/>
                          </a:ln>
                        </wps:spPr>
                        <wps:txbx>
                          <w:txbxContent>
                            <w:p w:rsidR="00FF2188" w:rsidRDefault="008B464A">
                              <w:r>
                                <w:t>Respondenten gestopt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4" name="Rectangle"/>
                        <wps:cNvSpPr/>
                        <wps:spPr>
                          <a:xfrm>
                            <a:off x="2946400" y="984783"/>
                            <a:ext cx="101650" cy="205740"/>
                          </a:xfrm>
                          <a:prstGeom prst="rect">
                            <a:avLst/>
                          </a:prstGeom>
                          <a:noFill/>
                          <a:ln w="12700">
                            <a:noFill/>
                          </a:ln>
                        </wps:spPr>
                        <wps:txbx>
                          <w:txbxContent>
                            <w:p w:rsidR="00FF2188" w:rsidRDefault="008B464A">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5" name="Rectangle"/>
                        <wps:cNvSpPr/>
                        <wps:spPr>
                          <a:xfrm>
                            <a:off x="1447800" y="1175283"/>
                            <a:ext cx="1441932" cy="205740"/>
                          </a:xfrm>
                          <a:prstGeom prst="rect">
                            <a:avLst/>
                          </a:prstGeom>
                          <a:noFill/>
                          <a:ln w="12700">
                            <a:noFill/>
                          </a:ln>
                        </wps:spPr>
                        <wps:txbx>
                          <w:txbxContent>
                            <w:p w:rsidR="00FF2188" w:rsidRDefault="008B464A">
                              <w:r>
                                <w:t>Gemiddeld verval per vraag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6" name="Rectangle"/>
                        <wps:cNvSpPr/>
                        <wps:spPr>
                          <a:xfrm>
                            <a:off x="2946400" y="11752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7" name="Rectangle"/>
                        <wps:cNvSpPr/>
                        <wps:spPr>
                          <a:xfrm>
                            <a:off x="317500" y="1429283"/>
                            <a:ext cx="1219619" cy="205740"/>
                          </a:xfrm>
                          <a:prstGeom prst="rect">
                            <a:avLst/>
                          </a:prstGeom>
                          <a:noFill/>
                          <a:ln w="12700">
                            <a:noFill/>
                          </a:ln>
                        </wps:spPr>
                        <wps:txbx>
                          <w:txbxContent>
                            <w:p w:rsidR="00FF2188" w:rsidRDefault="008B464A">
                              <w:r>
                                <w:t>Top 5 verval (na vraag)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8" name="Rectangle"/>
                        <wps:cNvSpPr/>
                        <wps:spPr>
                          <a:xfrm>
                            <a:off x="6273800" y="1607083"/>
                            <a:ext cx="101650" cy="205740"/>
                          </a:xfrm>
                          <a:prstGeom prst="rect">
                            <a:avLst/>
                          </a:prstGeom>
                          <a:noFill/>
                          <a:ln w="12700">
                            <a:noFill/>
                          </a:ln>
                        </wps:spPr>
                        <wps:txbx>
                          <w:txbxContent>
                            <w:p w:rsidR="00FF2188" w:rsidRDefault="008B464A">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9" name="Rectangle"/>
                        <wps:cNvSpPr/>
                        <wps:spPr>
                          <a:xfrm>
                            <a:off x="6273800" y="1797583"/>
                            <a:ext cx="101650" cy="205740"/>
                          </a:xfrm>
                          <a:prstGeom prst="rect">
                            <a:avLst/>
                          </a:prstGeom>
                          <a:noFill/>
                          <a:ln w="12700">
                            <a:noFill/>
                          </a:ln>
                        </wps:spPr>
                        <wps:txbx>
                          <w:txbxContent>
                            <w:p w:rsidR="00FF2188" w:rsidRDefault="008B464A">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0" name="Rectangle"/>
                        <wps:cNvSpPr/>
                        <wps:spPr>
                          <a:xfrm>
                            <a:off x="5689600" y="1607083"/>
                            <a:ext cx="139712" cy="205740"/>
                          </a:xfrm>
                          <a:prstGeom prst="rect">
                            <a:avLst/>
                          </a:prstGeom>
                          <a:noFill/>
                          <a:ln w="12700">
                            <a:noFill/>
                          </a:ln>
                        </wps:spPr>
                        <wps:txbx>
                          <w:txbxContent>
                            <w:p w:rsidR="00FF2188" w:rsidRDefault="008B464A">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1" name="Rectangle"/>
                        <wps:cNvSpPr/>
                        <wps:spPr>
                          <a:xfrm>
                            <a:off x="5194300" y="1607083"/>
                            <a:ext cx="69875" cy="205740"/>
                          </a:xfrm>
                          <a:prstGeom prst="rect">
                            <a:avLst/>
                          </a:prstGeom>
                          <a:noFill/>
                          <a:ln w="12700">
                            <a:noFill/>
                          </a:ln>
                        </wps:spPr>
                        <wps:txbx>
                          <w:txbxContent>
                            <w:p w:rsidR="00FF2188" w:rsidRDefault="008B464A">
                              <w: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2" name="Rectangle"/>
                        <wps:cNvSpPr/>
                        <wps:spPr>
                          <a:xfrm>
                            <a:off x="2908300" y="1607083"/>
                            <a:ext cx="101650" cy="205740"/>
                          </a:xfrm>
                          <a:prstGeom prst="rect">
                            <a:avLst/>
                          </a:prstGeom>
                          <a:noFill/>
                          <a:ln w="12700">
                            <a:noFill/>
                          </a:ln>
                        </wps:spPr>
                        <wps:txbx>
                          <w:txbxContent>
                            <w:p w:rsidR="00FF2188" w:rsidRDefault="008B464A">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3" name="Rectangle"/>
                        <wps:cNvSpPr/>
                        <wps:spPr>
                          <a:xfrm>
                            <a:off x="3543300" y="1607083"/>
                            <a:ext cx="101650" cy="205740"/>
                          </a:xfrm>
                          <a:prstGeom prst="rect">
                            <a:avLst/>
                          </a:prstGeom>
                          <a:noFill/>
                          <a:ln w="12700">
                            <a:noFill/>
                          </a:ln>
                        </wps:spPr>
                        <wps:txbx>
                          <w:txbxContent>
                            <w:p w:rsidR="00FF2188" w:rsidRDefault="008B464A">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4" name="Rectangle"/>
                        <wps:cNvSpPr/>
                        <wps:spPr>
                          <a:xfrm>
                            <a:off x="4178300" y="16070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5" name="Rectangle"/>
                        <wps:cNvSpPr/>
                        <wps:spPr>
                          <a:xfrm>
                            <a:off x="4813300" y="1607083"/>
                            <a:ext cx="101650" cy="205740"/>
                          </a:xfrm>
                          <a:prstGeom prst="rect">
                            <a:avLst/>
                          </a:prstGeom>
                          <a:noFill/>
                          <a:ln w="12700">
                            <a:noFill/>
                          </a:ln>
                        </wps:spPr>
                        <wps:txbx>
                          <w:txbxContent>
                            <w:p w:rsidR="00FF2188" w:rsidRDefault="008B464A">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6" name="Rectangle"/>
                        <wps:cNvSpPr/>
                        <wps:spPr>
                          <a:xfrm>
                            <a:off x="2451100" y="1797583"/>
                            <a:ext cx="438378" cy="205740"/>
                          </a:xfrm>
                          <a:prstGeom prst="rect">
                            <a:avLst/>
                          </a:prstGeom>
                          <a:noFill/>
                          <a:ln w="12700">
                            <a:noFill/>
                          </a:ln>
                        </wps:spPr>
                        <wps:txbx>
                          <w:txbxContent>
                            <w:p w:rsidR="00FF2188" w:rsidRDefault="008B464A">
                              <w:r>
                                <w:t>Vraag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7" name="Rectangle"/>
                        <wps:cNvSpPr/>
                        <wps:spPr>
                          <a:xfrm>
                            <a:off x="5664200" y="1797583"/>
                            <a:ext cx="165201" cy="205740"/>
                          </a:xfrm>
                          <a:prstGeom prst="rect">
                            <a:avLst/>
                          </a:prstGeom>
                          <a:noFill/>
                          <a:ln w="12700">
                            <a:noFill/>
                          </a:ln>
                        </wps:spPr>
                        <wps:txbx>
                          <w:txbxContent>
                            <w:p w:rsidR="00FF2188" w:rsidRDefault="008B464A">
                              <w: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8" name="Rectangle"/>
                        <wps:cNvSpPr/>
                        <wps:spPr>
                          <a:xfrm>
                            <a:off x="5156200" y="17975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9" name="Rectangle"/>
                        <wps:cNvSpPr/>
                        <wps:spPr>
                          <a:xfrm>
                            <a:off x="2946400" y="1816100"/>
                            <a:ext cx="1270000" cy="88900"/>
                          </a:xfrm>
                          <a:prstGeom prst="rect">
                            <a:avLst/>
                          </a:prstGeom>
                          <a:solidFill>
                            <a:srgbClr val="FFCCCC"/>
                          </a:solidFill>
                          <a:ln w="12700">
                            <a:solidFill>
                              <a:srgbClr val="FF0000"/>
                            </a:solidFill>
                          </a:ln>
                        </wps:spPr>
                        <wps:bodyPr/>
                      </wps:wsp>
                      <wps:wsp>
                        <wps:cNvPr id="1120" name="Rectangle"/>
                        <wps:cNvSpPr/>
                        <wps:spPr>
                          <a:xfrm>
                            <a:off x="2451100" y="1988083"/>
                            <a:ext cx="438378" cy="205740"/>
                          </a:xfrm>
                          <a:prstGeom prst="rect">
                            <a:avLst/>
                          </a:prstGeom>
                          <a:noFill/>
                          <a:ln w="12700">
                            <a:noFill/>
                          </a:ln>
                        </wps:spPr>
                        <wps:txbx>
                          <w:txbxContent>
                            <w:p w:rsidR="00FF2188" w:rsidRDefault="008B464A">
                              <w:r>
                                <w:t>Vraag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21" name="Rectangle"/>
                        <wps:cNvSpPr/>
                        <wps:spPr>
                          <a:xfrm>
                            <a:off x="5664200" y="1988083"/>
                            <a:ext cx="165201" cy="205740"/>
                          </a:xfrm>
                          <a:prstGeom prst="rect">
                            <a:avLst/>
                          </a:prstGeom>
                          <a:noFill/>
                          <a:ln w="12700">
                            <a:noFill/>
                          </a:ln>
                        </wps:spPr>
                        <wps:txbx>
                          <w:txbxContent>
                            <w:p w:rsidR="00FF2188" w:rsidRDefault="008B464A">
                              <w: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22" name="Rectangle"/>
                        <wps:cNvSpPr/>
                        <wps:spPr>
                          <a:xfrm>
                            <a:off x="5156200" y="1988083"/>
                            <a:ext cx="101650" cy="205740"/>
                          </a:xfrm>
                          <a:prstGeom prst="rect">
                            <a:avLst/>
                          </a:prstGeom>
                          <a:noFill/>
                          <a:ln w="12700">
                            <a:noFill/>
                          </a:ln>
                        </wps:spPr>
                        <wps:txbx>
                          <w:txbxContent>
                            <w:p w:rsidR="00FF2188" w:rsidRDefault="008B464A">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23" name="Rectangle"/>
                        <wps:cNvSpPr/>
                        <wps:spPr>
                          <a:xfrm>
                            <a:off x="2946400" y="2006600"/>
                            <a:ext cx="1270000" cy="88900"/>
                          </a:xfrm>
                          <a:prstGeom prst="rect">
                            <a:avLst/>
                          </a:prstGeom>
                          <a:solidFill>
                            <a:srgbClr val="FFCCCC"/>
                          </a:solidFill>
                          <a:ln w="12700">
                            <a:solidFill>
                              <a:srgbClr val="FF0000"/>
                            </a:solidFill>
                          </a:ln>
                        </wps:spPr>
                        <wps:bodyPr/>
                      </wps:wsp>
                      <wps:wsp>
                        <wps:cNvPr id="1124" name="Straight connector"/>
                        <wps:cNvCnPr/>
                        <wps:spPr>
                          <a:xfrm>
                            <a:off x="2946400" y="1752600"/>
                            <a:ext cx="1905000" cy="0"/>
                          </a:xfrm>
                          <a:prstGeom prst="line">
                            <a:avLst/>
                          </a:prstGeom>
                          <a:ln w="12700">
                            <a:solidFill>
                              <a:srgbClr val="191919"/>
                            </a:solidFill>
                          </a:ln>
                        </wps:spPr>
                        <wps:bodyPr/>
                      </wps:wsp>
                      <wps:wsp>
                        <wps:cNvPr id="1125" name="Straight connector"/>
                        <wps:cNvCnPr/>
                        <wps:spPr>
                          <a:xfrm>
                            <a:off x="2946400" y="1752600"/>
                            <a:ext cx="0" cy="381000"/>
                          </a:xfrm>
                          <a:prstGeom prst="line">
                            <a:avLst/>
                          </a:prstGeom>
                          <a:ln w="12700">
                            <a:solidFill>
                              <a:srgbClr val="191919"/>
                            </a:solidFill>
                          </a:ln>
                        </wps:spPr>
                        <wps:bodyPr/>
                      </wps:wsp>
                      <wps:wsp>
                        <wps:cNvPr id="1126" name="Straight connector"/>
                        <wps:cNvCnPr/>
                        <wps:spPr>
                          <a:xfrm>
                            <a:off x="4851400" y="1752600"/>
                            <a:ext cx="0" cy="381000"/>
                          </a:xfrm>
                          <a:prstGeom prst="line">
                            <a:avLst/>
                          </a:prstGeom>
                          <a:ln w="12700">
                            <a:solidFill>
                              <a:srgbClr val="191919"/>
                            </a:solidFill>
                          </a:ln>
                        </wps:spPr>
                        <wps:bodyPr/>
                      </wps:wsp>
                      <wps:wsp>
                        <wps:cNvPr id="1127" name="Straight connector"/>
                        <wps:cNvCnPr/>
                        <wps:spPr>
                          <a:xfrm>
                            <a:off x="2946400" y="2133600"/>
                            <a:ext cx="1905000" cy="0"/>
                          </a:xfrm>
                          <a:prstGeom prst="line">
                            <a:avLst/>
                          </a:prstGeom>
                          <a:ln w="12700">
                            <a:solidFill>
                              <a:srgbClr val="191919"/>
                            </a:solidFill>
                          </a:ln>
                        </wps:spPr>
                        <wps:bodyPr/>
                      </wps:wsp>
                    </wpc:wpc>
                  </a:graphicData>
                </a:graphic>
              </wp:inline>
            </w:drawing>
          </mc:Choice>
          <mc:Fallback>
            <w:pict>
              <v:group id="_x0000_s2146" editas="canvas" style="width:509.45pt;height:188pt;mso-position-horizontal-relative:char;mso-position-vertical-relative:line" coordsize="64693,2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">
                <v:shape id="_x0000_s2147" type="#_x0000_t75" style="position:absolute;width:64693;height:23876;visibility:visible;mso-wrap-style:square">
                  <v:fill o:detectmouseclick="t"/>
                  <v:path o:connecttype="none"/>
                </v:shape>
                <v:rect id="Rectangle" o:spid="_x0000_s2148" style="position:absolute;left:3175;top:449;width:927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" filled="f" stroked="f" strokeweight="1pt">
                  <v:textbox inset="0,0,0,0">
                    <w:txbxContent>
                      <w:p w:rsidR="00FF2188" w:rsidRDefault="008B464A">
                        <w:r>
                          <w:t>Vragenlijst Verval</w:t>
                        </w:r>
                      </w:p>
                    </w:txbxContent>
                  </v:textbox>
                </v:rect>
                <v:rect id="Rectangle" o:spid="_x0000_s2149" style="position:absolute;left:21209;top:4132;width:762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" filled="f" stroked="f" strokeweight="1pt">
                  <v:textbox inset="0,0,0,0">
                    <w:txbxContent>
                      <w:p w:rsidR="00FF2188" w:rsidRDefault="008B464A">
                        <w:r>
                          <w:t>Aantal Vragen</w:t>
                        </w:r>
                      </w:p>
                    </w:txbxContent>
                  </v:textbox>
                </v:rect>
                <v:rect id="Rectangle" o:spid="_x0000_s2150" style="position:absolute;left:29464;top:413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" filled="f" stroked="f" strokeweight="1pt">
                  <v:textbox inset="0,0,0,0">
                    <w:txbxContent>
                      <w:p w:rsidR="00FF2188" w:rsidRDefault="008B464A">
                        <w:r>
                          <w:t>30</w:t>
                        </w:r>
                      </w:p>
                    </w:txbxContent>
                  </v:textbox>
                </v:rect>
                <v:rect id="Rectangle" o:spid="_x0000_s2151" style="position:absolute;left:17272;top:6037;width:1162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" filled="f" stroked="f" strokeweight="1pt">
                  <v:textbox inset="0,0,0,0">
                    <w:txbxContent>
                      <w:p w:rsidR="00FF2188" w:rsidRDefault="008B464A">
                        <w:r>
                          <w:t>Respondenten gestart</w:t>
                        </w:r>
                      </w:p>
                    </w:txbxContent>
                  </v:textbox>
                </v:rect>
                <v:rect id="Rectangle" o:spid="_x0000_s2152" style="position:absolute;left:29464;top:6037;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" filled="f" stroked="f" strokeweight="1pt">
                  <v:textbox inset="0,0,0,0">
                    <w:txbxContent>
                      <w:p w:rsidR="00FF2188" w:rsidRDefault="008B464A">
                        <w:r>
                          <w:t>51</w:t>
                        </w:r>
                      </w:p>
                    </w:txbxContent>
                  </v:textbox>
                </v:rect>
                <v:rect id="Rectangle" o:spid="_x0000_s2153" style="position:absolute;left:15748;top:7942;width:1308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" filled="f" stroked="f" strokeweight="1pt">
                  <v:textbox inset="0,0,0,0">
                    <w:txbxContent>
                      <w:p w:rsidR="00FF2188" w:rsidRDefault="008B464A">
                        <w:r>
                          <w:t xml:space="preserve">Respondenten </w:t>
                        </w:r>
                        <w:r>
                          <w:t>geëindigd</w:t>
                        </w:r>
                      </w:p>
                    </w:txbxContent>
                  </v:textbox>
                </v:rect>
                <v:rect id="Rectangle" o:spid="_x0000_s2154" style="position:absolute;left:29464;top:7942;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" filled="f" stroked="f" strokeweight="1pt">
                  <v:textbox inset="0,0,0,0">
                    <w:txbxContent>
                      <w:p w:rsidR="00FF2188" w:rsidRDefault="008B464A">
                        <w:r>
                          <w:t>45</w:t>
                        </w:r>
                      </w:p>
                    </w:txbxContent>
                  </v:textbox>
                </v:rect>
                <v:rect id="Rectangle" o:spid="_x0000_s2155" style="position:absolute;left:17018;top:9847;width:1188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" filled="f" stroked="f" strokeweight="1pt">
                  <v:textbox inset="0,0,0,0">
                    <w:txbxContent>
                      <w:p w:rsidR="00FF2188" w:rsidRDefault="008B464A">
                        <w:r>
                          <w:t>Respondenten gestopt</w:t>
                        </w:r>
                      </w:p>
                    </w:txbxContent>
                  </v:textbox>
                </v:rect>
                <v:rect id="Rectangle" o:spid="_x0000_s2156" style="position:absolute;left:29464;top:9847;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" filled="f" stroked="f" strokeweight="1pt">
                  <v:textbox inset="0,0,0,0">
                    <w:txbxContent>
                      <w:p w:rsidR="00FF2188" w:rsidRDefault="008B464A">
                        <w:r>
                          <w:t>6</w:t>
                        </w:r>
                      </w:p>
                    </w:txbxContent>
                  </v:textbox>
                </v:rect>
                <v:rect id="Rectangle" o:spid="_x0000_s2157" style="position:absolute;left:14478;top:11752;width:1441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" filled="f" stroked="f" strokeweight="1pt">
                  <v:textbox inset="0,0,0,0">
                    <w:txbxContent>
                      <w:p w:rsidR="00FF2188" w:rsidRDefault="008B464A">
                        <w:r>
                          <w:t>Gemiddeld verval per vraag</w:t>
                        </w:r>
                      </w:p>
                    </w:txbxContent>
                  </v:textbox>
                </v:rect>
                <v:rect id="Rectangle" o:spid="_x0000_s2158" style="position:absolute;left:29464;top:11752;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" filled="f" stroked="f" strokeweight="1pt">
                  <v:textbox inset="0,0,0,0">
                    <w:txbxContent>
                      <w:p w:rsidR="00FF2188" w:rsidRDefault="008B464A">
                        <w:r>
                          <w:t>0</w:t>
                        </w:r>
                      </w:p>
                    </w:txbxContent>
                  </v:textbox>
                </v:rect>
                <v:rect id="Rectangle" o:spid="_x0000_s2159" style="position:absolute;left:3175;top:14292;width:1219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" filled="f" stroked="f" strokeweight="1pt">
                  <v:textbox inset="0,0,0,0">
                    <w:txbxContent>
                      <w:p w:rsidR="00FF2188" w:rsidRDefault="008B464A">
                        <w:r>
                          <w:t>Top 5 verval (na vraag)</w:t>
                        </w:r>
                      </w:p>
                    </w:txbxContent>
                  </v:textbox>
                </v:rect>
                <v:rect id="Rectangle" o:spid="_x0000_s2160" style="position:absolute;left:62738;top:16070;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" filled="f" stroked="f" strokeweight="1pt">
                  <v:textbox inset="0,0,0,0">
                    <w:txbxContent>
                      <w:p w:rsidR="00FF2188" w:rsidRDefault="008B464A">
                        <w:r>
                          <w:t>n</w:t>
                        </w:r>
                      </w:p>
                    </w:txbxContent>
                  </v:textbox>
                </v:rect>
                <v:rect id="Rectangle" o:spid="_x0000_s2161" style="position:absolute;left:62738;top:17975;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" filled="f" stroked="f" strokeweight="1pt">
                  <v:textbox inset="0,0,0,0">
                    <w:txbxContent>
                      <w:p w:rsidR="00FF2188" w:rsidRDefault="008B464A">
                        <w:r>
                          <w:t>6</w:t>
                        </w:r>
                      </w:p>
                    </w:txbxContent>
                  </v:textbox>
                </v:rect>
                <v:rect id="Rectangle" o:spid="_x0000_s2162" style="position:absolute;left:56896;top:16070;width:139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" filled="f" stroked="f" strokeweight="1pt">
                  <v:textbox inset="0,0,0,0">
                    <w:txbxContent>
                      <w:p w:rsidR="00FF2188" w:rsidRDefault="008B464A">
                        <w:r>
                          <w:t>%</w:t>
                        </w:r>
                      </w:p>
                    </w:txbxContent>
                  </v:textbox>
                </v:rect>
                <v:rect id="Rectangle" o:spid="_x0000_s2163" style="position:absolute;left:51943;top:16070;width:69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" filled="f" stroked="f" strokeweight="1pt">
                  <v:textbox inset="0,0,0,0">
                    <w:txbxContent>
                      <w:p w:rsidR="00FF2188" w:rsidRDefault="008B464A">
                        <w:r>
                          <w:t>f</w:t>
                        </w:r>
                      </w:p>
                    </w:txbxContent>
                  </v:textbox>
                </v:rect>
                <v:rect id="Rectangle" o:spid="_x0000_s2164" style="position:absolute;left:29083;top:16070;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" filled="f" stroked="f" strokeweight="1pt">
                  <v:textbox inset="0,0,0,0">
                    <w:txbxContent>
                      <w:p w:rsidR="00FF2188" w:rsidRDefault="008B464A">
                        <w:r>
                          <w:t>0</w:t>
                        </w:r>
                      </w:p>
                    </w:txbxContent>
                  </v:textbox>
                </v:rect>
                <v:rect id="Rectangle" o:spid="_x0000_s2165" style="position:absolute;left:35433;top:16070;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" filled="f" stroked="f" strokeweight="1pt">
                  <v:textbox inset="0,0,0,0">
                    <w:txbxContent>
                      <w:p w:rsidR="00FF2188" w:rsidRDefault="008B464A">
                        <w:r>
                          <w:t>1</w:t>
                        </w:r>
                      </w:p>
                    </w:txbxContent>
                  </v:textbox>
                </v:rect>
                <v:rect id="Rectangle" o:spid="_x0000_s2166" style="position:absolute;left:41783;top:16070;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" filled="f" stroked="f" strokeweight="1pt">
                  <v:textbox inset="0,0,0,0">
                    <w:txbxContent>
                      <w:p w:rsidR="00FF2188" w:rsidRDefault="008B464A">
                        <w:r>
                          <w:t>2</w:t>
                        </w:r>
                      </w:p>
                    </w:txbxContent>
                  </v:textbox>
                </v:rect>
                <v:rect id="Rectangle" o:spid="_x0000_s2167" style="position:absolute;left:48133;top:16070;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" filled="f" stroked="f" strokeweight="1pt">
                  <v:textbox inset="0,0,0,0">
                    <w:txbxContent>
                      <w:p w:rsidR="00FF2188" w:rsidRDefault="008B464A">
                        <w:r>
                          <w:t>3</w:t>
                        </w:r>
                      </w:p>
                    </w:txbxContent>
                  </v:textbox>
                </v:rect>
                <v:rect id="Rectangle" o:spid="_x0000_s2168" style="position:absolute;left:24511;top:17975;width:438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" filled="f" stroked="f" strokeweight="1pt">
                  <v:textbox inset="0,0,0,0">
                    <w:txbxContent>
                      <w:p w:rsidR="00FF2188" w:rsidRDefault="008B464A">
                        <w:r>
                          <w:t>Vraag 5</w:t>
                        </w:r>
                      </w:p>
                    </w:txbxContent>
                  </v:textbox>
                </v:rect>
                <v:rect id="Rectangle" o:spid="_x0000_s2169" style="position:absolute;left:56642;top:17975;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" filled="f" stroked="f" strokeweight="1pt">
                  <v:textbox inset="0,0,0,0">
                    <w:txbxContent>
                      <w:p w:rsidR="00FF2188" w:rsidRDefault="008B464A">
                        <w:r>
                          <w:t>33</w:t>
                        </w:r>
                      </w:p>
                    </w:txbxContent>
                  </v:textbox>
                </v:rect>
                <v:rect id="Rectangle" o:spid="_x0000_s2170" style="position:absolute;left:51562;top:17975;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" filled="f" stroked="f" strokeweight="1pt">
                  <v:textbox inset="0,0,0,0">
                    <w:txbxContent>
                      <w:p w:rsidR="00FF2188" w:rsidRDefault="008B464A">
                        <w:r>
                          <w:t>2</w:t>
                        </w:r>
                      </w:p>
                    </w:txbxContent>
                  </v:textbox>
                </v:rect>
                <v:rect id="Rectangle" o:spid="_x0000_s2171" style="position:absolute;left:29464;top:18161;width:12700;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" fillcolor="#fcc" strokecolor="red" strokeweight="1pt"/>
                <v:rect id="Rectangle" o:spid="_x0000_s2172" style="position:absolute;left:24511;top:19880;width:438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" filled="f" stroked="f" strokeweight="1pt">
                  <v:textbox inset="0,0,0,0">
                    <w:txbxContent>
                      <w:p w:rsidR="00FF2188" w:rsidRDefault="008B464A">
                        <w:r>
                          <w:t>Vraag 7</w:t>
                        </w:r>
                      </w:p>
                    </w:txbxContent>
                  </v:textbox>
                </v:rect>
                <v:rect id="Rectangle" o:spid="_x0000_s2173" style="position:absolute;left:56642;top:19880;width:16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" filled="f" stroked="f" strokeweight="1pt">
                  <v:textbox inset="0,0,0,0">
                    <w:txbxContent>
                      <w:p w:rsidR="00FF2188" w:rsidRDefault="008B464A">
                        <w:r>
                          <w:t>33</w:t>
                        </w:r>
                      </w:p>
                    </w:txbxContent>
                  </v:textbox>
                </v:rect>
                <v:rect id="Rectangle" o:spid="_x0000_s2174" style="position:absolute;left:51562;top:19880;width:101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" filled="f" stroked="f" strokeweight="1pt">
                  <v:textbox inset="0,0,0,0">
                    <w:txbxContent>
                      <w:p w:rsidR="00FF2188" w:rsidRDefault="008B464A">
                        <w:r>
                          <w:t>2</w:t>
                        </w:r>
                      </w:p>
                    </w:txbxContent>
                  </v:textbox>
                </v:rect>
                <v:rect id="Rectangle" o:spid="_x0000_s2175" style="position:absolute;left:29464;top:20066;width:12700;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" fillcolor="#fcc" strokecolor="red" strokeweight="1pt"/>
                <v:line id="Straight connector" o:spid="_x0000_s2176" style="position:absolute;visibility:visible;mso-wrap-style:square" from="29464,17526" to="48514,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" strokecolor="#191919" strokeweight="1pt"/>
                <v:line id="Straight connector" o:spid="_x0000_s2177" style="position:absolute;visibility:visible;mso-wrap-style:square" from="29464,17526" to="29464,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" strokecolor="#191919" strokeweight="1pt"/>
                <v:line id="Straight connector" o:spid="_x0000_s2178" style="position:absolute;visibility:visible;mso-wrap-style:square" from="48514,17526" to="48514,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" strokecolor="#191919" strokeweight="1pt"/>
                <v:line id="Straight connector" o:spid="_x0000_s2179" style="position:absolute;visibility:visible;mso-wrap-style:square" from="29464,21336" to="48514,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" strokecolor="#191919" strokeweight="1pt"/>
                <w10:anchorlock/>
              </v:group>
            </w:pict>
          </mc:Fallback>
        </mc:AlternateContent>
      </w:r>
    </w:p>
    <w:p w:rsidR="00EE0618" w:rsidRDefault="00EE0618"/>
    <w:sectPr w:rsidR="00EE0618" w:rsidSect="00251A3C">
      <w:headerReference w:type="default" r:id="rId16"/>
      <w:footerReference w:type="default" r:id="rId17"/>
      <w:pgSz w:w="11907" w:h="16840" w:code="9"/>
      <w:pgMar w:top="1021" w:right="1021" w:bottom="1021" w:left="1021" w:header="454"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64A" w:rsidRDefault="008B464A" w:rsidP="001D153A">
      <w:r>
        <w:separator/>
      </w:r>
    </w:p>
  </w:endnote>
  <w:endnote w:type="continuationSeparator" w:id="0">
    <w:p w:rsidR="008B464A" w:rsidRDefault="008B464A" w:rsidP="001D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A3C" w:rsidRDefault="00251A3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02E" w:rsidRDefault="0084102E" w:rsidP="00A34066">
    <w:pPr>
      <w:pStyle w:val="Voettekst"/>
      <w:tabs>
        <w:tab w:val="clear" w:pos="4680"/>
        <w:tab w:val="clear" w:pos="9360"/>
        <w:tab w:val="right" w:pos="9866"/>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A3C" w:rsidRDefault="00251A3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72E" w:rsidRDefault="00BF1CA0" w:rsidP="00A34066">
    <w:pPr>
      <w:pStyle w:val="Voettekst"/>
      <w:tabs>
        <w:tab w:val="clear" w:pos="4680"/>
        <w:tab w:val="clear" w:pos="9360"/>
        <w:tab w:val="right" w:pos="9866"/>
      </w:tabs>
    </w:pPr>
    <w:r>
      <w:rPr>
        <w:noProof/>
      </w:rPr>
      <w:fldChar w:fldCharType="begin"/>
    </w:r>
    <w:r>
      <w:rPr>
        <w:noProof/>
      </w:rPr>
      <w:instrText xml:space="preserve"> AUTHOR   \* MERGEFORMAT </w:instrText>
    </w:r>
    <w:r>
      <w:rPr>
        <w:noProof/>
      </w:rPr>
      <w:fldChar w:fldCharType="separate"/>
    </w:r>
    <w:r w:rsidR="00D6072E">
      <w:rPr>
        <w:noProof/>
      </w:rPr>
      <w:t>WOspiegel.nl</w:t>
    </w:r>
    <w:r>
      <w:rPr>
        <w:noProof/>
      </w:rPr>
      <w:fldChar w:fldCharType="end"/>
    </w:r>
    <w:r w:rsidR="00D6072E">
      <w:rPr>
        <w:noProof/>
        <w:lang w:eastAsia="nl-NL"/>
      </w:rPr>
      <mc:AlternateContent>
        <mc:Choice Requires="wps">
          <w:drawing>
            <wp:anchor distT="0" distB="0" distL="114300" distR="114300" simplePos="0" relativeHeight="251664384" behindDoc="0" locked="0" layoutInCell="1" allowOverlap="1" wp14:anchorId="7CD13412" wp14:editId="00C78357">
              <wp:simplePos x="0" y="0"/>
              <wp:positionH relativeFrom="page">
                <wp:posOffset>648119</wp:posOffset>
              </wp:positionH>
              <wp:positionV relativeFrom="page">
                <wp:posOffset>10261600</wp:posOffset>
              </wp:positionV>
              <wp:extent cx="626400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264000" cy="0"/>
                      </a:xfrm>
                      <a:prstGeom prst="line">
                        <a:avLst/>
                      </a:prstGeom>
                      <a:ln w="63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555DD"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1.05pt,808pt" to="544.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" strokecolor="#404040 [2429]" strokeweight=".5pt">
              <w10:wrap anchorx="page" anchory="page"/>
            </v:line>
          </w:pict>
        </mc:Fallback>
      </mc:AlternateContent>
    </w:r>
    <w:r w:rsidR="00D6072E">
      <w:tab/>
      <w:t xml:space="preserve">Pagina </w:t>
    </w:r>
    <w:r w:rsidR="00D6072E">
      <w:fldChar w:fldCharType="begin"/>
    </w:r>
    <w:r w:rsidR="00D6072E">
      <w:instrText xml:space="preserve"> PAGE  \* Arabic  \* MERGEFORMAT </w:instrText>
    </w:r>
    <w:r w:rsidR="00D6072E">
      <w:fldChar w:fldCharType="separate"/>
    </w:r>
    <w:r w:rsidR="00635F1C">
      <w:rPr>
        <w:noProof/>
      </w:rPr>
      <w:t>10</w:t>
    </w:r>
    <w:r w:rsidR="00D6072E">
      <w:fldChar w:fldCharType="end"/>
    </w:r>
    <w:r w:rsidR="00D6072E">
      <w:t xml:space="preserve"> van </w:t>
    </w:r>
    <w:r>
      <w:rPr>
        <w:noProof/>
      </w:rPr>
      <w:fldChar w:fldCharType="begin"/>
    </w:r>
    <w:r>
      <w:rPr>
        <w:noProof/>
      </w:rPr>
      <w:instrText xml:space="preserve"> NUMPAGES  \* Arabic  \* MERGEFORMAT </w:instrText>
    </w:r>
    <w:r>
      <w:rPr>
        <w:noProof/>
      </w:rPr>
      <w:fldChar w:fldCharType="separate"/>
    </w:r>
    <w:r w:rsidR="00635F1C">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64A" w:rsidRDefault="008B464A" w:rsidP="001D153A">
      <w:r>
        <w:separator/>
      </w:r>
    </w:p>
  </w:footnote>
  <w:footnote w:type="continuationSeparator" w:id="0">
    <w:p w:rsidR="008B464A" w:rsidRDefault="008B464A" w:rsidP="001D1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A3C" w:rsidRDefault="00251A3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02E" w:rsidRDefault="0084102E" w:rsidP="0084102E">
    <w:pPr>
      <w:pStyle w:val="Koptekst"/>
      <w:tabs>
        <w:tab w:val="clear" w:pos="4680"/>
        <w:tab w:val="clear" w:pos="9360"/>
        <w:tab w:val="right" w:pos="9866"/>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A3C" w:rsidRDefault="00251A3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72E" w:rsidRDefault="00D6072E" w:rsidP="0084102E">
    <w:pPr>
      <w:pStyle w:val="Koptekst"/>
      <w:tabs>
        <w:tab w:val="clear" w:pos="4680"/>
        <w:tab w:val="clear" w:pos="9360"/>
        <w:tab w:val="right" w:pos="9866"/>
      </w:tabs>
    </w:pPr>
    <w:r>
      <w:rPr>
        <w:noProof/>
        <w:lang w:eastAsia="nl-NL"/>
      </w:rPr>
      <mc:AlternateContent>
        <mc:Choice Requires="wps">
          <w:drawing>
            <wp:anchor distT="0" distB="0" distL="114300" distR="114300" simplePos="0" relativeHeight="251662336" behindDoc="0" locked="0" layoutInCell="1" allowOverlap="1" wp14:anchorId="0F4A9313" wp14:editId="3AF8FB65">
              <wp:simplePos x="0" y="0"/>
              <wp:positionH relativeFrom="page">
                <wp:posOffset>648119</wp:posOffset>
              </wp:positionH>
              <wp:positionV relativeFrom="page">
                <wp:posOffset>432079</wp:posOffset>
              </wp:positionV>
              <wp:extent cx="6264000" cy="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6264000" cy="0"/>
                      </a:xfrm>
                      <a:prstGeom prst="line">
                        <a:avLst/>
                      </a:prstGeom>
                      <a:ln w="63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33A82"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1.05pt,34pt" to="544.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" strokecolor="#404040 [2429]" strokeweight=".5pt">
              <w10:wrap anchorx="page" anchory="page"/>
            </v:line>
          </w:pict>
        </mc:Fallback>
      </mc:AlternateContent>
    </w:r>
    <w:fldSimple w:instr=" TITLE   \* MERGEFORMAT ">
      <w:r w:rsidR="007852BC">
        <w:t>Statistiek MBW en KW 1920</w:t>
      </w:r>
    </w:fldSimple>
    <w:r>
      <w:t xml:space="preserve">: </w:t>
    </w:r>
    <w:r w:rsidR="00AB2265">
      <w:fldChar w:fldCharType="begin"/>
    </w:r>
    <w:r w:rsidR="00AB2265">
      <w:instrText xml:space="preserve"> STYLEREF Chapter </w:instrText>
    </w:r>
    <w:r w:rsidR="00AB2265">
      <w:fldChar w:fldCharType="separate"/>
    </w:r>
    <w:r w:rsidR="00635F1C">
      <w:rPr>
        <w:noProof/>
      </w:rPr>
      <w:t>Vragen</w:t>
    </w:r>
    <w:r w:rsidR="00AB2265">
      <w:fldChar w:fldCharType="end"/>
    </w:r>
    <w:r>
      <w:tab/>
      <w:t xml:space="preserve">Pagina </w:t>
    </w:r>
    <w:r>
      <w:fldChar w:fldCharType="begin"/>
    </w:r>
    <w:r>
      <w:instrText xml:space="preserve"> PAGE  \* Arabic  \* MERGEFORMAT </w:instrText>
    </w:r>
    <w:r>
      <w:fldChar w:fldCharType="separate"/>
    </w:r>
    <w:r w:rsidR="00635F1C">
      <w:rPr>
        <w:noProof/>
      </w:rPr>
      <w:t>10</w:t>
    </w:r>
    <w:r>
      <w:fldChar w:fldCharType="end"/>
    </w:r>
    <w:r>
      <w:t xml:space="preserve"> van </w:t>
    </w:r>
    <w:r w:rsidR="00BF1CA0">
      <w:rPr>
        <w:noProof/>
      </w:rPr>
      <w:fldChar w:fldCharType="begin"/>
    </w:r>
    <w:r w:rsidR="00BF1CA0">
      <w:rPr>
        <w:noProof/>
      </w:rPr>
      <w:instrText xml:space="preserve"> NUMPAGES  \* Arabic  \* MERGEFORMAT </w:instrText>
    </w:r>
    <w:r w:rsidR="00BF1CA0">
      <w:rPr>
        <w:noProof/>
      </w:rPr>
      <w:fldChar w:fldCharType="separate"/>
    </w:r>
    <w:r w:rsidR="00635F1C">
      <w:rPr>
        <w:noProof/>
      </w:rPr>
      <w:t>12</w:t>
    </w:r>
    <w:r w:rsidR="00BF1C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48B8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EC5282"/>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25463C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DAC8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A45A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5A95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B26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F61C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66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247C8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C3"/>
    <w:rsid w:val="00042ABA"/>
    <w:rsid w:val="000F1BC3"/>
    <w:rsid w:val="00126DD0"/>
    <w:rsid w:val="00167218"/>
    <w:rsid w:val="00183434"/>
    <w:rsid w:val="00186FC8"/>
    <w:rsid w:val="001C50F8"/>
    <w:rsid w:val="001D153A"/>
    <w:rsid w:val="00251A3C"/>
    <w:rsid w:val="00353F78"/>
    <w:rsid w:val="003D230F"/>
    <w:rsid w:val="00483C02"/>
    <w:rsid w:val="004C2FAC"/>
    <w:rsid w:val="004C7539"/>
    <w:rsid w:val="005411D2"/>
    <w:rsid w:val="00546CCA"/>
    <w:rsid w:val="00552B80"/>
    <w:rsid w:val="00566656"/>
    <w:rsid w:val="005E0E51"/>
    <w:rsid w:val="005E7A64"/>
    <w:rsid w:val="005F1B8C"/>
    <w:rsid w:val="00635F1C"/>
    <w:rsid w:val="00670F98"/>
    <w:rsid w:val="006A2089"/>
    <w:rsid w:val="007852BC"/>
    <w:rsid w:val="007A5EB4"/>
    <w:rsid w:val="0084102E"/>
    <w:rsid w:val="008B464A"/>
    <w:rsid w:val="00A34066"/>
    <w:rsid w:val="00A81F95"/>
    <w:rsid w:val="00A83B45"/>
    <w:rsid w:val="00AB2265"/>
    <w:rsid w:val="00AD3E92"/>
    <w:rsid w:val="00B0490F"/>
    <w:rsid w:val="00B67A38"/>
    <w:rsid w:val="00B86A4A"/>
    <w:rsid w:val="00B94FEB"/>
    <w:rsid w:val="00BF1CA0"/>
    <w:rsid w:val="00C01C50"/>
    <w:rsid w:val="00C34A6F"/>
    <w:rsid w:val="00CB401C"/>
    <w:rsid w:val="00D35C1E"/>
    <w:rsid w:val="00D6072E"/>
    <w:rsid w:val="00DD3AC0"/>
    <w:rsid w:val="00E4797A"/>
    <w:rsid w:val="00E74363"/>
    <w:rsid w:val="00ED02F6"/>
    <w:rsid w:val="00EE0618"/>
    <w:rsid w:val="00EE0947"/>
    <w:rsid w:val="00FF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AAC35"/>
  <w15:docId w15:val="{F7E2AD2E-0953-4CD1-AC85-DB1FE80E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A5EB4"/>
    <w:pPr>
      <w:spacing w:after="0" w:line="240" w:lineRule="auto"/>
    </w:pPr>
    <w:rPr>
      <w:rFonts w:ascii="Arial" w:hAnsi="Arial"/>
      <w:sz w:val="18"/>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hapter">
    <w:name w:val="Chapter"/>
    <w:basedOn w:val="Standaard"/>
    <w:qFormat/>
    <w:rsid w:val="00167218"/>
    <w:pPr>
      <w:pageBreakBefore/>
    </w:pPr>
    <w:rPr>
      <w:b/>
      <w:sz w:val="32"/>
    </w:rPr>
  </w:style>
  <w:style w:type="paragraph" w:styleId="Koptekst">
    <w:name w:val="header"/>
    <w:basedOn w:val="Standaard"/>
    <w:link w:val="KoptekstChar"/>
    <w:uiPriority w:val="99"/>
    <w:unhideWhenUsed/>
    <w:rsid w:val="00D35C1E"/>
    <w:pPr>
      <w:tabs>
        <w:tab w:val="center" w:pos="4680"/>
        <w:tab w:val="right" w:pos="9360"/>
      </w:tabs>
    </w:pPr>
    <w:rPr>
      <w:color w:val="404040" w:themeColor="text1" w:themeTint="BF"/>
      <w:sz w:val="14"/>
    </w:rPr>
  </w:style>
  <w:style w:type="character" w:customStyle="1" w:styleId="KoptekstChar">
    <w:name w:val="Koptekst Char"/>
    <w:basedOn w:val="Standaardalinea-lettertype"/>
    <w:link w:val="Koptekst"/>
    <w:uiPriority w:val="99"/>
    <w:rsid w:val="00D35C1E"/>
    <w:rPr>
      <w:rFonts w:ascii="Arial" w:hAnsi="Arial"/>
      <w:color w:val="404040" w:themeColor="text1" w:themeTint="BF"/>
      <w:sz w:val="14"/>
    </w:rPr>
  </w:style>
  <w:style w:type="paragraph" w:styleId="Voettekst">
    <w:name w:val="footer"/>
    <w:basedOn w:val="Standaard"/>
    <w:link w:val="VoettekstChar"/>
    <w:uiPriority w:val="99"/>
    <w:unhideWhenUsed/>
    <w:rsid w:val="00D35C1E"/>
    <w:pPr>
      <w:tabs>
        <w:tab w:val="center" w:pos="4680"/>
        <w:tab w:val="right" w:pos="9360"/>
      </w:tabs>
    </w:pPr>
    <w:rPr>
      <w:color w:val="404040" w:themeColor="text1" w:themeTint="BF"/>
      <w:sz w:val="14"/>
    </w:rPr>
  </w:style>
  <w:style w:type="character" w:customStyle="1" w:styleId="VoettekstChar">
    <w:name w:val="Voettekst Char"/>
    <w:basedOn w:val="Standaardalinea-lettertype"/>
    <w:link w:val="Voettekst"/>
    <w:uiPriority w:val="99"/>
    <w:rsid w:val="00D35C1E"/>
    <w:rPr>
      <w:rFonts w:ascii="Arial" w:hAnsi="Arial"/>
      <w:color w:val="404040" w:themeColor="text1" w:themeTint="BF"/>
      <w:sz w:val="14"/>
    </w:rPr>
  </w:style>
  <w:style w:type="paragraph" w:customStyle="1" w:styleId="Section">
    <w:name w:val="Section"/>
    <w:basedOn w:val="Standaard"/>
    <w:next w:val="Standaard"/>
    <w:qFormat/>
    <w:rsid w:val="00167218"/>
    <w:pPr>
      <w:keepNext/>
    </w:pPr>
    <w:rPr>
      <w:b/>
      <w:color w:val="191919"/>
      <w:sz w:val="24"/>
    </w:rPr>
  </w:style>
  <w:style w:type="paragraph" w:customStyle="1" w:styleId="Maintitle">
    <w:name w:val="Maintitle"/>
    <w:basedOn w:val="Standaard"/>
    <w:next w:val="Standaard"/>
    <w:qFormat/>
    <w:rsid w:val="00D35C1E"/>
    <w:rPr>
      <w:rFonts w:ascii="Century Gothic" w:hAnsi="Century Gothic"/>
      <w:color w:val="191919"/>
      <w:sz w:val="64"/>
    </w:rPr>
  </w:style>
  <w:style w:type="paragraph" w:styleId="Titel">
    <w:name w:val="Title"/>
    <w:basedOn w:val="Standaard"/>
    <w:next w:val="Standaard"/>
    <w:link w:val="TitelChar"/>
    <w:uiPriority w:val="10"/>
    <w:qFormat/>
    <w:rsid w:val="005411D2"/>
    <w:pPr>
      <w:spacing w:after="300"/>
      <w:contextualSpacing/>
    </w:pPr>
    <w:rPr>
      <w:rFonts w:eastAsiaTheme="majorEastAsia" w:cstheme="majorBidi"/>
      <w:color w:val="191919"/>
      <w:spacing w:val="5"/>
      <w:kern w:val="28"/>
      <w:sz w:val="48"/>
      <w:szCs w:val="52"/>
    </w:rPr>
  </w:style>
  <w:style w:type="character" w:customStyle="1" w:styleId="TitelChar">
    <w:name w:val="Titel Char"/>
    <w:basedOn w:val="Standaardalinea-lettertype"/>
    <w:link w:val="Titel"/>
    <w:uiPriority w:val="10"/>
    <w:rsid w:val="005411D2"/>
    <w:rPr>
      <w:rFonts w:ascii="Arial" w:eastAsiaTheme="majorEastAsia" w:hAnsi="Arial" w:cstheme="majorBidi"/>
      <w:color w:val="191919"/>
      <w:spacing w:val="5"/>
      <w:kern w:val="28"/>
      <w:sz w:val="48"/>
      <w:szCs w:val="52"/>
      <w:lang w:val="nl-NL"/>
    </w:rPr>
  </w:style>
  <w:style w:type="paragraph" w:styleId="Ondertitel">
    <w:name w:val="Subtitle"/>
    <w:basedOn w:val="Standaard"/>
    <w:next w:val="Standaard"/>
    <w:link w:val="OndertitelChar"/>
    <w:uiPriority w:val="11"/>
    <w:qFormat/>
    <w:rsid w:val="00E4797A"/>
    <w:pPr>
      <w:numPr>
        <w:ilvl w:val="1"/>
      </w:numPr>
    </w:pPr>
    <w:rPr>
      <w:rFonts w:eastAsiaTheme="majorEastAsia" w:cstheme="majorBidi"/>
      <w:i/>
      <w:iCs/>
      <w:color w:val="191919"/>
      <w:sz w:val="40"/>
      <w:szCs w:val="24"/>
    </w:rPr>
  </w:style>
  <w:style w:type="character" w:customStyle="1" w:styleId="OndertitelChar">
    <w:name w:val="Ondertitel Char"/>
    <w:basedOn w:val="Standaardalinea-lettertype"/>
    <w:link w:val="Ondertitel"/>
    <w:uiPriority w:val="11"/>
    <w:rsid w:val="00E4797A"/>
    <w:rPr>
      <w:rFonts w:ascii="Arial" w:eastAsiaTheme="majorEastAsia" w:hAnsi="Arial" w:cstheme="majorBidi"/>
      <w:i/>
      <w:iCs/>
      <w:color w:val="191919"/>
      <w:sz w:val="40"/>
      <w:szCs w:val="24"/>
      <w:lang w:val="nl-NL"/>
    </w:rPr>
  </w:style>
  <w:style w:type="paragraph" w:customStyle="1" w:styleId="Pointer">
    <w:name w:val="Pointer"/>
    <w:basedOn w:val="Standaard"/>
    <w:qFormat/>
    <w:rsid w:val="00D35C1E"/>
    <w:rPr>
      <w:color w:val="007F00"/>
      <w:sz w:val="16"/>
    </w:rPr>
  </w:style>
  <w:style w:type="paragraph" w:styleId="Lijstnummering4">
    <w:name w:val="List Number 4"/>
    <w:basedOn w:val="Standaard"/>
    <w:uiPriority w:val="99"/>
    <w:unhideWhenUsed/>
    <w:rsid w:val="00B0490F"/>
    <w:pPr>
      <w:numPr>
        <w:numId w:val="9"/>
      </w:numPr>
      <w:contextualSpacing/>
    </w:pPr>
  </w:style>
  <w:style w:type="paragraph" w:customStyle="1" w:styleId="Indent">
    <w:name w:val="Indent"/>
    <w:basedOn w:val="Standaard"/>
    <w:qFormat/>
    <w:rsid w:val="003D230F"/>
    <w:pPr>
      <w:pBdr>
        <w:bottom w:val="single" w:sz="4" w:space="6" w:color="auto"/>
        <w:between w:val="single" w:sz="4" w:space="6" w:color="auto"/>
      </w:pBdr>
      <w:ind w:left="567" w:right="1418"/>
    </w:pPr>
  </w:style>
  <w:style w:type="paragraph" w:customStyle="1" w:styleId="Maintitle2">
    <w:name w:val="Maintitle2"/>
    <w:basedOn w:val="Standaard"/>
    <w:next w:val="Standaard"/>
    <w:link w:val="Maintitle2Char"/>
    <w:qFormat/>
    <w:rsid w:val="00042ABA"/>
    <w:rPr>
      <w:rFonts w:ascii="Century Gothic" w:hAnsi="Century Gothic"/>
      <w:color w:val="00B4E0"/>
      <w:sz w:val="36"/>
    </w:rPr>
  </w:style>
  <w:style w:type="character" w:customStyle="1" w:styleId="Maintitle2Char">
    <w:name w:val="Maintitle2 Char"/>
    <w:basedOn w:val="Standaardalinea-lettertype"/>
    <w:link w:val="Maintitle2"/>
    <w:rsid w:val="00042ABA"/>
    <w:rPr>
      <w:rFonts w:ascii="Century Gothic" w:hAnsi="Century Gothic"/>
      <w:color w:val="00B4E0"/>
      <w:sz w:val="36"/>
      <w:lang w:val="nl-NL"/>
    </w:rPr>
  </w:style>
  <w:style w:type="paragraph" w:customStyle="1" w:styleId="Title2">
    <w:name w:val="Title2"/>
    <w:basedOn w:val="Standaard"/>
    <w:next w:val="Standaard"/>
    <w:link w:val="Title2Char"/>
    <w:qFormat/>
    <w:rsid w:val="00C34A6F"/>
    <w:rPr>
      <w:b/>
      <w:color w:val="00357C"/>
      <w:sz w:val="48"/>
    </w:rPr>
  </w:style>
  <w:style w:type="paragraph" w:customStyle="1" w:styleId="Subtitle2">
    <w:name w:val="Subtitle2"/>
    <w:basedOn w:val="Standaard"/>
    <w:next w:val="Standaard"/>
    <w:link w:val="Subtitle2Char"/>
    <w:qFormat/>
    <w:rsid w:val="00C34A6F"/>
    <w:rPr>
      <w:b/>
      <w:sz w:val="40"/>
    </w:rPr>
  </w:style>
  <w:style w:type="character" w:customStyle="1" w:styleId="Title2Char">
    <w:name w:val="Title2 Char"/>
    <w:basedOn w:val="Standaardalinea-lettertype"/>
    <w:link w:val="Title2"/>
    <w:rsid w:val="00C34A6F"/>
    <w:rPr>
      <w:rFonts w:ascii="Arial" w:hAnsi="Arial"/>
      <w:b/>
      <w:color w:val="00357C"/>
      <w:sz w:val="48"/>
      <w:lang w:val="nl-NL"/>
    </w:rPr>
  </w:style>
  <w:style w:type="paragraph" w:customStyle="1" w:styleId="TitleCluster">
    <w:name w:val="TitleCluster"/>
    <w:basedOn w:val="Standaard"/>
    <w:next w:val="Standaard"/>
    <w:link w:val="TitleClusterChar"/>
    <w:qFormat/>
    <w:rsid w:val="00C34A6F"/>
    <w:rPr>
      <w:b/>
      <w:color w:val="00357C"/>
      <w:sz w:val="20"/>
    </w:rPr>
  </w:style>
  <w:style w:type="character" w:customStyle="1" w:styleId="Subtitle2Char">
    <w:name w:val="Subtitle2 Char"/>
    <w:basedOn w:val="Standaardalinea-lettertype"/>
    <w:link w:val="Subtitle2"/>
    <w:rsid w:val="00C34A6F"/>
    <w:rPr>
      <w:rFonts w:ascii="Arial" w:hAnsi="Arial"/>
      <w:b/>
      <w:sz w:val="40"/>
      <w:lang w:val="nl-NL"/>
    </w:rPr>
  </w:style>
  <w:style w:type="paragraph" w:customStyle="1" w:styleId="TitleUnit">
    <w:name w:val="TitleUnit"/>
    <w:basedOn w:val="Standaard"/>
    <w:next w:val="Standaard"/>
    <w:link w:val="TitleUnitChar"/>
    <w:qFormat/>
    <w:rsid w:val="00C34A6F"/>
    <w:rPr>
      <w:b/>
      <w:color w:val="00B4E0"/>
      <w:sz w:val="16"/>
    </w:rPr>
  </w:style>
  <w:style w:type="character" w:customStyle="1" w:styleId="TitleClusterChar">
    <w:name w:val="TitleCluster Char"/>
    <w:basedOn w:val="Standaardalinea-lettertype"/>
    <w:link w:val="TitleCluster"/>
    <w:rsid w:val="00C34A6F"/>
    <w:rPr>
      <w:rFonts w:ascii="Arial" w:hAnsi="Arial"/>
      <w:b/>
      <w:color w:val="00357C"/>
      <w:sz w:val="20"/>
      <w:lang w:val="nl-NL"/>
    </w:rPr>
  </w:style>
  <w:style w:type="paragraph" w:customStyle="1" w:styleId="Subtitle3">
    <w:name w:val="Subtitle3"/>
    <w:basedOn w:val="Standaard"/>
    <w:next w:val="Standaard"/>
    <w:link w:val="Subtitle3Char"/>
    <w:qFormat/>
    <w:rsid w:val="00C34A6F"/>
    <w:rPr>
      <w:color w:val="00B4E0"/>
      <w:sz w:val="32"/>
    </w:rPr>
  </w:style>
  <w:style w:type="character" w:customStyle="1" w:styleId="TitleUnitChar">
    <w:name w:val="TitleUnit Char"/>
    <w:basedOn w:val="Standaardalinea-lettertype"/>
    <w:link w:val="TitleUnit"/>
    <w:rsid w:val="00C34A6F"/>
    <w:rPr>
      <w:rFonts w:ascii="Arial" w:hAnsi="Arial"/>
      <w:b/>
      <w:color w:val="00B4E0"/>
      <w:sz w:val="16"/>
      <w:lang w:val="nl-NL"/>
    </w:rPr>
  </w:style>
  <w:style w:type="character" w:customStyle="1" w:styleId="Subtitle3Char">
    <w:name w:val="Subtitle3 Char"/>
    <w:basedOn w:val="Standaardalinea-lettertype"/>
    <w:link w:val="Subtitle3"/>
    <w:rsid w:val="00C34A6F"/>
    <w:rPr>
      <w:rFonts w:ascii="Arial" w:hAnsi="Arial"/>
      <w:color w:val="00B4E0"/>
      <w:sz w:val="32"/>
      <w:lang w:val="nl-NL"/>
    </w:rPr>
  </w:style>
  <w:style w:type="paragraph" w:customStyle="1" w:styleId="SpiegelNormal">
    <w:name w:val="SpiegelNormal"/>
    <w:qFormat/>
    <w:rsid w:val="001C50F8"/>
    <w:pPr>
      <w:spacing w:after="0" w:line="240" w:lineRule="auto"/>
    </w:pPr>
    <w:rPr>
      <w:rFonts w:ascii="Arial" w:hAnsi="Arial"/>
      <w:color w:val="00347C"/>
      <w:sz w:val="16"/>
      <w:lang w:val="nl-NL"/>
    </w:rPr>
  </w:style>
  <w:style w:type="paragraph" w:customStyle="1" w:styleId="SpiegelHeading1">
    <w:name w:val="SpiegelHeading1"/>
    <w:basedOn w:val="SpiegelNormal"/>
    <w:qFormat/>
    <w:rsid w:val="005E0E51"/>
    <w:rPr>
      <w:b/>
      <w:sz w:val="32"/>
    </w:rPr>
  </w:style>
  <w:style w:type="paragraph" w:customStyle="1" w:styleId="SpiegelHeading2">
    <w:name w:val="SpiegelHeading2"/>
    <w:basedOn w:val="SpiegelNormal"/>
    <w:qFormat/>
    <w:rsid w:val="005E0E51"/>
    <w:rPr>
      <w:b/>
      <w:sz w:val="18"/>
    </w:rPr>
  </w:style>
  <w:style w:type="paragraph" w:customStyle="1" w:styleId="SpiegelHeading3">
    <w:name w:val="SpiegelHeading3"/>
    <w:basedOn w:val="SpiegelNormal"/>
    <w:qFormat/>
    <w:rsid w:val="005E0E51"/>
    <w:rPr>
      <w:b/>
      <w:i/>
    </w:rPr>
  </w:style>
  <w:style w:type="paragraph" w:customStyle="1" w:styleId="SpiegelScore">
    <w:name w:val="SpiegelScore"/>
    <w:basedOn w:val="SpiegelNormal"/>
    <w:qFormat/>
    <w:rsid w:val="00670F98"/>
    <w:rPr>
      <w:b/>
    </w:rPr>
  </w:style>
  <w:style w:type="paragraph" w:customStyle="1" w:styleId="SpiegelScoreHeader">
    <w:name w:val="SpiegelScoreHeader"/>
    <w:basedOn w:val="SpiegelNormal"/>
    <w:qFormat/>
    <w:rsid w:val="00670F98"/>
    <w:rPr>
      <w:sz w:val="12"/>
    </w:rPr>
  </w:style>
  <w:style w:type="paragraph" w:customStyle="1" w:styleId="SpiegelScoreFooter">
    <w:name w:val="SpiegelScoreFooter"/>
    <w:basedOn w:val="SpiegelScoreHeader"/>
    <w:qFormat/>
    <w:rsid w:val="00670F98"/>
  </w:style>
  <w:style w:type="paragraph" w:customStyle="1" w:styleId="SpiegelPageHeader">
    <w:name w:val="SpiegelPageHeader"/>
    <w:basedOn w:val="SpiegelNormal"/>
    <w:qFormat/>
    <w:rsid w:val="00670F98"/>
  </w:style>
  <w:style w:type="paragraph" w:customStyle="1" w:styleId="SpiegelPageFooter">
    <w:name w:val="SpiegelPageFooter"/>
    <w:basedOn w:val="SpiegelNormal"/>
    <w:qFormat/>
    <w:rsid w:val="00670F98"/>
    <w:rPr>
      <w:b/>
    </w:rPr>
  </w:style>
  <w:style w:type="paragraph" w:customStyle="1" w:styleId="SpiegelPointer">
    <w:name w:val="SpiegelPointer"/>
    <w:basedOn w:val="SpiegelNormal"/>
    <w:qFormat/>
    <w:rsid w:val="00670F98"/>
    <w:rPr>
      <w:b/>
      <w:color w:val="008000"/>
      <w:sz w:val="14"/>
    </w:rPr>
  </w:style>
  <w:style w:type="paragraph" w:customStyle="1" w:styleId="SpiegelLegend">
    <w:name w:val="SpiegelLegend"/>
    <w:basedOn w:val="SpiegelNormal"/>
    <w:qFormat/>
    <w:rsid w:val="00670F98"/>
    <w:rPr>
      <w:color w:val="008000"/>
      <w:sz w:val="14"/>
    </w:rPr>
  </w:style>
  <w:style w:type="paragraph" w:customStyle="1" w:styleId="SpiegelTitle1">
    <w:name w:val="SpiegelTitle1"/>
    <w:basedOn w:val="SpiegelNormal"/>
    <w:qFormat/>
    <w:rsid w:val="00A81F95"/>
    <w:pPr>
      <w:pageBreakBefore/>
      <w:spacing w:before="240" w:after="240"/>
    </w:pPr>
    <w:rPr>
      <w:b/>
      <w:sz w:val="44"/>
    </w:rPr>
  </w:style>
  <w:style w:type="paragraph" w:customStyle="1" w:styleId="SpiegelTitle2">
    <w:name w:val="SpiegelTitle2"/>
    <w:basedOn w:val="SpiegelNormal"/>
    <w:qFormat/>
    <w:rsid w:val="00670F98"/>
    <w:rPr>
      <w:b/>
      <w:color w:val="00B3DF"/>
      <w:sz w:val="28"/>
    </w:rPr>
  </w:style>
  <w:style w:type="paragraph" w:customStyle="1" w:styleId="SpiegelTitle3">
    <w:name w:val="SpiegelTitle3"/>
    <w:basedOn w:val="SpiegelNormal"/>
    <w:qFormat/>
    <w:rsid w:val="00670F9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E2514-0E37-47D5-99D8-4DE158EB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39EAF8E9</Template>
  <TotalTime>0</TotalTime>
  <Pages>1</Pages>
  <Words>1782</Words>
  <Characters>9804</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Statistiek MBW en KW 1920</vt:lpstr>
      <vt:lpstr>[enquete]</vt:lpstr>
    </vt:vector>
  </TitlesOfParts>
  <Company>DigiDoc</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Statistiek MBW en KW 1920</dc:title>
  <dc:creator>WOspiegel.nl</dc:creator>
  <cp:lastModifiedBy>Graaf, JBJ, de, Drs., DOSCO/NLDA/STAF/SIE OW/IKZ</cp:lastModifiedBy>
  <cp:revision>2</cp:revision>
  <dcterms:created xsi:type="dcterms:W3CDTF">2020-10-07T09:15:00Z</dcterms:created>
  <dcterms:modified xsi:type="dcterms:W3CDTF">2020-10-07T09:15:00Z</dcterms:modified>
</cp:coreProperties>
</file>