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41" w:rightFromText="141" w:horzAnchor="margin" w:tblpY="390"/>
        <w:tblW w:w="9735" w:type="dxa"/>
        <w:tblLook w:val="04A0" w:firstRow="1" w:lastRow="0" w:firstColumn="1" w:lastColumn="0" w:noHBand="0" w:noVBand="1"/>
      </w:tblPr>
      <w:tblGrid>
        <w:gridCol w:w="6856"/>
        <w:gridCol w:w="2879"/>
      </w:tblGrid>
      <w:tr w:rsidR="00552D70" w:rsidRPr="00BB2CE7" w:rsidTr="00180E6D">
        <w:trPr>
          <w:trHeight w:val="419"/>
        </w:trPr>
        <w:tc>
          <w:tcPr>
            <w:tcW w:w="9735" w:type="dxa"/>
            <w:gridSpan w:val="2"/>
            <w:shd w:val="clear" w:color="auto" w:fill="D9D9D9" w:themeFill="background1" w:themeFillShade="D9"/>
          </w:tcPr>
          <w:p w:rsidR="00552D70" w:rsidRPr="00180E6D" w:rsidRDefault="00552D70" w:rsidP="00180E6D">
            <w:pPr>
              <w:spacing w:before="120" w:after="120"/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 w:rsidRPr="00BB2CE7">
              <w:rPr>
                <w:sz w:val="32"/>
                <w:szCs w:val="32"/>
              </w:rPr>
              <w:t>Reactie op evaluatierapport</w:t>
            </w:r>
          </w:p>
        </w:tc>
      </w:tr>
      <w:tr w:rsidR="00552D70" w:rsidRPr="00BB2CE7" w:rsidTr="003947C6">
        <w:trPr>
          <w:trHeight w:val="696"/>
        </w:trPr>
        <w:tc>
          <w:tcPr>
            <w:tcW w:w="6856" w:type="dxa"/>
            <w:tcBorders>
              <w:bottom w:val="single" w:sz="4" w:space="0" w:color="000000"/>
            </w:tcBorders>
          </w:tcPr>
          <w:p w:rsidR="00552D70" w:rsidRPr="00EC4481" w:rsidRDefault="00552D70" w:rsidP="0022198F">
            <w:pPr>
              <w:spacing w:before="120" w:after="120" w:line="360" w:lineRule="auto"/>
              <w:rPr>
                <w:b/>
                <w:lang w:val="en-US"/>
              </w:rPr>
            </w:pPr>
            <w:proofErr w:type="spellStart"/>
            <w:r w:rsidRPr="00EC4481">
              <w:rPr>
                <w:b/>
                <w:lang w:val="en-US"/>
              </w:rPr>
              <w:t>Vak</w:t>
            </w:r>
            <w:proofErr w:type="spellEnd"/>
            <w:r w:rsidRPr="00EC4481">
              <w:rPr>
                <w:b/>
                <w:lang w:val="en-US"/>
              </w:rPr>
              <w:t xml:space="preserve">: </w:t>
            </w:r>
          </w:p>
          <w:p w:rsidR="00003043" w:rsidRDefault="00003043" w:rsidP="0022198F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Cursuscoördinator:</w:t>
            </w:r>
            <w:r w:rsidR="00EC4481">
              <w:rPr>
                <w:b/>
              </w:rPr>
              <w:t xml:space="preserve"> </w:t>
            </w:r>
          </w:p>
          <w:p w:rsidR="00552D70" w:rsidRPr="00BB2CE7" w:rsidRDefault="00552D70" w:rsidP="00762BFF">
            <w:pPr>
              <w:spacing w:before="120" w:after="120" w:line="360" w:lineRule="auto"/>
              <w:rPr>
                <w:b/>
                <w:bCs/>
              </w:rPr>
            </w:pPr>
            <w:r w:rsidRPr="00BB2CE7">
              <w:rPr>
                <w:b/>
              </w:rPr>
              <w:t>Docent</w:t>
            </w:r>
            <w:r>
              <w:rPr>
                <w:b/>
              </w:rPr>
              <w:t>(</w:t>
            </w:r>
            <w:r w:rsidRPr="00BB2CE7">
              <w:rPr>
                <w:b/>
              </w:rPr>
              <w:t>en</w:t>
            </w:r>
            <w:r w:rsidR="0022198F">
              <w:rPr>
                <w:b/>
              </w:rPr>
              <w:t>)</w:t>
            </w:r>
            <w:r w:rsidR="00003043">
              <w:rPr>
                <w:b/>
              </w:rPr>
              <w:t>:</w:t>
            </w:r>
            <w:r w:rsidR="00EC4481">
              <w:rPr>
                <w:b/>
              </w:rPr>
              <w:t xml:space="preserve"> </w:t>
            </w:r>
          </w:p>
        </w:tc>
        <w:tc>
          <w:tcPr>
            <w:tcW w:w="2879" w:type="dxa"/>
            <w:tcBorders>
              <w:bottom w:val="single" w:sz="4" w:space="0" w:color="000000"/>
            </w:tcBorders>
          </w:tcPr>
          <w:p w:rsidR="00552D70" w:rsidRPr="00BB2CE7" w:rsidRDefault="00552D70" w:rsidP="00762BFF">
            <w:pPr>
              <w:spacing w:before="120" w:after="120" w:line="360" w:lineRule="auto"/>
              <w:rPr>
                <w:b/>
              </w:rPr>
            </w:pPr>
            <w:r w:rsidRPr="00BB2CE7">
              <w:rPr>
                <w:b/>
              </w:rPr>
              <w:t xml:space="preserve">Datum: </w:t>
            </w:r>
          </w:p>
        </w:tc>
      </w:tr>
      <w:tr w:rsidR="003947C6" w:rsidRPr="00BB2CE7" w:rsidTr="003947C6">
        <w:trPr>
          <w:trHeight w:val="156"/>
        </w:trPr>
        <w:tc>
          <w:tcPr>
            <w:tcW w:w="9735" w:type="dxa"/>
            <w:gridSpan w:val="2"/>
            <w:shd w:val="clear" w:color="auto" w:fill="D9D9D9" w:themeFill="background1" w:themeFillShade="D9"/>
          </w:tcPr>
          <w:p w:rsidR="003947C6" w:rsidRPr="003947C6" w:rsidRDefault="003947C6" w:rsidP="003947C6">
            <w:pPr>
              <w:spacing w:before="120" w:after="1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Eigen ervaring</w:t>
            </w:r>
          </w:p>
        </w:tc>
      </w:tr>
      <w:tr w:rsidR="00552D70" w:rsidRPr="00BB2CE7" w:rsidTr="00003043">
        <w:trPr>
          <w:trHeight w:val="156"/>
        </w:trPr>
        <w:tc>
          <w:tcPr>
            <w:tcW w:w="9735" w:type="dxa"/>
            <w:gridSpan w:val="2"/>
          </w:tcPr>
          <w:p w:rsidR="00552D70" w:rsidRPr="00BB2CE7" w:rsidRDefault="00552D70" w:rsidP="00180E6D">
            <w:pPr>
              <w:spacing w:before="120" w:after="120"/>
              <w:rPr>
                <w:b/>
              </w:rPr>
            </w:pPr>
            <w:r w:rsidRPr="00BB2CE7">
              <w:rPr>
                <w:b/>
              </w:rPr>
              <w:t xml:space="preserve">Hoe heeft u </w:t>
            </w:r>
            <w:r w:rsidR="003947C6">
              <w:rPr>
                <w:b/>
              </w:rPr>
              <w:t xml:space="preserve">zelf </w:t>
            </w:r>
            <w:r w:rsidRPr="00BB2CE7">
              <w:rPr>
                <w:b/>
              </w:rPr>
              <w:t xml:space="preserve">dit vak ervaren (het lesgeven, inroostering, toetsresultaten, </w:t>
            </w:r>
            <w:proofErr w:type="spellStart"/>
            <w:r w:rsidRPr="00BB2CE7">
              <w:rPr>
                <w:b/>
              </w:rPr>
              <w:t>e</w:t>
            </w:r>
            <w:r w:rsidR="00997C1B">
              <w:rPr>
                <w:b/>
              </w:rPr>
              <w:t>tc</w:t>
            </w:r>
            <w:proofErr w:type="spellEnd"/>
            <w:r w:rsidRPr="00BB2CE7">
              <w:rPr>
                <w:b/>
              </w:rPr>
              <w:t xml:space="preserve">)? </w:t>
            </w:r>
          </w:p>
        </w:tc>
      </w:tr>
      <w:tr w:rsidR="00552D70" w:rsidRPr="00BB2CE7" w:rsidTr="000A0446">
        <w:trPr>
          <w:trHeight w:val="445"/>
        </w:trPr>
        <w:tc>
          <w:tcPr>
            <w:tcW w:w="9735" w:type="dxa"/>
            <w:gridSpan w:val="2"/>
          </w:tcPr>
          <w:p w:rsidR="003D61BE" w:rsidRPr="003D61BE" w:rsidRDefault="003D61BE" w:rsidP="003D61BE">
            <w:pPr>
              <w:spacing w:before="120" w:after="120"/>
            </w:pPr>
          </w:p>
        </w:tc>
      </w:tr>
      <w:tr w:rsidR="00552D70" w:rsidRPr="00BB2CE7" w:rsidTr="00295864">
        <w:trPr>
          <w:trHeight w:val="177"/>
        </w:trPr>
        <w:tc>
          <w:tcPr>
            <w:tcW w:w="9735" w:type="dxa"/>
            <w:gridSpan w:val="2"/>
            <w:shd w:val="clear" w:color="auto" w:fill="D9D9D9" w:themeFill="background1" w:themeFillShade="D9"/>
          </w:tcPr>
          <w:p w:rsidR="00552D70" w:rsidRPr="00180E6D" w:rsidRDefault="00552D70" w:rsidP="00180E6D">
            <w:pPr>
              <w:spacing w:before="120" w:after="120"/>
              <w:jc w:val="center"/>
              <w:rPr>
                <w:b/>
                <w:i/>
              </w:rPr>
            </w:pPr>
            <w:r w:rsidRPr="00180E6D">
              <w:rPr>
                <w:b/>
                <w:i/>
              </w:rPr>
              <w:t>Over de evaluatie</w:t>
            </w:r>
          </w:p>
        </w:tc>
      </w:tr>
      <w:tr w:rsidR="00552D70" w:rsidRPr="00BB2CE7" w:rsidTr="00180E6D">
        <w:trPr>
          <w:trHeight w:val="388"/>
        </w:trPr>
        <w:tc>
          <w:tcPr>
            <w:tcW w:w="9735" w:type="dxa"/>
            <w:gridSpan w:val="2"/>
          </w:tcPr>
          <w:p w:rsidR="00180E6D" w:rsidRDefault="00552D70" w:rsidP="009F61B0">
            <w:pPr>
              <w:spacing w:before="60" w:after="60"/>
              <w:rPr>
                <w:b/>
              </w:rPr>
            </w:pPr>
            <w:r w:rsidRPr="00BB2CE7">
              <w:rPr>
                <w:b/>
              </w:rPr>
              <w:t>Welke onderdelen uit de evaluat</w:t>
            </w:r>
            <w:r w:rsidR="00003043">
              <w:rPr>
                <w:b/>
              </w:rPr>
              <w:t>ie scoren hoger dan gemiddeld (</w:t>
            </w:r>
            <w:r w:rsidR="00003043">
              <w:rPr>
                <w:rFonts w:cs="Arial"/>
                <w:b/>
              </w:rPr>
              <w:t>≥</w:t>
            </w:r>
            <w:r w:rsidR="00180E6D">
              <w:rPr>
                <w:rFonts w:cs="Arial"/>
                <w:b/>
              </w:rPr>
              <w:t xml:space="preserve"> </w:t>
            </w:r>
            <w:r w:rsidR="00180E6D">
              <w:rPr>
                <w:b/>
              </w:rPr>
              <w:t>4.0</w:t>
            </w:r>
            <w:r w:rsidRPr="00BB2CE7">
              <w:rPr>
                <w:b/>
              </w:rPr>
              <w:t xml:space="preserve">)? </w:t>
            </w:r>
          </w:p>
          <w:p w:rsidR="00552D70" w:rsidRPr="00BB2CE7" w:rsidRDefault="00552D70" w:rsidP="009F61B0">
            <w:pPr>
              <w:spacing w:before="60" w:after="60"/>
              <w:rPr>
                <w:b/>
              </w:rPr>
            </w:pPr>
            <w:r w:rsidRPr="00BB2CE7">
              <w:rPr>
                <w:b/>
              </w:rPr>
              <w:t xml:space="preserve">Is dit herkenbaar voor u? Graag beargumenteren. </w:t>
            </w:r>
          </w:p>
        </w:tc>
      </w:tr>
      <w:tr w:rsidR="00552D70" w:rsidRPr="00BB2CE7" w:rsidTr="003D61BE">
        <w:trPr>
          <w:trHeight w:val="534"/>
        </w:trPr>
        <w:tc>
          <w:tcPr>
            <w:tcW w:w="9735" w:type="dxa"/>
            <w:gridSpan w:val="2"/>
          </w:tcPr>
          <w:p w:rsidR="00552D70" w:rsidRPr="00BB2CE7" w:rsidRDefault="00552D70" w:rsidP="003D61BE">
            <w:pPr>
              <w:spacing w:before="120" w:after="120"/>
            </w:pPr>
          </w:p>
        </w:tc>
      </w:tr>
      <w:tr w:rsidR="00552D70" w:rsidRPr="00BB2CE7" w:rsidTr="00295864">
        <w:trPr>
          <w:trHeight w:val="342"/>
        </w:trPr>
        <w:tc>
          <w:tcPr>
            <w:tcW w:w="9735" w:type="dxa"/>
            <w:gridSpan w:val="2"/>
          </w:tcPr>
          <w:p w:rsidR="00180E6D" w:rsidRDefault="00552D70" w:rsidP="009F61B0">
            <w:pPr>
              <w:spacing w:before="60" w:after="60"/>
              <w:rPr>
                <w:b/>
              </w:rPr>
            </w:pPr>
            <w:r w:rsidRPr="00BB2CE7">
              <w:rPr>
                <w:b/>
              </w:rPr>
              <w:t>Welke onderdelen uit de evaluatie scoren lager dan gemiddeld (&lt;</w:t>
            </w:r>
            <w:r w:rsidR="00180E6D">
              <w:rPr>
                <w:b/>
              </w:rPr>
              <w:t xml:space="preserve"> </w:t>
            </w:r>
            <w:r w:rsidR="00003043">
              <w:rPr>
                <w:b/>
              </w:rPr>
              <w:t>3</w:t>
            </w:r>
            <w:r w:rsidR="00180E6D">
              <w:rPr>
                <w:b/>
              </w:rPr>
              <w:t>.0</w:t>
            </w:r>
            <w:r w:rsidRPr="00BB2CE7">
              <w:rPr>
                <w:b/>
              </w:rPr>
              <w:t xml:space="preserve">)? </w:t>
            </w:r>
          </w:p>
          <w:p w:rsidR="00552D70" w:rsidRPr="00366154" w:rsidRDefault="00552D70" w:rsidP="009F61B0">
            <w:pPr>
              <w:spacing w:before="60" w:after="60"/>
              <w:rPr>
                <w:b/>
              </w:rPr>
            </w:pPr>
            <w:r w:rsidRPr="00BB2CE7">
              <w:rPr>
                <w:b/>
              </w:rPr>
              <w:t>Is dit herkenbaar voor u? Graag beargumenteren.</w:t>
            </w:r>
          </w:p>
        </w:tc>
      </w:tr>
      <w:tr w:rsidR="00552D70" w:rsidRPr="00BB2CE7" w:rsidTr="003D61BE">
        <w:trPr>
          <w:trHeight w:val="522"/>
        </w:trPr>
        <w:tc>
          <w:tcPr>
            <w:tcW w:w="9735" w:type="dxa"/>
            <w:gridSpan w:val="2"/>
          </w:tcPr>
          <w:p w:rsidR="00552D70" w:rsidRPr="00BB2CE7" w:rsidRDefault="00552D70" w:rsidP="003D61BE">
            <w:pPr>
              <w:spacing w:before="120" w:after="120"/>
            </w:pPr>
          </w:p>
        </w:tc>
      </w:tr>
      <w:tr w:rsidR="00552D70" w:rsidRPr="00BB2CE7" w:rsidTr="00295864">
        <w:trPr>
          <w:trHeight w:val="164"/>
        </w:trPr>
        <w:tc>
          <w:tcPr>
            <w:tcW w:w="9735" w:type="dxa"/>
            <w:gridSpan w:val="2"/>
          </w:tcPr>
          <w:p w:rsidR="00552D70" w:rsidRPr="00366154" w:rsidRDefault="00552D70" w:rsidP="009F61B0">
            <w:pPr>
              <w:spacing w:before="60" w:after="60"/>
              <w:rPr>
                <w:b/>
              </w:rPr>
            </w:pPr>
            <w:r w:rsidRPr="00BB2CE7">
              <w:rPr>
                <w:b/>
              </w:rPr>
              <w:t>Wat wilt u nog meer kwijt over de evaluatie</w:t>
            </w:r>
            <w:r w:rsidR="00661C78">
              <w:rPr>
                <w:b/>
              </w:rPr>
              <w:t>-uitkomst</w:t>
            </w:r>
            <w:r w:rsidRPr="00BB2CE7">
              <w:rPr>
                <w:b/>
              </w:rPr>
              <w:t xml:space="preserve"> (bijvoorbeeld over de reacties op de open vragen)?</w:t>
            </w:r>
          </w:p>
        </w:tc>
      </w:tr>
      <w:tr w:rsidR="00552D70" w:rsidRPr="00BB2CE7" w:rsidTr="003D61BE">
        <w:trPr>
          <w:trHeight w:val="506"/>
        </w:trPr>
        <w:tc>
          <w:tcPr>
            <w:tcW w:w="9735" w:type="dxa"/>
            <w:gridSpan w:val="2"/>
          </w:tcPr>
          <w:p w:rsidR="003D61BE" w:rsidRPr="00BB2CE7" w:rsidRDefault="003D61BE" w:rsidP="003D61BE">
            <w:pPr>
              <w:spacing w:before="120" w:after="120"/>
            </w:pPr>
          </w:p>
        </w:tc>
      </w:tr>
      <w:tr w:rsidR="00552D70" w:rsidRPr="00BB2CE7" w:rsidTr="00295864">
        <w:trPr>
          <w:trHeight w:val="164"/>
        </w:trPr>
        <w:tc>
          <w:tcPr>
            <w:tcW w:w="9735" w:type="dxa"/>
            <w:gridSpan w:val="2"/>
            <w:shd w:val="clear" w:color="auto" w:fill="D9D9D9" w:themeFill="background1" w:themeFillShade="D9"/>
          </w:tcPr>
          <w:p w:rsidR="00552D70" w:rsidRPr="001957DA" w:rsidRDefault="00552D70" w:rsidP="001957DA">
            <w:pPr>
              <w:spacing w:before="120" w:after="120"/>
              <w:jc w:val="center"/>
              <w:rPr>
                <w:b/>
                <w:i/>
              </w:rPr>
            </w:pPr>
            <w:r w:rsidRPr="001957DA">
              <w:rPr>
                <w:b/>
                <w:i/>
              </w:rPr>
              <w:t>Over de toetsing</w:t>
            </w:r>
          </w:p>
        </w:tc>
      </w:tr>
      <w:tr w:rsidR="00552D70" w:rsidRPr="00BB2CE7" w:rsidTr="00295864">
        <w:trPr>
          <w:trHeight w:val="177"/>
        </w:trPr>
        <w:tc>
          <w:tcPr>
            <w:tcW w:w="9735" w:type="dxa"/>
            <w:gridSpan w:val="2"/>
          </w:tcPr>
          <w:p w:rsidR="00552D70" w:rsidRDefault="00552D70" w:rsidP="001957DA">
            <w:pPr>
              <w:spacing w:before="120" w:after="120"/>
              <w:rPr>
                <w:b/>
              </w:rPr>
            </w:pPr>
            <w:r w:rsidRPr="00BB2CE7">
              <w:rPr>
                <w:b/>
              </w:rPr>
              <w:t>Zijn de toetsresultaten van dit vak zoals u verwacht had? Graag beargumenteren.</w:t>
            </w:r>
          </w:p>
          <w:p w:rsidR="009C58FA" w:rsidRPr="00BB2CE7" w:rsidRDefault="009C58FA" w:rsidP="001957DA">
            <w:pPr>
              <w:spacing w:before="120" w:after="120"/>
              <w:rPr>
                <w:b/>
              </w:rPr>
            </w:pPr>
            <w:r>
              <w:rPr>
                <w:b/>
              </w:rPr>
              <w:t>Hoeveel procent van de studenten heeft de toets met een voldoende (of hoger) afgerond?</w:t>
            </w:r>
          </w:p>
        </w:tc>
      </w:tr>
      <w:tr w:rsidR="00552D70" w:rsidRPr="00BB2CE7" w:rsidTr="003947C6">
        <w:trPr>
          <w:trHeight w:val="498"/>
        </w:trPr>
        <w:tc>
          <w:tcPr>
            <w:tcW w:w="9735" w:type="dxa"/>
            <w:gridSpan w:val="2"/>
          </w:tcPr>
          <w:p w:rsidR="003947C6" w:rsidRPr="00BB2CE7" w:rsidRDefault="003947C6" w:rsidP="00C5294C">
            <w:pPr>
              <w:spacing w:before="120" w:after="120"/>
            </w:pPr>
          </w:p>
        </w:tc>
      </w:tr>
      <w:tr w:rsidR="00552D70" w:rsidRPr="00BB2CE7" w:rsidTr="00295864">
        <w:trPr>
          <w:trHeight w:val="354"/>
        </w:trPr>
        <w:tc>
          <w:tcPr>
            <w:tcW w:w="9735" w:type="dxa"/>
            <w:gridSpan w:val="2"/>
          </w:tcPr>
          <w:p w:rsidR="001957DA" w:rsidRDefault="00552D70" w:rsidP="001957DA">
            <w:pPr>
              <w:spacing w:before="60" w:after="60"/>
              <w:rPr>
                <w:b/>
              </w:rPr>
            </w:pPr>
            <w:r w:rsidRPr="00BB2CE7">
              <w:rPr>
                <w:b/>
              </w:rPr>
              <w:t xml:space="preserve">Heeft u vooraf een toetsmatrijs gemaakt en achteraf een toetsanalyse uitgevoerd? </w:t>
            </w:r>
          </w:p>
          <w:p w:rsidR="001957DA" w:rsidRDefault="00552D70" w:rsidP="001957DA">
            <w:pPr>
              <w:spacing w:before="60" w:after="60"/>
              <w:rPr>
                <w:b/>
              </w:rPr>
            </w:pPr>
            <w:r w:rsidRPr="00BB2CE7">
              <w:rPr>
                <w:b/>
              </w:rPr>
              <w:t>Zijn er opvallende items in de toetsanalyse?</w:t>
            </w:r>
            <w:r>
              <w:rPr>
                <w:b/>
              </w:rPr>
              <w:t xml:space="preserve"> </w:t>
            </w:r>
          </w:p>
          <w:p w:rsidR="00552D70" w:rsidRPr="00BB2CE7" w:rsidRDefault="00552D70" w:rsidP="001957DA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Indien van </w:t>
            </w:r>
            <w:r w:rsidRPr="00001912">
              <w:rPr>
                <w:b/>
              </w:rPr>
              <w:t xml:space="preserve">toepassing:  Plaats de toetsmatrijs + </w:t>
            </w:r>
            <w:r w:rsidR="001957DA">
              <w:rPr>
                <w:b/>
              </w:rPr>
              <w:t>toets</w:t>
            </w:r>
            <w:r w:rsidRPr="00001912">
              <w:rPr>
                <w:b/>
              </w:rPr>
              <w:t>analyse in het cursusdossier.</w:t>
            </w:r>
          </w:p>
        </w:tc>
      </w:tr>
      <w:tr w:rsidR="00552D70" w:rsidRPr="00BB2CE7" w:rsidTr="003947C6">
        <w:trPr>
          <w:trHeight w:val="532"/>
        </w:trPr>
        <w:tc>
          <w:tcPr>
            <w:tcW w:w="9735" w:type="dxa"/>
            <w:gridSpan w:val="2"/>
          </w:tcPr>
          <w:p w:rsidR="00EC4481" w:rsidRPr="00BB2CE7" w:rsidRDefault="00EC4481" w:rsidP="00EC4481">
            <w:pPr>
              <w:spacing w:before="120" w:after="120"/>
            </w:pPr>
          </w:p>
        </w:tc>
      </w:tr>
      <w:tr w:rsidR="00552D70" w:rsidRPr="00BB2CE7" w:rsidTr="006B0DB5">
        <w:trPr>
          <w:trHeight w:val="177"/>
        </w:trPr>
        <w:tc>
          <w:tcPr>
            <w:tcW w:w="9735" w:type="dxa"/>
            <w:gridSpan w:val="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2D70" w:rsidRPr="001957DA" w:rsidRDefault="00552D70" w:rsidP="001957DA">
            <w:pPr>
              <w:spacing w:before="120" w:after="120"/>
              <w:jc w:val="center"/>
              <w:rPr>
                <w:b/>
                <w:i/>
              </w:rPr>
            </w:pPr>
            <w:r w:rsidRPr="001957DA">
              <w:rPr>
                <w:b/>
                <w:i/>
              </w:rPr>
              <w:t>Conclusie</w:t>
            </w:r>
            <w:r w:rsidR="00762BFF">
              <w:rPr>
                <w:b/>
                <w:i/>
              </w:rPr>
              <w:t>s</w:t>
            </w:r>
          </w:p>
        </w:tc>
      </w:tr>
      <w:tr w:rsidR="006B0DB5" w:rsidRPr="00BB2CE7" w:rsidTr="006B0DB5">
        <w:trPr>
          <w:trHeight w:val="177"/>
        </w:trPr>
        <w:tc>
          <w:tcPr>
            <w:tcW w:w="9735" w:type="dxa"/>
            <w:gridSpan w:val="2"/>
            <w:shd w:val="clear" w:color="auto" w:fill="FFFFFF" w:themeFill="background1"/>
          </w:tcPr>
          <w:p w:rsidR="006B0DB5" w:rsidRDefault="006B0DB5" w:rsidP="006B0DB5">
            <w:pPr>
              <w:spacing w:before="60" w:after="60"/>
              <w:rPr>
                <w:b/>
              </w:rPr>
            </w:pPr>
            <w:r w:rsidRPr="00BB2CE7">
              <w:rPr>
                <w:b/>
              </w:rPr>
              <w:t xml:space="preserve">Welke verbeteringen wilt u doorvoeren of beveelt u aan voor de volgende aanbieding van dit vak? </w:t>
            </w:r>
          </w:p>
          <w:p w:rsidR="006B0DB5" w:rsidRPr="006B0DB5" w:rsidRDefault="006B0DB5" w:rsidP="006B0DB5">
            <w:pPr>
              <w:spacing w:before="60" w:after="60"/>
              <w:rPr>
                <w:b/>
                <w:iCs/>
              </w:rPr>
            </w:pPr>
            <w:r>
              <w:rPr>
                <w:i/>
              </w:rPr>
              <w:t>(uw antwoord op deze vraag wordt gecommuniceerd naar studenten)</w:t>
            </w:r>
          </w:p>
        </w:tc>
      </w:tr>
      <w:tr w:rsidR="006B0DB5" w:rsidRPr="006B0DB5" w:rsidTr="001E588C">
        <w:trPr>
          <w:trHeight w:val="448"/>
        </w:trPr>
        <w:tc>
          <w:tcPr>
            <w:tcW w:w="9735" w:type="dxa"/>
            <w:gridSpan w:val="2"/>
            <w:shd w:val="clear" w:color="auto" w:fill="auto"/>
          </w:tcPr>
          <w:p w:rsidR="001E588C" w:rsidRPr="006B0DB5" w:rsidRDefault="001E588C" w:rsidP="00C5294C">
            <w:pPr>
              <w:spacing w:before="60" w:after="60"/>
              <w:rPr>
                <w:iCs/>
              </w:rPr>
            </w:pPr>
          </w:p>
        </w:tc>
      </w:tr>
      <w:tr w:rsidR="00762BFF" w:rsidRPr="006B0DB5" w:rsidTr="001E588C">
        <w:trPr>
          <w:trHeight w:val="448"/>
        </w:trPr>
        <w:tc>
          <w:tcPr>
            <w:tcW w:w="9735" w:type="dxa"/>
            <w:gridSpan w:val="2"/>
            <w:shd w:val="clear" w:color="auto" w:fill="auto"/>
          </w:tcPr>
          <w:p w:rsidR="00762BFF" w:rsidRPr="00762BFF" w:rsidRDefault="00762BFF" w:rsidP="00762BFF">
            <w:pPr>
              <w:spacing w:before="60" w:after="60"/>
              <w:rPr>
                <w:b/>
                <w:iCs/>
              </w:rPr>
            </w:pPr>
            <w:r w:rsidRPr="00762BFF">
              <w:rPr>
                <w:b/>
                <w:iCs/>
              </w:rPr>
              <w:t xml:space="preserve">Welke verbeteringen wilt u doorvoeren of beveelt u aan met betrekking tot </w:t>
            </w:r>
            <w:r w:rsidRPr="00762BFF">
              <w:rPr>
                <w:b/>
                <w:i/>
                <w:iCs/>
              </w:rPr>
              <w:t>de toetsing</w:t>
            </w:r>
            <w:r w:rsidRPr="00762BFF">
              <w:rPr>
                <w:b/>
                <w:iCs/>
              </w:rPr>
              <w:t xml:space="preserve"> van de cursus?</w:t>
            </w:r>
          </w:p>
          <w:p w:rsidR="00762BFF" w:rsidRDefault="00762BFF" w:rsidP="00762BFF">
            <w:pPr>
              <w:spacing w:before="60" w:after="60"/>
              <w:rPr>
                <w:iCs/>
              </w:rPr>
            </w:pPr>
            <w:r w:rsidRPr="00762BFF">
              <w:rPr>
                <w:iCs/>
              </w:rPr>
              <w:t>(</w:t>
            </w:r>
            <w:r w:rsidRPr="00762BFF">
              <w:rPr>
                <w:i/>
                <w:iCs/>
              </w:rPr>
              <w:t>uw antwoord op deze vraag wordt gecommuniceerd naar de studenten</w:t>
            </w:r>
            <w:r w:rsidRPr="00762BFF">
              <w:rPr>
                <w:iCs/>
              </w:rPr>
              <w:t>)</w:t>
            </w:r>
          </w:p>
        </w:tc>
      </w:tr>
      <w:tr w:rsidR="00762BFF" w:rsidRPr="006B0DB5" w:rsidTr="001E588C">
        <w:trPr>
          <w:trHeight w:val="448"/>
        </w:trPr>
        <w:tc>
          <w:tcPr>
            <w:tcW w:w="9735" w:type="dxa"/>
            <w:gridSpan w:val="2"/>
            <w:shd w:val="clear" w:color="auto" w:fill="auto"/>
          </w:tcPr>
          <w:p w:rsidR="00762BFF" w:rsidRPr="00762BFF" w:rsidRDefault="00762BFF" w:rsidP="00762BFF">
            <w:pPr>
              <w:spacing w:before="60" w:after="60"/>
              <w:rPr>
                <w:b/>
                <w:iCs/>
              </w:rPr>
            </w:pPr>
          </w:p>
        </w:tc>
      </w:tr>
    </w:tbl>
    <w:p w:rsidR="00F14F45" w:rsidRDefault="00F14F45"/>
    <w:p w:rsidR="00F14F45" w:rsidRDefault="00F14F45">
      <w:pPr>
        <w:spacing w:after="0"/>
      </w:pPr>
      <w:r>
        <w:br w:type="page"/>
      </w:r>
    </w:p>
    <w:tbl>
      <w:tblPr>
        <w:tblStyle w:val="TableGrid1"/>
        <w:tblpPr w:leftFromText="141" w:rightFromText="141" w:horzAnchor="margin" w:tblpY="390"/>
        <w:tblW w:w="9735" w:type="dxa"/>
        <w:tblLook w:val="04A0" w:firstRow="1" w:lastRow="0" w:firstColumn="1" w:lastColumn="0" w:noHBand="0" w:noVBand="1"/>
      </w:tblPr>
      <w:tblGrid>
        <w:gridCol w:w="9735"/>
      </w:tblGrid>
      <w:tr w:rsidR="00F14F45" w:rsidRPr="00BB2CE7" w:rsidTr="002D6483">
        <w:trPr>
          <w:trHeight w:val="419"/>
        </w:trPr>
        <w:tc>
          <w:tcPr>
            <w:tcW w:w="9735" w:type="dxa"/>
            <w:shd w:val="clear" w:color="auto" w:fill="D9D9D9" w:themeFill="background1" w:themeFillShade="D9"/>
          </w:tcPr>
          <w:p w:rsidR="00F14F45" w:rsidRPr="00180E6D" w:rsidRDefault="00F14F45" w:rsidP="002D6483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Reactie OB</w:t>
            </w:r>
          </w:p>
        </w:tc>
      </w:tr>
      <w:tr w:rsidR="00F14F45" w:rsidRPr="00BB2CE7" w:rsidTr="008B3CFB">
        <w:trPr>
          <w:trHeight w:val="696"/>
        </w:trPr>
        <w:tc>
          <w:tcPr>
            <w:tcW w:w="9735" w:type="dxa"/>
          </w:tcPr>
          <w:p w:rsidR="00F14F45" w:rsidRDefault="00F14F45" w:rsidP="00F14F45">
            <w:pPr>
              <w:spacing w:after="0"/>
              <w:rPr>
                <w:b/>
              </w:rPr>
            </w:pPr>
            <w:r>
              <w:rPr>
                <w:b/>
              </w:rPr>
              <w:t xml:space="preserve">Aanwezig: </w:t>
            </w:r>
          </w:p>
          <w:p w:rsidR="00F14F45" w:rsidRPr="00BB2CE7" w:rsidRDefault="00F14F45" w:rsidP="00F771FF">
            <w:pPr>
              <w:spacing w:after="0"/>
              <w:rPr>
                <w:b/>
              </w:rPr>
            </w:pPr>
            <w:r>
              <w:rPr>
                <w:b/>
              </w:rPr>
              <w:t xml:space="preserve">Datum: </w:t>
            </w:r>
          </w:p>
        </w:tc>
      </w:tr>
      <w:tr w:rsidR="00F14F45" w:rsidRPr="00BB2CE7" w:rsidTr="00DC0B38">
        <w:trPr>
          <w:trHeight w:val="696"/>
        </w:trPr>
        <w:tc>
          <w:tcPr>
            <w:tcW w:w="9735" w:type="dxa"/>
            <w:tcBorders>
              <w:bottom w:val="single" w:sz="4" w:space="0" w:color="000000"/>
            </w:tcBorders>
          </w:tcPr>
          <w:p w:rsidR="00F14F45" w:rsidRDefault="00F771FF" w:rsidP="00F14F45">
            <w:pPr>
              <w:spacing w:after="0"/>
            </w:pPr>
            <w:proofErr w:type="gramStart"/>
            <w:r>
              <w:t>Advies /</w:t>
            </w:r>
            <w:proofErr w:type="gramEnd"/>
            <w:r>
              <w:t xml:space="preserve"> a</w:t>
            </w:r>
            <w:r w:rsidR="00F14F45">
              <w:t>anbevelingen:</w:t>
            </w:r>
          </w:p>
          <w:p w:rsidR="00F14F45" w:rsidRPr="00F14F45" w:rsidRDefault="00F14F45" w:rsidP="00F771FF">
            <w:pPr>
              <w:pStyle w:val="Lijstalinea"/>
              <w:spacing w:after="0"/>
            </w:pPr>
            <w:r>
              <w:tab/>
            </w:r>
          </w:p>
        </w:tc>
      </w:tr>
    </w:tbl>
    <w:p w:rsidR="00714284" w:rsidRDefault="00714284" w:rsidP="00F14F45"/>
    <w:p w:rsidR="00714284" w:rsidRDefault="00714284" w:rsidP="00714284"/>
    <w:tbl>
      <w:tblPr>
        <w:tblStyle w:val="TableGrid1"/>
        <w:tblpPr w:leftFromText="141" w:rightFromText="141" w:vertAnchor="page" w:horzAnchor="margin" w:tblpY="4411"/>
        <w:tblW w:w="9735" w:type="dxa"/>
        <w:tblLook w:val="04A0" w:firstRow="1" w:lastRow="0" w:firstColumn="1" w:lastColumn="0" w:noHBand="0" w:noVBand="1"/>
      </w:tblPr>
      <w:tblGrid>
        <w:gridCol w:w="9735"/>
      </w:tblGrid>
      <w:tr w:rsidR="00F771FF" w:rsidRPr="00BB2CE7" w:rsidTr="00F771FF">
        <w:trPr>
          <w:trHeight w:val="419"/>
        </w:trPr>
        <w:tc>
          <w:tcPr>
            <w:tcW w:w="9735" w:type="dxa"/>
            <w:shd w:val="clear" w:color="auto" w:fill="D9D9D9" w:themeFill="background1" w:themeFillShade="D9"/>
          </w:tcPr>
          <w:p w:rsidR="00F771FF" w:rsidRPr="00180E6D" w:rsidRDefault="00F771FF" w:rsidP="00F771FF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Reactie OC</w:t>
            </w:r>
          </w:p>
        </w:tc>
      </w:tr>
      <w:tr w:rsidR="00F771FF" w:rsidRPr="00BB2CE7" w:rsidTr="00F771FF">
        <w:trPr>
          <w:trHeight w:val="696"/>
        </w:trPr>
        <w:tc>
          <w:tcPr>
            <w:tcW w:w="9735" w:type="dxa"/>
          </w:tcPr>
          <w:p w:rsidR="00F771FF" w:rsidRDefault="00F771FF" w:rsidP="00F771FF">
            <w:pPr>
              <w:spacing w:after="0"/>
              <w:rPr>
                <w:b/>
              </w:rPr>
            </w:pPr>
            <w:r>
              <w:rPr>
                <w:b/>
              </w:rPr>
              <w:t xml:space="preserve">Aanwezig: </w:t>
            </w:r>
          </w:p>
          <w:p w:rsidR="00F771FF" w:rsidRPr="00BB2CE7" w:rsidRDefault="00F771FF" w:rsidP="00F771FF">
            <w:pPr>
              <w:spacing w:after="0"/>
              <w:rPr>
                <w:b/>
              </w:rPr>
            </w:pPr>
            <w:r>
              <w:rPr>
                <w:b/>
              </w:rPr>
              <w:t xml:space="preserve">Datum: </w:t>
            </w:r>
          </w:p>
        </w:tc>
      </w:tr>
      <w:tr w:rsidR="00F771FF" w:rsidRPr="00BB2CE7" w:rsidTr="00F771FF">
        <w:trPr>
          <w:trHeight w:val="696"/>
        </w:trPr>
        <w:tc>
          <w:tcPr>
            <w:tcW w:w="9735" w:type="dxa"/>
            <w:tcBorders>
              <w:bottom w:val="single" w:sz="4" w:space="0" w:color="000000"/>
            </w:tcBorders>
          </w:tcPr>
          <w:p w:rsidR="00F771FF" w:rsidRDefault="00F771FF" w:rsidP="00F771FF">
            <w:pPr>
              <w:spacing w:after="0"/>
            </w:pPr>
            <w:proofErr w:type="gramStart"/>
            <w:r>
              <w:t>Advies /</w:t>
            </w:r>
            <w:proofErr w:type="gramEnd"/>
            <w:r>
              <w:t xml:space="preserve"> aanbevelingen:</w:t>
            </w:r>
          </w:p>
          <w:p w:rsidR="00F771FF" w:rsidRPr="00F14F45" w:rsidRDefault="00F771FF" w:rsidP="00F771FF">
            <w:pPr>
              <w:spacing w:line="276" w:lineRule="auto"/>
            </w:pPr>
          </w:p>
        </w:tc>
      </w:tr>
    </w:tbl>
    <w:p w:rsidR="00714284" w:rsidRPr="00714284" w:rsidRDefault="00714284" w:rsidP="00714284"/>
    <w:tbl>
      <w:tblPr>
        <w:tblStyle w:val="TableGrid1"/>
        <w:tblpPr w:leftFromText="141" w:rightFromText="141" w:vertAnchor="page" w:horzAnchor="margin" w:tblpY="7006"/>
        <w:tblW w:w="9735" w:type="dxa"/>
        <w:tblLook w:val="04A0" w:firstRow="1" w:lastRow="0" w:firstColumn="1" w:lastColumn="0" w:noHBand="0" w:noVBand="1"/>
      </w:tblPr>
      <w:tblGrid>
        <w:gridCol w:w="9735"/>
      </w:tblGrid>
      <w:tr w:rsidR="00F771FF" w:rsidRPr="00BB2CE7" w:rsidTr="00F771FF">
        <w:trPr>
          <w:trHeight w:val="419"/>
        </w:trPr>
        <w:tc>
          <w:tcPr>
            <w:tcW w:w="9735" w:type="dxa"/>
            <w:shd w:val="clear" w:color="auto" w:fill="D9D9D9" w:themeFill="background1" w:themeFillShade="D9"/>
          </w:tcPr>
          <w:p w:rsidR="00F771FF" w:rsidRPr="00180E6D" w:rsidRDefault="00F771FF" w:rsidP="00F771FF">
            <w:pPr>
              <w:spacing w:before="120" w:after="1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Reactie EC</w:t>
            </w:r>
          </w:p>
        </w:tc>
      </w:tr>
      <w:tr w:rsidR="00F771FF" w:rsidRPr="00BB2CE7" w:rsidTr="00F771FF">
        <w:trPr>
          <w:trHeight w:val="696"/>
        </w:trPr>
        <w:tc>
          <w:tcPr>
            <w:tcW w:w="9735" w:type="dxa"/>
          </w:tcPr>
          <w:p w:rsidR="00F771FF" w:rsidRDefault="00F771FF" w:rsidP="00F771FF">
            <w:pPr>
              <w:spacing w:after="0"/>
              <w:rPr>
                <w:b/>
              </w:rPr>
            </w:pPr>
            <w:r>
              <w:rPr>
                <w:b/>
              </w:rPr>
              <w:t xml:space="preserve">Aanwezig: </w:t>
            </w:r>
          </w:p>
          <w:p w:rsidR="00F771FF" w:rsidRPr="00BB2CE7" w:rsidRDefault="00F771FF" w:rsidP="00F771FF">
            <w:pPr>
              <w:spacing w:after="0"/>
              <w:rPr>
                <w:b/>
              </w:rPr>
            </w:pPr>
            <w:r>
              <w:rPr>
                <w:b/>
              </w:rPr>
              <w:t xml:space="preserve">Datum: </w:t>
            </w:r>
          </w:p>
        </w:tc>
      </w:tr>
      <w:tr w:rsidR="00F771FF" w:rsidRPr="00BB2CE7" w:rsidTr="00F771FF">
        <w:trPr>
          <w:trHeight w:val="696"/>
        </w:trPr>
        <w:tc>
          <w:tcPr>
            <w:tcW w:w="9735" w:type="dxa"/>
            <w:tcBorders>
              <w:bottom w:val="single" w:sz="4" w:space="0" w:color="000000"/>
            </w:tcBorders>
          </w:tcPr>
          <w:p w:rsidR="00F771FF" w:rsidRDefault="00F771FF" w:rsidP="00F771FF">
            <w:pPr>
              <w:spacing w:after="0"/>
            </w:pPr>
            <w:proofErr w:type="gramStart"/>
            <w:r>
              <w:t>Advies /</w:t>
            </w:r>
            <w:proofErr w:type="gramEnd"/>
            <w:r>
              <w:t xml:space="preserve"> aanbevelingen:</w:t>
            </w:r>
          </w:p>
          <w:p w:rsidR="00F771FF" w:rsidRPr="00F14F45" w:rsidRDefault="00F771FF" w:rsidP="00F771FF">
            <w:pPr>
              <w:spacing w:line="276" w:lineRule="auto"/>
            </w:pPr>
          </w:p>
        </w:tc>
      </w:tr>
    </w:tbl>
    <w:p w:rsidR="00714284" w:rsidRPr="00714284" w:rsidRDefault="00714284" w:rsidP="00714284"/>
    <w:p w:rsidR="00714284" w:rsidRPr="00714284" w:rsidRDefault="00714284" w:rsidP="00714284"/>
    <w:p w:rsidR="00714284" w:rsidRPr="00714284" w:rsidRDefault="00714284" w:rsidP="00714284"/>
    <w:p w:rsidR="00EF43AE" w:rsidRPr="00714284" w:rsidRDefault="00EF43AE" w:rsidP="00714284"/>
    <w:sectPr w:rsidR="00EF43AE" w:rsidRPr="0071428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F1A" w:rsidRDefault="00F60F1A" w:rsidP="009A60CE">
      <w:pPr>
        <w:spacing w:after="0"/>
      </w:pPr>
      <w:r>
        <w:separator/>
      </w:r>
    </w:p>
  </w:endnote>
  <w:endnote w:type="continuationSeparator" w:id="0">
    <w:p w:rsidR="00F60F1A" w:rsidRDefault="00F60F1A" w:rsidP="009A6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0CE" w:rsidRPr="009A60CE" w:rsidRDefault="009A60CE">
    <w:pPr>
      <w:pStyle w:val="Voettekst"/>
      <w:rPr>
        <w:sz w:val="12"/>
        <w:szCs w:val="12"/>
      </w:rPr>
    </w:pPr>
    <w:r w:rsidRPr="009A60CE">
      <w:rPr>
        <w:sz w:val="12"/>
        <w:szCs w:val="12"/>
      </w:rPr>
      <w:t>301118/DO/0.1</w:t>
    </w:r>
  </w:p>
  <w:p w:rsidR="009A60CE" w:rsidRDefault="009A60C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F1A" w:rsidRDefault="00F60F1A" w:rsidP="009A60CE">
      <w:pPr>
        <w:spacing w:after="0"/>
      </w:pPr>
      <w:r>
        <w:separator/>
      </w:r>
    </w:p>
  </w:footnote>
  <w:footnote w:type="continuationSeparator" w:id="0">
    <w:p w:rsidR="00F60F1A" w:rsidRDefault="00F60F1A" w:rsidP="009A6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514B9"/>
    <w:multiLevelType w:val="hybridMultilevel"/>
    <w:tmpl w:val="04127CB4"/>
    <w:lvl w:ilvl="0" w:tplc="EB84E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35E03"/>
    <w:multiLevelType w:val="hybridMultilevel"/>
    <w:tmpl w:val="B3043D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70"/>
    <w:rsid w:val="00003043"/>
    <w:rsid w:val="000A0446"/>
    <w:rsid w:val="00180E6D"/>
    <w:rsid w:val="001957DA"/>
    <w:rsid w:val="001E588C"/>
    <w:rsid w:val="0022198F"/>
    <w:rsid w:val="002D3D27"/>
    <w:rsid w:val="003947C6"/>
    <w:rsid w:val="003D61BE"/>
    <w:rsid w:val="00552D70"/>
    <w:rsid w:val="005B2A29"/>
    <w:rsid w:val="00661C78"/>
    <w:rsid w:val="006B0DB5"/>
    <w:rsid w:val="006B1371"/>
    <w:rsid w:val="00714284"/>
    <w:rsid w:val="00762BFF"/>
    <w:rsid w:val="00765856"/>
    <w:rsid w:val="008144CF"/>
    <w:rsid w:val="0081621F"/>
    <w:rsid w:val="00876574"/>
    <w:rsid w:val="00997C1B"/>
    <w:rsid w:val="009A60CE"/>
    <w:rsid w:val="009C58FA"/>
    <w:rsid w:val="009F61B0"/>
    <w:rsid w:val="00B96DD4"/>
    <w:rsid w:val="00BC2185"/>
    <w:rsid w:val="00C44952"/>
    <w:rsid w:val="00C5294C"/>
    <w:rsid w:val="00CB60DD"/>
    <w:rsid w:val="00E7557C"/>
    <w:rsid w:val="00EC4481"/>
    <w:rsid w:val="00EF43AE"/>
    <w:rsid w:val="00F14F45"/>
    <w:rsid w:val="00F60F1A"/>
    <w:rsid w:val="00F7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31B8E-2315-47D7-AF9D-8D144208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2D70"/>
    <w:pPr>
      <w:spacing w:after="200"/>
    </w:pPr>
    <w:rPr>
      <w:rFonts w:ascii="Arial" w:eastAsiaTheme="minorHAnsi" w:hAnsi="Arial" w:cstheme="minorBidi"/>
      <w:sz w:val="18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1">
    <w:name w:val="Table Grid1"/>
    <w:basedOn w:val="Standaardtabel"/>
    <w:next w:val="Tabelraster"/>
    <w:uiPriority w:val="59"/>
    <w:rsid w:val="00552D70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raster">
    <w:name w:val="Table Grid"/>
    <w:basedOn w:val="Standaardtabel"/>
    <w:rsid w:val="00552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nhideWhenUsed/>
    <w:rsid w:val="009A60CE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9A60CE"/>
    <w:rPr>
      <w:rFonts w:ascii="Arial" w:eastAsiaTheme="minorHAnsi" w:hAnsi="Arial" w:cstheme="minorBidi"/>
      <w:sz w:val="18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9A60CE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60CE"/>
    <w:rPr>
      <w:rFonts w:ascii="Arial" w:eastAsiaTheme="minorHAnsi" w:hAnsi="Arial" w:cstheme="minorBidi"/>
      <w:sz w:val="18"/>
      <w:szCs w:val="22"/>
      <w:lang w:eastAsia="en-US"/>
    </w:rPr>
  </w:style>
  <w:style w:type="paragraph" w:styleId="Ballontekst">
    <w:name w:val="Balloon Text"/>
    <w:basedOn w:val="Standaard"/>
    <w:link w:val="BallontekstChar"/>
    <w:semiHidden/>
    <w:unhideWhenUsed/>
    <w:rsid w:val="008144C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8144CF"/>
    <w:rPr>
      <w:rFonts w:ascii="Segoe UI" w:eastAsiaTheme="minorHAnsi" w:hAnsi="Segoe UI" w:cs="Segoe UI"/>
      <w:sz w:val="18"/>
      <w:szCs w:val="18"/>
      <w:lang w:eastAsia="en-US"/>
    </w:rPr>
  </w:style>
  <w:style w:type="paragraph" w:styleId="Lijstalinea">
    <w:name w:val="List Paragraph"/>
    <w:basedOn w:val="Standaard"/>
    <w:uiPriority w:val="34"/>
    <w:qFormat/>
    <w:rsid w:val="00F14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F907FE44</Template>
  <TotalTime>0</TotalTime>
  <Pages>2</Pages>
  <Words>209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Defensie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Oey, DV, Drs., DOSCO/NLDA/STAF/SIE OW/ONDERWIJSK</dc:creator>
  <cp:keywords/>
  <dc:description/>
  <cp:lastModifiedBy>Graaf, JBJ, de, Drs., DOSCO/NLDA/STAF/SIE OW/IKZ</cp:lastModifiedBy>
  <cp:revision>2</cp:revision>
  <cp:lastPrinted>2020-01-13T08:10:00Z</cp:lastPrinted>
  <dcterms:created xsi:type="dcterms:W3CDTF">2020-06-08T15:11:00Z</dcterms:created>
  <dcterms:modified xsi:type="dcterms:W3CDTF">2020-06-08T15:11:00Z</dcterms:modified>
</cp:coreProperties>
</file>